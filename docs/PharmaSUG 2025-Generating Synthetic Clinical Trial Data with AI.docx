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8D06C9" w14:textId="77777777" w:rsidR="0030406D" w:rsidRDefault="001A0D72" w:rsidP="00D053C8">
      <w:pPr>
        <w:pStyle w:val="PaperNumber"/>
        <w:keepNext/>
      </w:pPr>
      <w:proofErr w:type="spellStart"/>
      <w:r>
        <w:t>PharmaSUG</w:t>
      </w:r>
      <w:proofErr w:type="spellEnd"/>
      <w:r>
        <w:t xml:space="preserve"> </w:t>
      </w:r>
      <w:r w:rsidR="00A5490E">
        <w:t>2025</w:t>
      </w:r>
      <w:r w:rsidR="00525530">
        <w:t xml:space="preserve"> - </w:t>
      </w:r>
      <w:r w:rsidR="0030406D" w:rsidRPr="0030406D">
        <w:t xml:space="preserve">Paper </w:t>
      </w:r>
      <w:proofErr w:type="gramStart"/>
      <w:r w:rsidR="00F54B99">
        <w:t>XX-##</w:t>
      </w:r>
      <w:r w:rsidR="00F54B99" w:rsidRPr="00CD2AB9">
        <w:t>#</w:t>
      </w:r>
      <w:proofErr w:type="gramEnd"/>
    </w:p>
    <w:p w14:paraId="53C217BD" w14:textId="4E3DFCB0" w:rsidR="00855690" w:rsidRPr="00D90770" w:rsidRDefault="00855690" w:rsidP="00FE19C7">
      <w:pPr>
        <w:pStyle w:val="PaperTitle"/>
      </w:pPr>
      <w:r w:rsidRPr="00953F57">
        <w:t>Generating Synthetic Clinical Trial Data with AI: Methods, Challenges, and Insights</w:t>
      </w:r>
    </w:p>
    <w:p w14:paraId="64E6CA7A" w14:textId="08FDB97C" w:rsidR="001A0D72" w:rsidRDefault="00855690" w:rsidP="001A0D72">
      <w:pPr>
        <w:pStyle w:val="StylePaperAuthorArial"/>
        <w:spacing w:before="0" w:after="0"/>
      </w:pPr>
      <w:r>
        <w:t>Max Ma</w:t>
      </w:r>
      <w:r w:rsidR="0030406D" w:rsidRPr="00B47219">
        <w:t xml:space="preserve">, </w:t>
      </w:r>
      <w:r>
        <w:t xml:space="preserve">Weijie Yang, </w:t>
      </w:r>
      <w:r w:rsidRPr="00855690">
        <w:t>Everest Clinical Research</w:t>
      </w:r>
      <w:r>
        <w:t xml:space="preserve"> </w:t>
      </w:r>
      <w:proofErr w:type="gramStart"/>
      <w:r w:rsidRPr="00855690">
        <w:t>Corporation</w:t>
      </w:r>
      <w:r w:rsidR="001A0D72">
        <w:t>;</w:t>
      </w:r>
      <w:proofErr w:type="gramEnd"/>
      <w:r w:rsidR="00B16F23" w:rsidRPr="00B47219">
        <w:t xml:space="preserve"> </w:t>
      </w:r>
    </w:p>
    <w:p w14:paraId="04F28C55" w14:textId="08C16E64" w:rsidR="002D309A" w:rsidRDefault="00855690" w:rsidP="001A0D72">
      <w:pPr>
        <w:pStyle w:val="StylePaperAuthorArial"/>
        <w:spacing w:before="0" w:after="0"/>
      </w:pPr>
      <w:r>
        <w:t>Emily Ma</w:t>
      </w:r>
      <w:r w:rsidR="00B16F23" w:rsidRPr="00B47219">
        <w:t xml:space="preserve">, </w:t>
      </w:r>
      <w:r>
        <w:t>University of Toronto</w:t>
      </w:r>
    </w:p>
    <w:p w14:paraId="749A8E6E" w14:textId="39DA562B" w:rsidR="0030406D" w:rsidRPr="00BF3FAC" w:rsidRDefault="0030406D" w:rsidP="00BF3FAC">
      <w:pPr>
        <w:pStyle w:val="Heading1"/>
      </w:pPr>
      <w:bookmarkStart w:id="0" w:name="_Toc272756037"/>
      <w:r w:rsidRPr="00BF3FAC">
        <w:t>A</w:t>
      </w:r>
      <w:r w:rsidR="00A03F21" w:rsidRPr="00BF3FAC">
        <w:t>bstract</w:t>
      </w:r>
      <w:bookmarkEnd w:id="0"/>
    </w:p>
    <w:p w14:paraId="6F6F0648" w14:textId="268FDB31" w:rsidR="0010452F" w:rsidRPr="005C31D1" w:rsidRDefault="00F607D6" w:rsidP="003B2A01">
      <w:pPr>
        <w:pStyle w:val="PaperBody"/>
      </w:pPr>
      <w:r w:rsidRPr="00F607D6">
        <w:rPr>
          <w:rFonts w:cs="Arial"/>
        </w:rPr>
        <w:t xml:space="preserve">In the clinical trial industry, the ability to generate realistic synthetic data is essential for programming preparation, validation, data simulation, and training. Artificial Intelligence (AI) offers powerful tools to achieve this by generating structured and meaningful synthetic data that aligns with predefined specifications. This paper discusses the use of Python and OpenAI's API to generate synthetic clinical trial data, utilizing the </w:t>
      </w:r>
      <w:proofErr w:type="spellStart"/>
      <w:r w:rsidRPr="00F607D6">
        <w:rPr>
          <w:rFonts w:cs="Arial"/>
        </w:rPr>
        <w:t>Pydantic</w:t>
      </w:r>
      <w:proofErr w:type="spellEnd"/>
      <w:r w:rsidRPr="00F607D6">
        <w:rPr>
          <w:rFonts w:cs="Arial"/>
        </w:rPr>
        <w:t xml:space="preserve"> library to enforce structured outputs. A comprehensive workflow is presented, covering the entire process from specification preparation to exporting data for Electronic Data Capture (EDC) systems or further analysi</w:t>
      </w:r>
      <w:r>
        <w:rPr>
          <w:rFonts w:cs="Arial"/>
        </w:rPr>
        <w:t>s.</w:t>
      </w:r>
    </w:p>
    <w:p w14:paraId="1150E34F" w14:textId="798E21B3" w:rsidR="0030406D" w:rsidRPr="009C1EE5" w:rsidRDefault="0030406D" w:rsidP="00BF3FAC">
      <w:pPr>
        <w:pStyle w:val="Heading1"/>
      </w:pPr>
      <w:bookmarkStart w:id="1" w:name="_Toc272756038"/>
      <w:r w:rsidRPr="009C1EE5">
        <w:t>I</w:t>
      </w:r>
      <w:r w:rsidR="00A03F21" w:rsidRPr="009C1EE5">
        <w:t>ntroduction</w:t>
      </w:r>
      <w:bookmarkEnd w:id="1"/>
    </w:p>
    <w:p w14:paraId="56AA4554" w14:textId="235D8E17" w:rsidR="00495D3A" w:rsidRPr="00495D3A" w:rsidRDefault="00BD783E" w:rsidP="00495D3A">
      <w:pPr>
        <w:pStyle w:val="PaperBody"/>
        <w:rPr>
          <w:rFonts w:cs="Arial"/>
        </w:rPr>
      </w:pPr>
      <w:r w:rsidRPr="00BD783E">
        <w:rPr>
          <w:rFonts w:cs="Arial"/>
        </w:rPr>
        <w:t xml:space="preserve">To expedite clinical trial submissions, sponsors often aim to prepare programming for SDTM, ADaM datasets, and TFLs before the actual study data becomes available. However, creating dummy data for these purposes can be both time-consuming and tedious. Can Artificial Intelligence (AI) help streamline this process? As is often the case with current transformer-based large language models (LLMs), </w:t>
      </w:r>
      <w:r>
        <w:rPr>
          <w:rFonts w:cs="Arial"/>
        </w:rPr>
        <w:t>s</w:t>
      </w:r>
      <w:r w:rsidRPr="00BD783E">
        <w:rPr>
          <w:rFonts w:cs="Arial"/>
        </w:rPr>
        <w:t xml:space="preserve">tructured outputs are a common challenge. In this paper, we demonstrate how the OpenAI GPT model, in conjunction with the </w:t>
      </w:r>
      <w:proofErr w:type="spellStart"/>
      <w:r w:rsidRPr="00BD783E">
        <w:rPr>
          <w:rFonts w:cs="Arial"/>
        </w:rPr>
        <w:t>Pydantic</w:t>
      </w:r>
      <w:proofErr w:type="spellEnd"/>
      <w:r w:rsidRPr="00BD783E">
        <w:rPr>
          <w:rFonts w:cs="Arial"/>
        </w:rPr>
        <w:t xml:space="preserve"> package, can be leveraged to efficiently generate structured clinical trial data. We discuss the challenges of this approach and offer insights into how they can be addressed.</w:t>
      </w:r>
    </w:p>
    <w:p w14:paraId="7557A3B6" w14:textId="65D1D44A" w:rsidR="0030406D" w:rsidRPr="009C1EE5" w:rsidRDefault="007D5C89" w:rsidP="00BF3FAC">
      <w:pPr>
        <w:pStyle w:val="Heading1"/>
      </w:pPr>
      <w:bookmarkStart w:id="2" w:name="_Toc272756039"/>
      <w:r>
        <w:t>Method for generating structured data</w:t>
      </w:r>
      <w:bookmarkEnd w:id="2"/>
    </w:p>
    <w:p w14:paraId="046F12E7" w14:textId="20858FED" w:rsidR="00931517" w:rsidRDefault="00931517" w:rsidP="003D3CEA">
      <w:pPr>
        <w:pStyle w:val="PaperBody"/>
        <w:rPr>
          <w:rFonts w:cs="Arial"/>
        </w:rPr>
      </w:pPr>
      <w:r w:rsidRPr="00931517">
        <w:rPr>
          <w:rFonts w:cs="Arial"/>
        </w:rPr>
        <w:t>Generating structured data involves several steps, which are illustrated in the following workflow:</w:t>
      </w:r>
    </w:p>
    <w:p w14:paraId="21AC9BE5" w14:textId="75DF9BFB" w:rsidR="00931517" w:rsidRDefault="00997E35" w:rsidP="003D3CEA">
      <w:pPr>
        <w:pStyle w:val="PaperBody"/>
        <w:rPr>
          <w:rFonts w:cs="Arial"/>
        </w:rPr>
      </w:pPr>
      <w:r w:rsidRPr="007E651A">
        <w:rPr>
          <w:rFonts w:cs="Arial"/>
          <w:noProof/>
        </w:rPr>
        <w:drawing>
          <wp:inline distT="0" distB="0" distL="0" distR="0" wp14:anchorId="1E6FD383" wp14:editId="09E7B4F4">
            <wp:extent cx="5114925" cy="781050"/>
            <wp:effectExtent l="0" t="0" r="28575" b="19050"/>
            <wp:docPr id="1681305149" name="Diagram 1">
              <a:extLst xmlns:a="http://schemas.openxmlformats.org/drawingml/2006/main">
                <a:ext uri="{FF2B5EF4-FFF2-40B4-BE49-F238E27FC236}">
                  <a16:creationId xmlns:a16="http://schemas.microsoft.com/office/drawing/2014/main" id="{35C8001A-A1C8-DB4E-6F1B-F727DC15AF6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E107507" w14:textId="05E85B9D" w:rsidR="00997E35" w:rsidRDefault="00997E35" w:rsidP="00997E35">
      <w:pPr>
        <w:pStyle w:val="Caption"/>
        <w:rPr>
          <w:rFonts w:cs="Arial"/>
        </w:rPr>
      </w:pPr>
      <w:bookmarkStart w:id="3" w:name="_Ref188455618"/>
      <w:bookmarkStart w:id="4" w:name="_Ref188455655"/>
      <w:r>
        <w:t xml:space="preserve">Figure </w:t>
      </w:r>
      <w:r>
        <w:fldChar w:fldCharType="begin"/>
      </w:r>
      <w:r>
        <w:instrText xml:space="preserve"> SEQ Figure \* ARABIC </w:instrText>
      </w:r>
      <w:r>
        <w:fldChar w:fldCharType="separate"/>
      </w:r>
      <w:r w:rsidR="00BB7DB7">
        <w:rPr>
          <w:noProof/>
        </w:rPr>
        <w:t>1</w:t>
      </w:r>
      <w:r>
        <w:fldChar w:fldCharType="end"/>
      </w:r>
      <w:bookmarkEnd w:id="3"/>
      <w:r>
        <w:t xml:space="preserve"> </w:t>
      </w:r>
      <w:r w:rsidRPr="004E2AD7">
        <w:t>Data Generation</w:t>
      </w:r>
      <w:r>
        <w:t xml:space="preserve"> Workflow</w:t>
      </w:r>
      <w:bookmarkEnd w:id="4"/>
      <w:r>
        <w:t xml:space="preserve"> </w:t>
      </w:r>
    </w:p>
    <w:p w14:paraId="44421A53" w14:textId="44D82823" w:rsidR="00741A1F" w:rsidRPr="00BF3FAC" w:rsidRDefault="00B3774C" w:rsidP="00741A1F">
      <w:pPr>
        <w:pStyle w:val="Heading2"/>
      </w:pPr>
      <w:r>
        <w:t xml:space="preserve">develop </w:t>
      </w:r>
      <w:r w:rsidR="008C6BE3" w:rsidRPr="008C6BE3">
        <w:t>Synthetic Data Generation Specifications</w:t>
      </w:r>
      <w:r w:rsidR="00FC7E5C">
        <w:t xml:space="preserve"> (SDGS)</w:t>
      </w:r>
    </w:p>
    <w:p w14:paraId="22875108" w14:textId="1ACD9B6A" w:rsidR="00237B2D" w:rsidRPr="00237B2D" w:rsidRDefault="00237B2D" w:rsidP="00237B2D">
      <w:pPr>
        <w:pStyle w:val="PaperBody"/>
        <w:rPr>
          <w:rFonts w:cs="Arial"/>
        </w:rPr>
      </w:pPr>
      <w:r w:rsidRPr="00237B2D">
        <w:rPr>
          <w:rFonts w:cs="Arial"/>
        </w:rPr>
        <w:t xml:space="preserve">In the clinical trial data management and analysis process, Electronic Data Capture (EDC) systems are often used to collect clinical study data. Once the study database is set up in the EDC system, attributes of the Case Report Form (CRF) data can be exported. For instance, in </w:t>
      </w:r>
      <w:proofErr w:type="spellStart"/>
      <w:r w:rsidRPr="00237B2D">
        <w:rPr>
          <w:rFonts w:cs="Arial"/>
        </w:rPr>
        <w:t>iMedidata</w:t>
      </w:r>
      <w:proofErr w:type="spellEnd"/>
      <w:r w:rsidRPr="00237B2D">
        <w:rPr>
          <w:rFonts w:cs="Arial"/>
        </w:rPr>
        <w:t xml:space="preserve"> RAVE, the Architect Loader Spreadsheet (ALS) file can be exported, which includes all CRF form and field attributes for the study. The "Fields" tab in the ALS serves as an ideal starting point for defining the data generation specification.</w:t>
      </w:r>
    </w:p>
    <w:p w14:paraId="3C3C734D" w14:textId="77777777" w:rsidR="00237B2D" w:rsidRDefault="00237B2D" w:rsidP="00237B2D">
      <w:pPr>
        <w:pStyle w:val="PaperBody"/>
        <w:rPr>
          <w:rFonts w:cs="Arial"/>
        </w:rPr>
      </w:pPr>
      <w:r w:rsidRPr="00237B2D">
        <w:rPr>
          <w:rFonts w:cs="Arial"/>
        </w:rPr>
        <w:t>To enable the LLM model to generate values as expected, an additional "Prompt" column can be added to the specification. This column contains descriptions of the fields, their constraints (e.g., value ranges, code lists), and dependencies on other fields. These prompts will be further illustrated in examples later in this paper. Below is an example of the data generation specification:</w:t>
      </w:r>
    </w:p>
    <w:p w14:paraId="0363D89F" w14:textId="77777777" w:rsidR="00113774" w:rsidRDefault="00EC624C" w:rsidP="00113774">
      <w:pPr>
        <w:pStyle w:val="PaperBody"/>
        <w:keepNext/>
      </w:pPr>
      <w:r>
        <w:rPr>
          <w:noProof/>
        </w:rPr>
        <w:lastRenderedPageBreak/>
        <w:drawing>
          <wp:inline distT="0" distB="0" distL="0" distR="0" wp14:anchorId="7C52C9A6" wp14:editId="74DD8423">
            <wp:extent cx="5943600" cy="2621915"/>
            <wp:effectExtent l="0" t="0" r="0" b="6985"/>
            <wp:docPr id="1940343102"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3102" name="Picture 1" descr="A screenshot of a medical report&#10;&#10;Description automatically generated"/>
                    <pic:cNvPicPr/>
                  </pic:nvPicPr>
                  <pic:blipFill>
                    <a:blip r:embed="rId17"/>
                    <a:stretch>
                      <a:fillRect/>
                    </a:stretch>
                  </pic:blipFill>
                  <pic:spPr>
                    <a:xfrm>
                      <a:off x="0" y="0"/>
                      <a:ext cx="5943600" cy="2621915"/>
                    </a:xfrm>
                    <a:prstGeom prst="rect">
                      <a:avLst/>
                    </a:prstGeom>
                  </pic:spPr>
                </pic:pic>
              </a:graphicData>
            </a:graphic>
          </wp:inline>
        </w:drawing>
      </w:r>
    </w:p>
    <w:p w14:paraId="1D4C4EC6" w14:textId="47A2424C" w:rsidR="00712086" w:rsidRPr="00BF3FAC" w:rsidRDefault="00712086" w:rsidP="00712086">
      <w:pPr>
        <w:pStyle w:val="Heading2"/>
      </w:pPr>
      <w:r w:rsidRPr="00712086">
        <w:t>Generate Python Code Using SAS</w:t>
      </w:r>
    </w:p>
    <w:p w14:paraId="7CB2AF04" w14:textId="666C105A" w:rsidR="00B4661D" w:rsidRDefault="00B4661D" w:rsidP="00237B2D">
      <w:pPr>
        <w:pStyle w:val="PaperBody"/>
        <w:rPr>
          <w:rFonts w:cs="Arial"/>
        </w:rPr>
      </w:pPr>
      <w:r w:rsidRPr="00B4661D">
        <w:rPr>
          <w:rFonts w:cs="Arial"/>
        </w:rPr>
        <w:t>Once the SDGS is prepared, we can use SAS to read the specification and automatically generate the corresponding Python programs. The process of converting the specification to Python is straightforward, so we will not go into detail here. Instead, we will focus on the generated Python code using three forms</w:t>
      </w:r>
      <w:r>
        <w:rPr>
          <w:rFonts w:cs="Arial"/>
        </w:rPr>
        <w:t xml:space="preserve">: </w:t>
      </w:r>
      <w:r w:rsidRPr="00B4661D">
        <w:rPr>
          <w:rFonts w:cs="Arial"/>
        </w:rPr>
        <w:t>Demographics (DM), Adverse Events (AE), and Vital Signs (VS)</w:t>
      </w:r>
      <w:r>
        <w:rPr>
          <w:rFonts w:cs="Arial"/>
        </w:rPr>
        <w:t xml:space="preserve"> </w:t>
      </w:r>
      <w:r w:rsidRPr="00B4661D">
        <w:rPr>
          <w:rFonts w:cs="Arial"/>
        </w:rPr>
        <w:t>as examples. Below is the project structure for the demonstration:</w:t>
      </w:r>
    </w:p>
    <w:p w14:paraId="2623CF35" w14:textId="77777777" w:rsidR="00BB7DB7" w:rsidRDefault="001C48B2" w:rsidP="00BB7DB7">
      <w:pPr>
        <w:pStyle w:val="PaperBody"/>
        <w:keepNext/>
        <w:jc w:val="center"/>
      </w:pPr>
      <w:r>
        <w:rPr>
          <w:noProof/>
        </w:rPr>
        <w:drawing>
          <wp:inline distT="0" distB="0" distL="0" distR="0" wp14:anchorId="0B210DD6" wp14:editId="17BEF8FA">
            <wp:extent cx="1947862" cy="2261803"/>
            <wp:effectExtent l="0" t="0" r="0" b="5715"/>
            <wp:docPr id="1908699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99291" name="Picture 1" descr="A screenshot of a computer&#10;&#10;Description automatically generated"/>
                    <pic:cNvPicPr/>
                  </pic:nvPicPr>
                  <pic:blipFill>
                    <a:blip r:embed="rId18"/>
                    <a:stretch>
                      <a:fillRect/>
                    </a:stretch>
                  </pic:blipFill>
                  <pic:spPr>
                    <a:xfrm>
                      <a:off x="0" y="0"/>
                      <a:ext cx="1953515" cy="2268367"/>
                    </a:xfrm>
                    <a:prstGeom prst="rect">
                      <a:avLst/>
                    </a:prstGeom>
                  </pic:spPr>
                </pic:pic>
              </a:graphicData>
            </a:graphic>
          </wp:inline>
        </w:drawing>
      </w:r>
    </w:p>
    <w:p w14:paraId="08568E15" w14:textId="00356808" w:rsidR="00636347" w:rsidRDefault="00BB7DB7" w:rsidP="00BB7DB7">
      <w:pPr>
        <w:pStyle w:val="Caption"/>
        <w:rPr>
          <w:rFonts w:cs="Arial"/>
        </w:rPr>
      </w:pPr>
      <w:r>
        <w:t xml:space="preserve">Figure </w:t>
      </w:r>
      <w:r>
        <w:fldChar w:fldCharType="begin"/>
      </w:r>
      <w:r>
        <w:instrText xml:space="preserve"> SEQ Figure \* ARABIC </w:instrText>
      </w:r>
      <w:r>
        <w:fldChar w:fldCharType="separate"/>
      </w:r>
      <w:r>
        <w:rPr>
          <w:noProof/>
        </w:rPr>
        <w:t>2</w:t>
      </w:r>
      <w:r>
        <w:fldChar w:fldCharType="end"/>
      </w:r>
      <w:r>
        <w:t xml:space="preserve"> Project Structure</w:t>
      </w:r>
    </w:p>
    <w:p w14:paraId="65EE1CFB" w14:textId="4FC1C05A" w:rsidR="0030406D" w:rsidRPr="0030406D" w:rsidRDefault="004905E4" w:rsidP="003D3CEA">
      <w:pPr>
        <w:pStyle w:val="PaperBody"/>
        <w:rPr>
          <w:rFonts w:cs="Arial"/>
        </w:rPr>
      </w:pPr>
      <w:r>
        <w:rPr>
          <w:rFonts w:cs="Arial"/>
        </w:rPr>
        <w:t xml:space="preserve">Here is the main </w:t>
      </w:r>
      <w:r w:rsidR="003B2B46">
        <w:rPr>
          <w:rFonts w:cs="Arial"/>
        </w:rPr>
        <w:t xml:space="preserve">function </w:t>
      </w:r>
      <w:r>
        <w:rPr>
          <w:rFonts w:cs="Arial"/>
        </w:rPr>
        <w:t>of the dm.py:</w:t>
      </w:r>
    </w:p>
    <w:p w14:paraId="60FC8A24" w14:textId="77777777" w:rsidR="00322B0B" w:rsidRDefault="00322B0B" w:rsidP="00322B0B">
      <w:pPr>
        <w:pStyle w:val="ABoxedCode"/>
      </w:pPr>
      <w:r>
        <w:t># Extract structured data from natural language</w:t>
      </w:r>
    </w:p>
    <w:p w14:paraId="534C8362" w14:textId="77777777" w:rsidR="00322B0B" w:rsidRDefault="00322B0B" w:rsidP="00322B0B">
      <w:pPr>
        <w:pStyle w:val="ABoxedCode"/>
      </w:pPr>
      <w:r>
        <w:t xml:space="preserve">def </w:t>
      </w:r>
      <w:proofErr w:type="spellStart"/>
      <w:r>
        <w:t>gen_</w:t>
      </w:r>
      <w:proofErr w:type="gramStart"/>
      <w:r>
        <w:t>data</w:t>
      </w:r>
      <w:proofErr w:type="spellEnd"/>
      <w:r>
        <w:t>(</w:t>
      </w:r>
      <w:proofErr w:type="gramEnd"/>
      <w:r>
        <w:t xml:space="preserve">Topic: str, </w:t>
      </w:r>
      <w:proofErr w:type="spellStart"/>
      <w:r>
        <w:t>Nrecords</w:t>
      </w:r>
      <w:proofErr w:type="spellEnd"/>
      <w:r>
        <w:t xml:space="preserve">: str) -&gt; </w:t>
      </w:r>
      <w:proofErr w:type="spellStart"/>
      <w:r>
        <w:t>OutList</w:t>
      </w:r>
      <w:proofErr w:type="spellEnd"/>
      <w:r>
        <w:t>:</w:t>
      </w:r>
    </w:p>
    <w:p w14:paraId="39592D8E" w14:textId="77777777" w:rsidR="00322B0B" w:rsidRDefault="00322B0B" w:rsidP="00322B0B">
      <w:pPr>
        <w:pStyle w:val="ABoxedCode"/>
      </w:pPr>
      <w:r>
        <w:t xml:space="preserve">    prompt = </w:t>
      </w:r>
      <w:proofErr w:type="spellStart"/>
      <w:r>
        <w:t>f"Generate</w:t>
      </w:r>
      <w:proofErr w:type="spellEnd"/>
      <w:r>
        <w:t xml:space="preserve"> exactly {</w:t>
      </w:r>
      <w:proofErr w:type="spellStart"/>
      <w:r>
        <w:t>Nrecords</w:t>
      </w:r>
      <w:proofErr w:type="spellEnd"/>
      <w:r>
        <w:t>} {Topic} records."</w:t>
      </w:r>
    </w:p>
    <w:p w14:paraId="2D356A18" w14:textId="77777777" w:rsidR="00322B0B" w:rsidRDefault="00322B0B" w:rsidP="00322B0B">
      <w:pPr>
        <w:pStyle w:val="ABoxedCode"/>
      </w:pPr>
      <w:r>
        <w:t xml:space="preserve">    try:</w:t>
      </w:r>
    </w:p>
    <w:p w14:paraId="7533D576" w14:textId="77777777" w:rsidR="00322B0B" w:rsidRDefault="00322B0B" w:rsidP="00322B0B">
      <w:pPr>
        <w:pStyle w:val="ABoxedCode"/>
      </w:pPr>
      <w:r>
        <w:t xml:space="preserve">      # Make your OpenAI API request here</w:t>
      </w:r>
    </w:p>
    <w:p w14:paraId="6090F94A" w14:textId="77777777" w:rsidR="00322B0B" w:rsidRDefault="00322B0B" w:rsidP="00322B0B">
      <w:pPr>
        <w:pStyle w:val="ABoxedCode"/>
      </w:pPr>
      <w:r>
        <w:t xml:space="preserve">      response = </w:t>
      </w:r>
      <w:proofErr w:type="spellStart"/>
      <w:proofErr w:type="gramStart"/>
      <w:r>
        <w:t>client.chat</w:t>
      </w:r>
      <w:proofErr w:type="gramEnd"/>
      <w:r>
        <w:t>.completions.create</w:t>
      </w:r>
      <w:proofErr w:type="spellEnd"/>
      <w:r>
        <w:t>(</w:t>
      </w:r>
    </w:p>
    <w:p w14:paraId="34B87B9A" w14:textId="77777777" w:rsidR="00322B0B" w:rsidRDefault="00322B0B" w:rsidP="00322B0B">
      <w:pPr>
        <w:pStyle w:val="ABoxedCode"/>
      </w:pPr>
      <w:r>
        <w:t xml:space="preserve">        model="gpt-4o-mini",</w:t>
      </w:r>
    </w:p>
    <w:p w14:paraId="246A961E" w14:textId="77777777" w:rsidR="00322B0B" w:rsidRDefault="00322B0B" w:rsidP="00322B0B">
      <w:pPr>
        <w:pStyle w:val="ABoxedCode"/>
      </w:pPr>
      <w:r>
        <w:t xml:space="preserve">        </w:t>
      </w:r>
      <w:proofErr w:type="spellStart"/>
      <w:r>
        <w:t>max_retries</w:t>
      </w:r>
      <w:proofErr w:type="spellEnd"/>
      <w:r>
        <w:t>=</w:t>
      </w:r>
      <w:proofErr w:type="gramStart"/>
      <w:r>
        <w:t>3, #</w:t>
      </w:r>
      <w:proofErr w:type="gramEnd"/>
      <w:r>
        <w:t xml:space="preserve"> Retry the request 3 times</w:t>
      </w:r>
    </w:p>
    <w:p w14:paraId="280DC834" w14:textId="77777777" w:rsidR="00322B0B" w:rsidRDefault="00322B0B" w:rsidP="00322B0B">
      <w:pPr>
        <w:pStyle w:val="ABoxedCode"/>
      </w:pPr>
      <w:r>
        <w:t xml:space="preserve">        </w:t>
      </w:r>
      <w:proofErr w:type="spellStart"/>
      <w:r>
        <w:t>response_model</w:t>
      </w:r>
      <w:proofErr w:type="spellEnd"/>
      <w:r>
        <w:t>=</w:t>
      </w:r>
      <w:proofErr w:type="spellStart"/>
      <w:r>
        <w:t>OutList</w:t>
      </w:r>
      <w:proofErr w:type="spellEnd"/>
      <w:r>
        <w:t>,</w:t>
      </w:r>
    </w:p>
    <w:p w14:paraId="33C63B6C" w14:textId="77777777" w:rsidR="00322B0B" w:rsidRDefault="00322B0B" w:rsidP="00322B0B">
      <w:pPr>
        <w:pStyle w:val="ABoxedCode"/>
      </w:pPr>
      <w:r>
        <w:t xml:space="preserve">        messages</w:t>
      </w:r>
      <w:proofErr w:type="gramStart"/>
      <w:r>
        <w:t>=[</w:t>
      </w:r>
      <w:proofErr w:type="gramEnd"/>
    </w:p>
    <w:p w14:paraId="3567651E" w14:textId="77777777" w:rsidR="005667D7" w:rsidRDefault="00322B0B" w:rsidP="00322B0B">
      <w:pPr>
        <w:pStyle w:val="ABoxedCode"/>
      </w:pPr>
      <w:r>
        <w:t xml:space="preserve">           {"role": "system", "content": "You are a clinical expert specializing in the</w:t>
      </w:r>
    </w:p>
    <w:p w14:paraId="25B58EE1" w14:textId="1458C260" w:rsidR="005667D7" w:rsidRDefault="00322B0B" w:rsidP="00322B0B">
      <w:pPr>
        <w:pStyle w:val="ABoxedCode"/>
      </w:pPr>
      <w:r>
        <w:t xml:space="preserve"> </w:t>
      </w:r>
      <w:r>
        <w:t xml:space="preserve">   </w:t>
      </w:r>
      <w:r w:rsidR="005667D7">
        <w:t xml:space="preserve">       </w:t>
      </w:r>
      <w:r>
        <w:t>generation of high-quality synthetic data for clinical trial. Your task is</w:t>
      </w:r>
    </w:p>
    <w:p w14:paraId="48BCA144" w14:textId="461C3166" w:rsidR="005667D7" w:rsidRDefault="005667D7" w:rsidP="00322B0B">
      <w:pPr>
        <w:pStyle w:val="ABoxedCode"/>
      </w:pPr>
      <w:r>
        <w:t xml:space="preserve">           </w:t>
      </w:r>
      <w:r w:rsidR="00322B0B">
        <w:t>to create synthetic data that strictly conforms to the provided</w:t>
      </w:r>
    </w:p>
    <w:p w14:paraId="13EC977C" w14:textId="77777777" w:rsidR="005667D7" w:rsidRDefault="005667D7" w:rsidP="00322B0B">
      <w:pPr>
        <w:pStyle w:val="ABoxedCode"/>
      </w:pPr>
      <w:r>
        <w:lastRenderedPageBreak/>
        <w:t xml:space="preserve">       </w:t>
      </w:r>
      <w:r w:rsidR="00322B0B">
        <w:t xml:space="preserve"> </w:t>
      </w:r>
      <w:r>
        <w:t xml:space="preserve">   </w:t>
      </w:r>
      <w:r w:rsidR="00322B0B">
        <w:t>specifications for each field, ensuring realism and logical consistency. The</w:t>
      </w:r>
    </w:p>
    <w:p w14:paraId="63BF7A7A" w14:textId="77777777" w:rsidR="005667D7" w:rsidRDefault="005667D7" w:rsidP="00322B0B">
      <w:pPr>
        <w:pStyle w:val="ABoxedCode"/>
      </w:pPr>
      <w:r>
        <w:t xml:space="preserve">          </w:t>
      </w:r>
      <w:r w:rsidR="00322B0B">
        <w:t xml:space="preserve"> generated data must be accurate, plausible, and appropriate for rigorous</w:t>
      </w:r>
    </w:p>
    <w:p w14:paraId="2D222186" w14:textId="116CD63E" w:rsidR="005667D7" w:rsidRDefault="005667D7" w:rsidP="00322B0B">
      <w:pPr>
        <w:pStyle w:val="ABoxedCode"/>
      </w:pPr>
      <w:r>
        <w:t xml:space="preserve">           </w:t>
      </w:r>
      <w:r w:rsidR="00322B0B">
        <w:t>testing and validation purposes</w:t>
      </w:r>
      <w:proofErr w:type="gramStart"/>
      <w:r w:rsidR="00322B0B">
        <w:t>."}</w:t>
      </w:r>
      <w:proofErr w:type="gramEnd"/>
      <w:r w:rsidR="00322B0B">
        <w:t>,</w:t>
      </w:r>
    </w:p>
    <w:p w14:paraId="56E2717B" w14:textId="7DB19D2B" w:rsidR="00322B0B" w:rsidRDefault="005667D7" w:rsidP="00322B0B">
      <w:pPr>
        <w:pStyle w:val="ABoxedCode"/>
      </w:pPr>
      <w:r>
        <w:t xml:space="preserve">         </w:t>
      </w:r>
      <w:r w:rsidR="00322B0B">
        <w:t xml:space="preserve"> {"role": "user", "content": prompt}</w:t>
      </w:r>
    </w:p>
    <w:p w14:paraId="48284DF4" w14:textId="77777777" w:rsidR="00322B0B" w:rsidRDefault="00322B0B" w:rsidP="00322B0B">
      <w:pPr>
        <w:pStyle w:val="ABoxedCode"/>
      </w:pPr>
      <w:r>
        <w:t xml:space="preserve">        ],</w:t>
      </w:r>
    </w:p>
    <w:p w14:paraId="4D43746A" w14:textId="77777777" w:rsidR="00322B0B" w:rsidRDefault="00322B0B" w:rsidP="00322B0B">
      <w:pPr>
        <w:pStyle w:val="ABoxedCode"/>
      </w:pPr>
      <w:r>
        <w:t xml:space="preserve">        temperature=0.7,</w:t>
      </w:r>
    </w:p>
    <w:p w14:paraId="2FD5DA21" w14:textId="77777777" w:rsidR="00322B0B" w:rsidRDefault="00322B0B" w:rsidP="00322B0B">
      <w:pPr>
        <w:pStyle w:val="ABoxedCode"/>
      </w:pPr>
      <w:r>
        <w:t xml:space="preserve">        #top_p=0.1,</w:t>
      </w:r>
    </w:p>
    <w:p w14:paraId="3A1DF2BD" w14:textId="77777777" w:rsidR="00322B0B" w:rsidRDefault="00322B0B" w:rsidP="00322B0B">
      <w:pPr>
        <w:pStyle w:val="ABoxedCode"/>
      </w:pPr>
      <w:r>
        <w:t xml:space="preserve">        #seed=8</w:t>
      </w:r>
    </w:p>
    <w:p w14:paraId="29F612D4" w14:textId="77777777" w:rsidR="00322B0B" w:rsidRDefault="00322B0B" w:rsidP="00322B0B">
      <w:pPr>
        <w:pStyle w:val="ABoxedCode"/>
      </w:pPr>
      <w:r>
        <w:t xml:space="preserve">      )</w:t>
      </w:r>
    </w:p>
    <w:p w14:paraId="603D2482" w14:textId="77777777" w:rsidR="00322B0B" w:rsidRDefault="00322B0B" w:rsidP="00322B0B">
      <w:pPr>
        <w:pStyle w:val="ABoxedCode"/>
      </w:pPr>
      <w:r>
        <w:t xml:space="preserve">    except </w:t>
      </w:r>
      <w:proofErr w:type="spellStart"/>
      <w:r>
        <w:t>OpenAIError</w:t>
      </w:r>
      <w:proofErr w:type="spellEnd"/>
      <w:r>
        <w:t xml:space="preserve"> as e:</w:t>
      </w:r>
    </w:p>
    <w:p w14:paraId="24AE72BC" w14:textId="77777777" w:rsidR="00322B0B" w:rsidRDefault="00322B0B" w:rsidP="00322B0B">
      <w:pPr>
        <w:pStyle w:val="ABoxedCode"/>
      </w:pPr>
      <w:r>
        <w:t xml:space="preserve">      # Handle all OpenAI API errors</w:t>
      </w:r>
    </w:p>
    <w:p w14:paraId="5374522A" w14:textId="77777777" w:rsidR="00322B0B" w:rsidRDefault="00322B0B" w:rsidP="00322B0B">
      <w:pPr>
        <w:pStyle w:val="ABoxedCode"/>
      </w:pPr>
      <w:r>
        <w:t xml:space="preserve">      </w:t>
      </w:r>
      <w:proofErr w:type="gramStart"/>
      <w:r>
        <w:t>print(</w:t>
      </w:r>
      <w:proofErr w:type="spellStart"/>
      <w:r>
        <w:t>f'Error</w:t>
      </w:r>
      <w:proofErr w:type="spellEnd"/>
      <w:r>
        <w:t>: {</w:t>
      </w:r>
      <w:proofErr w:type="gramEnd"/>
      <w:r>
        <w:t>e}')</w:t>
      </w:r>
    </w:p>
    <w:p w14:paraId="3080F41E" w14:textId="77777777" w:rsidR="00322B0B" w:rsidRDefault="00322B0B" w:rsidP="00322B0B">
      <w:pPr>
        <w:pStyle w:val="ABoxedCode"/>
      </w:pPr>
      <w:r>
        <w:t xml:space="preserve">    records=vars(response</w:t>
      </w:r>
      <w:proofErr w:type="gramStart"/>
      <w:r>
        <w:t>).get</w:t>
      </w:r>
      <w:proofErr w:type="gramEnd"/>
      <w:r>
        <w:t>('</w:t>
      </w:r>
      <w:proofErr w:type="spellStart"/>
      <w:r>
        <w:t>outlist</w:t>
      </w:r>
      <w:proofErr w:type="spellEnd"/>
      <w:r>
        <w:t>')</w:t>
      </w:r>
    </w:p>
    <w:p w14:paraId="5E21FB16" w14:textId="77777777" w:rsidR="00322B0B" w:rsidRDefault="00322B0B" w:rsidP="00322B0B">
      <w:pPr>
        <w:pStyle w:val="ABoxedCode"/>
      </w:pPr>
      <w:r>
        <w:t xml:space="preserve">    </w:t>
      </w:r>
      <w:proofErr w:type="spellStart"/>
      <w:r>
        <w:t>df</w:t>
      </w:r>
      <w:proofErr w:type="spellEnd"/>
      <w:r>
        <w:t>=</w:t>
      </w:r>
      <w:proofErr w:type="spellStart"/>
      <w:proofErr w:type="gramStart"/>
      <w:r>
        <w:t>pd.DataFrame</w:t>
      </w:r>
      <w:proofErr w:type="spellEnd"/>
      <w:proofErr w:type="gramEnd"/>
      <w:r>
        <w:t>([vars(s) for s in records])</w:t>
      </w:r>
    </w:p>
    <w:p w14:paraId="58AA732D" w14:textId="77777777" w:rsidR="00322B0B" w:rsidRDefault="00322B0B" w:rsidP="00322B0B">
      <w:pPr>
        <w:pStyle w:val="ABoxedCode"/>
      </w:pPr>
      <w:r>
        <w:t xml:space="preserve">    print(</w:t>
      </w:r>
      <w:proofErr w:type="spellStart"/>
      <w:r>
        <w:t>df</w:t>
      </w:r>
      <w:proofErr w:type="spellEnd"/>
      <w:r>
        <w:t>)</w:t>
      </w:r>
    </w:p>
    <w:p w14:paraId="3DAB2468" w14:textId="1E116CAD" w:rsidR="00322B0B" w:rsidRDefault="00322B0B" w:rsidP="00322B0B">
      <w:pPr>
        <w:pStyle w:val="ABoxedCode"/>
      </w:pPr>
      <w:r>
        <w:t xml:space="preserve">    return </w:t>
      </w:r>
      <w:proofErr w:type="spellStart"/>
      <w:r>
        <w:t>df</w:t>
      </w:r>
      <w:proofErr w:type="spellEnd"/>
    </w:p>
    <w:p w14:paraId="19F12E15" w14:textId="0F1E63FF" w:rsidR="002D309A" w:rsidRDefault="00AF1D20" w:rsidP="00AF1D20">
      <w:pPr>
        <w:pStyle w:val="Caption"/>
      </w:pPr>
      <w:r>
        <w:t xml:space="preserve">Program </w:t>
      </w:r>
      <w:r>
        <w:fldChar w:fldCharType="begin"/>
      </w:r>
      <w:r>
        <w:instrText xml:space="preserve"> SEQ Program \* ARABIC </w:instrText>
      </w:r>
      <w:r>
        <w:fldChar w:fldCharType="separate"/>
      </w:r>
      <w:r w:rsidR="00DB6211">
        <w:rPr>
          <w:noProof/>
        </w:rPr>
        <w:t>1</w:t>
      </w:r>
      <w:r>
        <w:rPr>
          <w:noProof/>
        </w:rPr>
        <w:fldChar w:fldCharType="end"/>
      </w:r>
      <w:r>
        <w:t xml:space="preserve">. </w:t>
      </w:r>
      <w:r w:rsidR="0038162E">
        <w:t>Function to Call OpenAI API with Parameters</w:t>
      </w:r>
    </w:p>
    <w:p w14:paraId="6CDC5504" w14:textId="77777777" w:rsidR="00613D73" w:rsidRDefault="00613D73" w:rsidP="003B2B46">
      <w:pPr>
        <w:pStyle w:val="PaperBody"/>
        <w:rPr>
          <w:rFonts w:cs="Arial"/>
        </w:rPr>
      </w:pPr>
      <w:r w:rsidRPr="00613D73">
        <w:rPr>
          <w:rFonts w:cs="Arial"/>
        </w:rPr>
        <w:t>In the code above, the function calls the OpenAI API with predefined system messages and constructs the user prompt based on the input parameters. The model "gpt-4o-mini" is used. The other hyperparameters are explained below:</w:t>
      </w:r>
    </w:p>
    <w:p w14:paraId="6C360CA7" w14:textId="77777777" w:rsidR="00523A72" w:rsidRDefault="00523A72" w:rsidP="00523A72">
      <w:pPr>
        <w:pStyle w:val="PaperBody"/>
        <w:numPr>
          <w:ilvl w:val="0"/>
          <w:numId w:val="27"/>
        </w:numPr>
      </w:pPr>
      <w:proofErr w:type="spellStart"/>
      <w:r>
        <w:t>max_retries</w:t>
      </w:r>
      <w:proofErr w:type="spellEnd"/>
      <w:r>
        <w:t xml:space="preserve">: </w:t>
      </w:r>
      <w:r w:rsidRPr="00523A72">
        <w:t>Specifies the maximum number of times the API will attempt to retry a failed request automatically.</w:t>
      </w:r>
    </w:p>
    <w:p w14:paraId="3550F5D7" w14:textId="2CB5660A" w:rsidR="003B2B46" w:rsidRDefault="00523A72" w:rsidP="00523A72">
      <w:pPr>
        <w:pStyle w:val="PaperBody"/>
        <w:numPr>
          <w:ilvl w:val="0"/>
          <w:numId w:val="27"/>
        </w:numPr>
      </w:pPr>
      <w:r>
        <w:t xml:space="preserve">temperature: </w:t>
      </w:r>
      <w:r w:rsidRPr="00523A72">
        <w:t>Controls the randomness of the output by adjusting the probability distribution of possible completions.</w:t>
      </w:r>
      <w:r w:rsidRPr="00523A72">
        <w:rPr>
          <w:sz w:val="18"/>
        </w:rPr>
        <w:t xml:space="preserve"> </w:t>
      </w:r>
      <w:r w:rsidRPr="00523A72">
        <w:t>Set a low temperature for tasks requiring precise answers (e.g., coding) and a high temperature for creative tasks (e.g., storytelling</w:t>
      </w:r>
      <w:r w:rsidR="007A3B88">
        <w:t>, data simulation, etc.</w:t>
      </w:r>
      <w:r w:rsidRPr="00523A72">
        <w:t>).</w:t>
      </w:r>
    </w:p>
    <w:p w14:paraId="3FCCE7A3" w14:textId="0D33F5F7" w:rsidR="00523A72" w:rsidRDefault="00523A72" w:rsidP="00523A72">
      <w:pPr>
        <w:pStyle w:val="PaperBody"/>
        <w:numPr>
          <w:ilvl w:val="0"/>
          <w:numId w:val="27"/>
        </w:numPr>
      </w:pPr>
      <w:r>
        <w:t xml:space="preserve">top-p: </w:t>
      </w:r>
      <w:r w:rsidRPr="00523A72">
        <w:t xml:space="preserve">An alternative to temperature that limits the response to only the most probable tokens whose cumulative probability is at or below </w:t>
      </w:r>
      <w:proofErr w:type="spellStart"/>
      <w:r w:rsidRPr="00523A72">
        <w:t>top_p</w:t>
      </w:r>
      <w:proofErr w:type="spellEnd"/>
      <w:r w:rsidR="007A3B88">
        <w:t>.</w:t>
      </w:r>
      <w:r>
        <w:t xml:space="preserve"> </w:t>
      </w:r>
      <w:r w:rsidR="007A3B88" w:rsidRPr="007A3B88">
        <w:t xml:space="preserve">The </w:t>
      </w:r>
      <w:proofErr w:type="spellStart"/>
      <w:r w:rsidR="007A3B88" w:rsidRPr="007A3B88">
        <w:t>top_p</w:t>
      </w:r>
      <w:proofErr w:type="spellEnd"/>
      <w:r w:rsidR="007A3B88" w:rsidRPr="007A3B88">
        <w:t xml:space="preserve"> parameter is commented out in this demo.</w:t>
      </w:r>
    </w:p>
    <w:p w14:paraId="3E6494FB" w14:textId="77777777" w:rsidR="00523A72" w:rsidRDefault="00523A72" w:rsidP="00523A72">
      <w:pPr>
        <w:pStyle w:val="PaperBody"/>
        <w:numPr>
          <w:ilvl w:val="0"/>
          <w:numId w:val="27"/>
        </w:numPr>
      </w:pPr>
      <w:r>
        <w:t xml:space="preserve">seed: </w:t>
      </w:r>
      <w:r w:rsidRPr="00523A72">
        <w:t>Sets a fixed starting point for the random number generator used in generating outputs, ensuring reproducibility of results.</w:t>
      </w:r>
      <w:r>
        <w:t xml:space="preserve"> </w:t>
      </w:r>
      <w:r w:rsidRPr="00523A72">
        <w:t>Th</w:t>
      </w:r>
      <w:r>
        <w:t xml:space="preserve">is is </w:t>
      </w:r>
      <w:r w:rsidRPr="00523A72">
        <w:t xml:space="preserve">newly added parameter in the </w:t>
      </w:r>
      <w:proofErr w:type="spellStart"/>
      <w:r>
        <w:t>openAI</w:t>
      </w:r>
      <w:proofErr w:type="spellEnd"/>
      <w:r>
        <w:t xml:space="preserve"> </w:t>
      </w:r>
      <w:r w:rsidRPr="00523A72">
        <w:t>API</w:t>
      </w:r>
      <w:r>
        <w:t xml:space="preserve">, </w:t>
      </w:r>
      <w:r w:rsidRPr="00523A72">
        <w:t>still in beta testing, unstable, and not used in this demo.</w:t>
      </w:r>
    </w:p>
    <w:p w14:paraId="0993C079" w14:textId="77777777" w:rsidR="0038162E" w:rsidRDefault="0038162E" w:rsidP="003B2B46">
      <w:pPr>
        <w:pStyle w:val="PaperBody"/>
      </w:pPr>
      <w:r w:rsidRPr="0038162E">
        <w:t xml:space="preserve">Another important parameter is </w:t>
      </w:r>
      <w:proofErr w:type="spellStart"/>
      <w:r w:rsidRPr="0038162E">
        <w:t>response_model</w:t>
      </w:r>
      <w:proofErr w:type="spellEnd"/>
      <w:r w:rsidRPr="0038162E">
        <w:t>, which is not a standard API parameter. It is part of the Python library Instructor, designed for working with structured outputs from large language models (LLMs).</w:t>
      </w:r>
      <w:r>
        <w:t xml:space="preserve"> </w:t>
      </w:r>
      <w:r w:rsidRPr="0038162E">
        <w:t xml:space="preserve">The </w:t>
      </w:r>
      <w:proofErr w:type="spellStart"/>
      <w:r w:rsidRPr="0038162E">
        <w:t>OutList</w:t>
      </w:r>
      <w:proofErr w:type="spellEnd"/>
      <w:r w:rsidRPr="0038162E">
        <w:t xml:space="preserve"> object is defined using the </w:t>
      </w:r>
      <w:proofErr w:type="spellStart"/>
      <w:r w:rsidRPr="0038162E">
        <w:t>BaseModel</w:t>
      </w:r>
      <w:proofErr w:type="spellEnd"/>
      <w:r w:rsidRPr="0038162E">
        <w:t xml:space="preserve"> and Field classes from the </w:t>
      </w:r>
      <w:proofErr w:type="spellStart"/>
      <w:r w:rsidRPr="0038162E">
        <w:t>Pydantic</w:t>
      </w:r>
      <w:proofErr w:type="spellEnd"/>
      <w:r w:rsidRPr="0038162E">
        <w:t xml:space="preserve"> library, as shown below:</w:t>
      </w:r>
    </w:p>
    <w:p w14:paraId="18985F91" w14:textId="77777777" w:rsidR="005667D7" w:rsidRDefault="005667D7" w:rsidP="005667D7">
      <w:pPr>
        <w:pStyle w:val="ABoxedCode"/>
      </w:pPr>
      <w:r>
        <w:t xml:space="preserve">class </w:t>
      </w:r>
      <w:proofErr w:type="gramStart"/>
      <w:r>
        <w:t>Metadata(</w:t>
      </w:r>
      <w:proofErr w:type="spellStart"/>
      <w:proofErr w:type="gramEnd"/>
      <w:r>
        <w:t>BaseModel</w:t>
      </w:r>
      <w:proofErr w:type="spellEnd"/>
      <w:r>
        <w:t>):</w:t>
      </w:r>
    </w:p>
    <w:p w14:paraId="2896F25A" w14:textId="2E383536" w:rsidR="005667D7" w:rsidRDefault="005667D7" w:rsidP="005667D7">
      <w:pPr>
        <w:pStyle w:val="ABoxedCode"/>
      </w:pPr>
      <w:r>
        <w:t xml:space="preserve">    BRTHDAT: str = </w:t>
      </w:r>
      <w:proofErr w:type="gramStart"/>
      <w:r>
        <w:t>Field(</w:t>
      </w:r>
      <w:proofErr w:type="gramEnd"/>
      <w:r>
        <w:t xml:space="preserve">..., description="Date of Birth, in format </w:t>
      </w:r>
      <w:r w:rsidR="001E2D04">
        <w:t>capital</w:t>
      </w:r>
      <w:r>
        <w:t xml:space="preserve"> dd MMM </w:t>
      </w:r>
      <w:proofErr w:type="spellStart"/>
      <w:r>
        <w:t>yyyy</w:t>
      </w:r>
      <w:proofErr w:type="spellEnd"/>
      <w:r>
        <w:t>")</w:t>
      </w:r>
    </w:p>
    <w:p w14:paraId="383EC771" w14:textId="77777777" w:rsidR="00CF486D" w:rsidRDefault="005667D7" w:rsidP="005667D7">
      <w:pPr>
        <w:pStyle w:val="ABoxedCode"/>
      </w:pPr>
      <w:r>
        <w:t xml:space="preserve">    AGE: int = </w:t>
      </w:r>
      <w:proofErr w:type="gramStart"/>
      <w:r>
        <w:t>Field(</w:t>
      </w:r>
      <w:proofErr w:type="gramEnd"/>
      <w:r>
        <w:t xml:space="preserve">...,  description="Age between 18 and 80, a numeric value in the </w:t>
      </w:r>
    </w:p>
    <w:p w14:paraId="41DC34C5" w14:textId="4F97F78E" w:rsidR="005667D7" w:rsidRDefault="00CF486D" w:rsidP="005667D7">
      <w:pPr>
        <w:pStyle w:val="ABoxedCode"/>
      </w:pPr>
      <w:r>
        <w:t xml:space="preserve">         </w:t>
      </w:r>
      <w:r w:rsidR="005667D7">
        <w:t xml:space="preserve">format </w:t>
      </w:r>
      <w:proofErr w:type="gramStart"/>
      <w:r w:rsidR="005667D7">
        <w:t>3,  derived</w:t>
      </w:r>
      <w:proofErr w:type="gramEnd"/>
      <w:r w:rsidR="005667D7">
        <w:t xml:space="preserve"> from BRTHDAT based on today's date.")</w:t>
      </w:r>
    </w:p>
    <w:p w14:paraId="7E6306CB" w14:textId="77777777" w:rsidR="00CF486D" w:rsidRDefault="005667D7" w:rsidP="005667D7">
      <w:pPr>
        <w:pStyle w:val="ABoxedCode"/>
      </w:pPr>
      <w:r>
        <w:t xml:space="preserve">    AGEU: str = </w:t>
      </w:r>
      <w:proofErr w:type="gramStart"/>
      <w:r>
        <w:t>Field(</w:t>
      </w:r>
      <w:proofErr w:type="gramEnd"/>
      <w:r>
        <w:t>..., description="Age Units, Text coded with AGEU, the value must</w:t>
      </w:r>
    </w:p>
    <w:p w14:paraId="2E7F5B6F" w14:textId="3E4DED30" w:rsidR="00CF486D" w:rsidRDefault="00CF486D" w:rsidP="005667D7">
      <w:pPr>
        <w:pStyle w:val="ABoxedCode"/>
      </w:pPr>
      <w:r>
        <w:t xml:space="preserve">        </w:t>
      </w:r>
      <w:r w:rsidR="005667D7">
        <w:t xml:space="preserve"> </w:t>
      </w:r>
      <w:r>
        <w:t xml:space="preserve"> </w:t>
      </w:r>
      <w:r w:rsidR="005667D7">
        <w:t xml:space="preserve">be in ('DAYS', 'HOURS', 'MONTHS', 'WEEKS', 'YEARS'), 'DAYS' has a 0.0% chance, </w:t>
      </w:r>
    </w:p>
    <w:p w14:paraId="1DA3E17C" w14:textId="4E912673" w:rsidR="00CF486D" w:rsidRDefault="00CF486D" w:rsidP="005667D7">
      <w:pPr>
        <w:pStyle w:val="ABoxedCode"/>
      </w:pPr>
      <w:r>
        <w:t xml:space="preserve">          </w:t>
      </w:r>
      <w:r w:rsidR="005667D7">
        <w:t xml:space="preserve">'HOURS' has a 0.0% chance, 'MONTHS' has a 0.0% chance, 'WEEKS' has a 0.0% </w:t>
      </w:r>
    </w:p>
    <w:p w14:paraId="37E14DBF" w14:textId="317CE5B7" w:rsidR="005667D7" w:rsidRDefault="00CF486D" w:rsidP="005667D7">
      <w:pPr>
        <w:pStyle w:val="ABoxedCode"/>
      </w:pPr>
      <w:r>
        <w:t xml:space="preserve">          </w:t>
      </w:r>
      <w:r w:rsidR="005667D7">
        <w:t>chance, 'YEARS' has a 100.0% chance")</w:t>
      </w:r>
    </w:p>
    <w:p w14:paraId="5D847EDE" w14:textId="77777777" w:rsidR="00CF486D" w:rsidRDefault="005667D7" w:rsidP="005667D7">
      <w:pPr>
        <w:pStyle w:val="ABoxedCode"/>
      </w:pPr>
      <w:r>
        <w:t xml:space="preserve">    SEX: str = </w:t>
      </w:r>
      <w:proofErr w:type="gramStart"/>
      <w:r>
        <w:t>Field(</w:t>
      </w:r>
      <w:proofErr w:type="gramEnd"/>
      <w:r>
        <w:t>..., description="Sex, Text coded with SEX1, the value must be in</w:t>
      </w:r>
    </w:p>
    <w:p w14:paraId="59706C9B" w14:textId="62A9AC87" w:rsidR="005667D7" w:rsidRDefault="00CF486D" w:rsidP="005667D7">
      <w:pPr>
        <w:pStyle w:val="ABoxedCode"/>
      </w:pPr>
      <w:r>
        <w:t xml:space="preserve">         </w:t>
      </w:r>
      <w:r w:rsidR="005667D7">
        <w:t>('F', 'M'), 'F' has a 50.0% chance, 'M' has a 50.0% chance")</w:t>
      </w:r>
    </w:p>
    <w:p w14:paraId="1B3A0919" w14:textId="77777777" w:rsidR="00CF486D" w:rsidRDefault="005667D7" w:rsidP="005667D7">
      <w:pPr>
        <w:pStyle w:val="ABoxedCode"/>
      </w:pPr>
      <w:r>
        <w:t xml:space="preserve">    CHILDPOT: str = </w:t>
      </w:r>
      <w:proofErr w:type="gramStart"/>
      <w:r>
        <w:t>Field(</w:t>
      </w:r>
      <w:proofErr w:type="gramEnd"/>
      <w:r>
        <w:t>..., description="Childbearing Potential, the value must be in</w:t>
      </w:r>
    </w:p>
    <w:p w14:paraId="49035671" w14:textId="20F8A9F9" w:rsidR="005667D7" w:rsidRDefault="00CF486D" w:rsidP="005667D7">
      <w:pPr>
        <w:pStyle w:val="ABoxedCode"/>
      </w:pPr>
      <w:r>
        <w:t xml:space="preserve">             </w:t>
      </w:r>
      <w:r w:rsidR="005667D7">
        <w:t xml:space="preserve"> ('Y', 'N') for Female, 'NA' for male.")</w:t>
      </w:r>
    </w:p>
    <w:p w14:paraId="79A6D549" w14:textId="77777777" w:rsidR="00CF486D" w:rsidRDefault="005667D7" w:rsidP="005667D7">
      <w:pPr>
        <w:pStyle w:val="ABoxedCode"/>
      </w:pPr>
      <w:r>
        <w:t xml:space="preserve">    CHILDPOTRSN: str = </w:t>
      </w:r>
      <w:proofErr w:type="gramStart"/>
      <w:r>
        <w:t>Field(</w:t>
      </w:r>
      <w:proofErr w:type="gramEnd"/>
      <w:r>
        <w:t>..., description="Reason not childbearing, must be generated</w:t>
      </w:r>
    </w:p>
    <w:p w14:paraId="17C4D4EC" w14:textId="77777777" w:rsidR="00CF486D" w:rsidRDefault="00CF486D" w:rsidP="005667D7">
      <w:pPr>
        <w:pStyle w:val="ABoxedCode"/>
      </w:pPr>
      <w:r>
        <w:t xml:space="preserve">                </w:t>
      </w:r>
      <w:r w:rsidR="005667D7">
        <w:t xml:space="preserve"> for CHILDPOT=N only, the value must be in ('</w:t>
      </w:r>
      <w:proofErr w:type="gramStart"/>
      <w:r w:rsidR="005667D7">
        <w:t>Post-menopausal</w:t>
      </w:r>
      <w:proofErr w:type="gramEnd"/>
      <w:r w:rsidR="005667D7">
        <w:t xml:space="preserve">', </w:t>
      </w:r>
    </w:p>
    <w:p w14:paraId="48DAE119" w14:textId="101CF085" w:rsidR="00CF486D" w:rsidRDefault="00CF486D" w:rsidP="005667D7">
      <w:pPr>
        <w:pStyle w:val="ABoxedCode"/>
      </w:pPr>
      <w:r>
        <w:t xml:space="preserve">                </w:t>
      </w:r>
      <w:r w:rsidR="005667D7">
        <w:t xml:space="preserve">'Surgically sterile', 'Other') for </w:t>
      </w:r>
      <w:proofErr w:type="spellStart"/>
      <w:r w:rsidR="005667D7">
        <w:t>female,'</w:t>
      </w:r>
      <w:proofErr w:type="gramStart"/>
      <w:r w:rsidR="005667D7">
        <w:t>Post</w:t>
      </w:r>
      <w:proofErr w:type="spellEnd"/>
      <w:r w:rsidR="005667D7">
        <w:t>-menopausal</w:t>
      </w:r>
      <w:proofErr w:type="gramEnd"/>
      <w:r w:rsidR="005667D7">
        <w:t xml:space="preserve">' should be </w:t>
      </w:r>
    </w:p>
    <w:p w14:paraId="2018089E" w14:textId="74E8554A" w:rsidR="005667D7" w:rsidRDefault="00CF486D" w:rsidP="005667D7">
      <w:pPr>
        <w:pStyle w:val="ABoxedCode"/>
      </w:pPr>
      <w:r>
        <w:t xml:space="preserve">                 </w:t>
      </w:r>
      <w:r w:rsidR="005667D7">
        <w:t>generated for female between the ages of 45 and 55, blank for male")</w:t>
      </w:r>
    </w:p>
    <w:p w14:paraId="64638CEE" w14:textId="77777777" w:rsidR="00CF486D" w:rsidRDefault="005667D7" w:rsidP="005667D7">
      <w:pPr>
        <w:pStyle w:val="ABoxedCode"/>
      </w:pPr>
      <w:r>
        <w:t xml:space="preserve">    CHILDPOTSP: str = </w:t>
      </w:r>
      <w:proofErr w:type="gramStart"/>
      <w:r>
        <w:t>Field(</w:t>
      </w:r>
      <w:proofErr w:type="gramEnd"/>
      <w:r>
        <w:t xml:space="preserve">..., description="If Other Specify, generate it only the </w:t>
      </w:r>
    </w:p>
    <w:p w14:paraId="550F4786" w14:textId="7A843974" w:rsidR="005667D7" w:rsidRDefault="00CF486D" w:rsidP="005667D7">
      <w:pPr>
        <w:pStyle w:val="ABoxedCode"/>
      </w:pPr>
      <w:r>
        <w:t xml:space="preserve">                corresponding</w:t>
      </w:r>
      <w:r w:rsidR="005667D7">
        <w:t xml:space="preserve"> item is 'Other', free text up to 200 characters long.")</w:t>
      </w:r>
    </w:p>
    <w:p w14:paraId="4D64AA6C" w14:textId="77777777" w:rsidR="00CF486D" w:rsidRDefault="005667D7" w:rsidP="005667D7">
      <w:pPr>
        <w:pStyle w:val="ABoxedCode"/>
      </w:pPr>
      <w:r>
        <w:t xml:space="preserve">    ETHNIC: str = </w:t>
      </w:r>
      <w:proofErr w:type="gramStart"/>
      <w:r>
        <w:t>Field(</w:t>
      </w:r>
      <w:proofErr w:type="gramEnd"/>
      <w:r>
        <w:t>..., description="Ethnicity, Text coded with ETHNIC, the value</w:t>
      </w:r>
    </w:p>
    <w:p w14:paraId="34A17E89" w14:textId="77777777" w:rsidR="00CF486D" w:rsidRDefault="00CF486D" w:rsidP="005667D7">
      <w:pPr>
        <w:pStyle w:val="ABoxedCode"/>
      </w:pPr>
      <w:r>
        <w:t xml:space="preserve">           </w:t>
      </w:r>
      <w:r w:rsidR="005667D7">
        <w:t xml:space="preserve"> must be in ('HISPANIC OR LATINO', 'NOT HISPANIC OR LATINO', 'NOT REPORTED', </w:t>
      </w:r>
    </w:p>
    <w:p w14:paraId="3830CFCD" w14:textId="77777777" w:rsidR="00CF486D" w:rsidRDefault="00CF486D" w:rsidP="005667D7">
      <w:pPr>
        <w:pStyle w:val="ABoxedCode"/>
      </w:pPr>
      <w:r>
        <w:t xml:space="preserve">            </w:t>
      </w:r>
      <w:r w:rsidR="005667D7">
        <w:t xml:space="preserve">'UNKNOWN'), 'HISPANIC OR LATINO' has a 2.0% chance, 'NOT HISPANIC OR LATINO' </w:t>
      </w:r>
    </w:p>
    <w:p w14:paraId="25F951B7" w14:textId="77777777" w:rsidR="00CF486D" w:rsidRDefault="00CF486D" w:rsidP="005667D7">
      <w:pPr>
        <w:pStyle w:val="ABoxedCode"/>
      </w:pPr>
      <w:r>
        <w:t xml:space="preserve">            </w:t>
      </w:r>
      <w:r w:rsidR="005667D7">
        <w:t xml:space="preserve">has a 97.0% chance, 'NOT REPORTED' has a 0.5% chance, 'UNKNOWN' has a 0.5% </w:t>
      </w:r>
    </w:p>
    <w:p w14:paraId="4637CD60" w14:textId="2691CED5" w:rsidR="005667D7" w:rsidRDefault="00CF486D" w:rsidP="005667D7">
      <w:pPr>
        <w:pStyle w:val="ABoxedCode"/>
      </w:pPr>
      <w:r>
        <w:t xml:space="preserve">            </w:t>
      </w:r>
      <w:r w:rsidR="005667D7">
        <w:t>chance")</w:t>
      </w:r>
    </w:p>
    <w:p w14:paraId="3D5E7994" w14:textId="77777777" w:rsidR="00CF486D" w:rsidRDefault="005667D7" w:rsidP="005667D7">
      <w:pPr>
        <w:pStyle w:val="ABoxedCode"/>
      </w:pPr>
      <w:r>
        <w:lastRenderedPageBreak/>
        <w:t xml:space="preserve">    RACE_WHITE: str = </w:t>
      </w:r>
      <w:proofErr w:type="gramStart"/>
      <w:r>
        <w:t>Field(</w:t>
      </w:r>
      <w:proofErr w:type="gramEnd"/>
      <w:r>
        <w:t>..., pattern</w:t>
      </w:r>
      <w:proofErr w:type="gramStart"/>
      <w:r>
        <w:t>=r</w:t>
      </w:r>
      <w:proofErr w:type="gramEnd"/>
      <w:r>
        <w:t>"^(0|1)$", description="Race (White), a numeric</w:t>
      </w:r>
    </w:p>
    <w:p w14:paraId="3F6747A2" w14:textId="77777777" w:rsidR="00CF486D" w:rsidRDefault="00CF486D" w:rsidP="005667D7">
      <w:pPr>
        <w:pStyle w:val="ABoxedCode"/>
      </w:pPr>
      <w:r>
        <w:t xml:space="preserve">               </w:t>
      </w:r>
      <w:r w:rsidR="005667D7">
        <w:t xml:space="preserve"> value in </w:t>
      </w:r>
      <w:proofErr w:type="gramStart"/>
      <w:r w:rsidR="005667D7">
        <w:t>the format</w:t>
      </w:r>
      <w:proofErr w:type="gramEnd"/>
      <w:r w:rsidR="005667D7">
        <w:t xml:space="preserve"> 1, the value must be in ('1 = Checked', '0 = Not </w:t>
      </w:r>
    </w:p>
    <w:p w14:paraId="65CEB2B7" w14:textId="25CE025E" w:rsidR="005667D7" w:rsidRDefault="00CF486D" w:rsidP="005667D7">
      <w:pPr>
        <w:pStyle w:val="ABoxedCode"/>
      </w:pPr>
      <w:r>
        <w:t xml:space="preserve">                </w:t>
      </w:r>
      <w:r w:rsidR="005667D7">
        <w:t>Checked'), '1' has a 40.0% chance")</w:t>
      </w:r>
    </w:p>
    <w:p w14:paraId="3758E476" w14:textId="77777777" w:rsidR="00CF486D" w:rsidRDefault="005667D7" w:rsidP="005667D7">
      <w:pPr>
        <w:pStyle w:val="ABoxedCode"/>
      </w:pPr>
      <w:r>
        <w:t xml:space="preserve">    RACE_ASIAN: str = </w:t>
      </w:r>
      <w:proofErr w:type="gramStart"/>
      <w:r>
        <w:t>Field(</w:t>
      </w:r>
      <w:proofErr w:type="gramEnd"/>
      <w:r>
        <w:t xml:space="preserve">..., pattern=r"^(0|1)$", description="Race (Asian), a numeric </w:t>
      </w:r>
    </w:p>
    <w:p w14:paraId="3ED43945" w14:textId="77777777" w:rsidR="00CF486D" w:rsidRDefault="00CF486D" w:rsidP="005667D7">
      <w:pPr>
        <w:pStyle w:val="ABoxedCode"/>
      </w:pPr>
      <w:r>
        <w:t xml:space="preserve">                </w:t>
      </w:r>
      <w:r w:rsidR="005667D7">
        <w:t xml:space="preserve">value in </w:t>
      </w:r>
      <w:proofErr w:type="gramStart"/>
      <w:r w:rsidR="005667D7">
        <w:t>the format</w:t>
      </w:r>
      <w:proofErr w:type="gramEnd"/>
      <w:r w:rsidR="005667D7">
        <w:t xml:space="preserve"> 1, the value must be in ('1 = Checked', '0 = Not</w:t>
      </w:r>
    </w:p>
    <w:p w14:paraId="45AB0453" w14:textId="5F85DE78" w:rsidR="005667D7" w:rsidRDefault="00CF486D" w:rsidP="005667D7">
      <w:pPr>
        <w:pStyle w:val="ABoxedCode"/>
      </w:pPr>
      <w:r>
        <w:t xml:space="preserve">                </w:t>
      </w:r>
      <w:r w:rsidR="005667D7">
        <w:t xml:space="preserve"> Checked'), '1' has a 10.0% chance")</w:t>
      </w:r>
    </w:p>
    <w:p w14:paraId="0300DFB2" w14:textId="77777777" w:rsidR="00CF486D" w:rsidRDefault="005667D7" w:rsidP="005667D7">
      <w:pPr>
        <w:pStyle w:val="ABoxedCode"/>
      </w:pPr>
      <w:r>
        <w:t xml:space="preserve">    RACE_BLACK: str = </w:t>
      </w:r>
      <w:proofErr w:type="gramStart"/>
      <w:r>
        <w:t>Field(</w:t>
      </w:r>
      <w:proofErr w:type="gramEnd"/>
      <w:r>
        <w:t xml:space="preserve">..., pattern=r"^(0|1)$", description="Race (Black or African </w:t>
      </w:r>
    </w:p>
    <w:p w14:paraId="1EF17344" w14:textId="77777777" w:rsidR="00CF486D" w:rsidRDefault="00CF486D" w:rsidP="005667D7">
      <w:pPr>
        <w:pStyle w:val="ABoxedCode"/>
      </w:pPr>
      <w:r>
        <w:t xml:space="preserve">                </w:t>
      </w:r>
      <w:r w:rsidR="005667D7">
        <w:t xml:space="preserve">American), a numeric value in the format 1, the value must be in ('1 = </w:t>
      </w:r>
    </w:p>
    <w:p w14:paraId="4CD1C8EE" w14:textId="6B0B6C28" w:rsidR="005667D7" w:rsidRDefault="00CF486D" w:rsidP="005667D7">
      <w:pPr>
        <w:pStyle w:val="ABoxedCode"/>
      </w:pPr>
      <w:r>
        <w:t xml:space="preserve">                </w:t>
      </w:r>
      <w:r w:rsidR="005667D7">
        <w:t>Checked', '0 = Not Checked'), '1' has a 10.0% chance")</w:t>
      </w:r>
    </w:p>
    <w:p w14:paraId="4D9D1C54" w14:textId="77777777" w:rsidR="00CF486D" w:rsidRDefault="005667D7" w:rsidP="005667D7">
      <w:pPr>
        <w:pStyle w:val="ABoxedCode"/>
      </w:pPr>
      <w:r>
        <w:t xml:space="preserve">    RACE_AMERIND: str = </w:t>
      </w:r>
      <w:proofErr w:type="gramStart"/>
      <w:r>
        <w:t>Field(</w:t>
      </w:r>
      <w:proofErr w:type="gramEnd"/>
      <w:r>
        <w:t>..., pattern=r"^(0|1)$", description="Race (American Indian</w:t>
      </w:r>
    </w:p>
    <w:p w14:paraId="30DDA7DD" w14:textId="77777777" w:rsidR="00CF486D" w:rsidRDefault="00CF486D" w:rsidP="005667D7">
      <w:pPr>
        <w:pStyle w:val="ABoxedCode"/>
      </w:pPr>
      <w:r>
        <w:t xml:space="preserve">                 </w:t>
      </w:r>
      <w:r w:rsidR="005667D7">
        <w:t xml:space="preserve"> or Alaska Native), a numeric value in the format 1, the value must be </w:t>
      </w:r>
    </w:p>
    <w:p w14:paraId="27163811" w14:textId="75562917" w:rsidR="005667D7" w:rsidRDefault="00CF486D" w:rsidP="005667D7">
      <w:pPr>
        <w:pStyle w:val="ABoxedCode"/>
      </w:pPr>
      <w:r>
        <w:t xml:space="preserve">                  </w:t>
      </w:r>
      <w:r w:rsidR="005667D7">
        <w:t>in ('1 = Checked', '0 = Not Checked'), '1' has a 10.0% chance")</w:t>
      </w:r>
    </w:p>
    <w:p w14:paraId="7C04CD11" w14:textId="23FABF65" w:rsidR="00CF486D" w:rsidRDefault="00CF486D" w:rsidP="005667D7">
      <w:pPr>
        <w:pStyle w:val="ABoxedCode"/>
      </w:pPr>
      <w:r>
        <w:t xml:space="preserve">  </w:t>
      </w:r>
      <w:r w:rsidR="005667D7">
        <w:t xml:space="preserve"> </w:t>
      </w:r>
      <w:r w:rsidR="009178E3">
        <w:t xml:space="preserve"> </w:t>
      </w:r>
      <w:r w:rsidR="005667D7">
        <w:t xml:space="preserve">RACE_NHAWII: str = </w:t>
      </w:r>
      <w:proofErr w:type="gramStart"/>
      <w:r w:rsidR="005667D7">
        <w:t>Field(</w:t>
      </w:r>
      <w:proofErr w:type="gramEnd"/>
      <w:r w:rsidR="005667D7">
        <w:t>..., pattern=r"^(0|1)$", description="Race (Native</w:t>
      </w:r>
    </w:p>
    <w:p w14:paraId="5259551D" w14:textId="77777777" w:rsidR="00CF486D" w:rsidRDefault="00CF486D" w:rsidP="005667D7">
      <w:pPr>
        <w:pStyle w:val="ABoxedCode"/>
      </w:pPr>
      <w:r>
        <w:t xml:space="preserve">                  </w:t>
      </w:r>
      <w:r w:rsidR="005667D7">
        <w:t xml:space="preserve"> Hawaiian Pacific Islanders), a numeric value in the format 1, the </w:t>
      </w:r>
    </w:p>
    <w:p w14:paraId="2B5E5475" w14:textId="77777777" w:rsidR="00CF486D" w:rsidRDefault="00CF486D" w:rsidP="005667D7">
      <w:pPr>
        <w:pStyle w:val="ABoxedCode"/>
      </w:pPr>
      <w:r>
        <w:t xml:space="preserve">                   </w:t>
      </w:r>
      <w:r w:rsidR="005667D7">
        <w:t xml:space="preserve">value must be in ('1 = Checked', '0 = Not Checked'), '1' has a 10.0% </w:t>
      </w:r>
    </w:p>
    <w:p w14:paraId="1A71A358" w14:textId="154A2C05" w:rsidR="005667D7" w:rsidRDefault="00CF486D" w:rsidP="005667D7">
      <w:pPr>
        <w:pStyle w:val="ABoxedCode"/>
      </w:pPr>
      <w:r>
        <w:t xml:space="preserve">                   </w:t>
      </w:r>
      <w:r w:rsidR="005667D7">
        <w:t>chance")</w:t>
      </w:r>
    </w:p>
    <w:p w14:paraId="3B35A863" w14:textId="77777777" w:rsidR="00CF486D" w:rsidRDefault="005667D7" w:rsidP="005667D7">
      <w:pPr>
        <w:pStyle w:val="ABoxedCode"/>
      </w:pPr>
      <w:r>
        <w:t xml:space="preserve">    RACE_NR: str = </w:t>
      </w:r>
      <w:proofErr w:type="gramStart"/>
      <w:r>
        <w:t>Field(</w:t>
      </w:r>
      <w:proofErr w:type="gramEnd"/>
      <w:r>
        <w:t>..., pattern</w:t>
      </w:r>
      <w:proofErr w:type="gramStart"/>
      <w:r>
        <w:t>=r</w:t>
      </w:r>
      <w:proofErr w:type="gramEnd"/>
      <w:r>
        <w:t xml:space="preserve">"^(0|1)$", description="Race (Not Reported), a </w:t>
      </w:r>
    </w:p>
    <w:p w14:paraId="74865EEA" w14:textId="77777777" w:rsidR="00CF486D" w:rsidRDefault="00CF486D" w:rsidP="005667D7">
      <w:pPr>
        <w:pStyle w:val="ABoxedCode"/>
      </w:pPr>
      <w:r>
        <w:t xml:space="preserve">                   </w:t>
      </w:r>
      <w:r w:rsidR="005667D7">
        <w:t xml:space="preserve">numeric value in the format 1, the value must be in ('1 = Checked', '0 </w:t>
      </w:r>
    </w:p>
    <w:p w14:paraId="14941F2B" w14:textId="0DDA6F54" w:rsidR="005667D7" w:rsidRDefault="00CF486D" w:rsidP="005667D7">
      <w:pPr>
        <w:pStyle w:val="ABoxedCode"/>
      </w:pPr>
      <w:r>
        <w:t xml:space="preserve">                   </w:t>
      </w:r>
      <w:r w:rsidR="005667D7">
        <w:t>= Not Checked'), '1' has a 10.0% chance")</w:t>
      </w:r>
    </w:p>
    <w:p w14:paraId="2AE2FFFB" w14:textId="77777777" w:rsidR="00CF486D" w:rsidRDefault="005667D7" w:rsidP="005667D7">
      <w:pPr>
        <w:pStyle w:val="ABoxedCode"/>
      </w:pPr>
      <w:r>
        <w:t xml:space="preserve">    RACE_OTHER: str = </w:t>
      </w:r>
      <w:proofErr w:type="gramStart"/>
      <w:r>
        <w:t>Field(</w:t>
      </w:r>
      <w:proofErr w:type="gramEnd"/>
      <w:r>
        <w:t>..., pattern</w:t>
      </w:r>
      <w:proofErr w:type="gramStart"/>
      <w:r>
        <w:t>=r</w:t>
      </w:r>
      <w:proofErr w:type="gramEnd"/>
      <w:r>
        <w:t>"^(0|1)$", description="Race (Other), a numeric</w:t>
      </w:r>
    </w:p>
    <w:p w14:paraId="45FEC3CB" w14:textId="77777777" w:rsidR="00CF486D" w:rsidRDefault="00CF486D" w:rsidP="005667D7">
      <w:pPr>
        <w:pStyle w:val="ABoxedCode"/>
      </w:pPr>
      <w:r>
        <w:t xml:space="preserve">               </w:t>
      </w:r>
      <w:r w:rsidR="005667D7">
        <w:t xml:space="preserve"> value in </w:t>
      </w:r>
      <w:proofErr w:type="gramStart"/>
      <w:r w:rsidR="005667D7">
        <w:t>the format</w:t>
      </w:r>
      <w:proofErr w:type="gramEnd"/>
      <w:r w:rsidR="005667D7">
        <w:t xml:space="preserve"> 1, the value must be in ('1 = Checked', '0 = Not </w:t>
      </w:r>
    </w:p>
    <w:p w14:paraId="117C70F1" w14:textId="27EF6419" w:rsidR="005667D7" w:rsidRDefault="00CF486D" w:rsidP="005667D7">
      <w:pPr>
        <w:pStyle w:val="ABoxedCode"/>
      </w:pPr>
      <w:r>
        <w:t xml:space="preserve">                </w:t>
      </w:r>
      <w:r w:rsidR="005667D7">
        <w:t>Checked'), '1' has a 10.0% chance")</w:t>
      </w:r>
    </w:p>
    <w:p w14:paraId="16554A8D" w14:textId="77777777" w:rsidR="00CF486D" w:rsidRDefault="005667D7" w:rsidP="005667D7">
      <w:pPr>
        <w:pStyle w:val="ABoxedCode"/>
      </w:pPr>
      <w:r>
        <w:t xml:space="preserve">    RACEOTH: str = </w:t>
      </w:r>
      <w:proofErr w:type="gramStart"/>
      <w:r>
        <w:t>Field(</w:t>
      </w:r>
      <w:proofErr w:type="gramEnd"/>
      <w:r>
        <w:t xml:space="preserve">..., description="If Other Specify, must generate it if the </w:t>
      </w:r>
    </w:p>
    <w:p w14:paraId="5342C359" w14:textId="77777777" w:rsidR="00CF486D" w:rsidRDefault="00CF486D" w:rsidP="005667D7">
      <w:pPr>
        <w:pStyle w:val="ABoxedCode"/>
      </w:pPr>
      <w:r>
        <w:t xml:space="preserve">             </w:t>
      </w:r>
      <w:r w:rsidR="005667D7">
        <w:t xml:space="preserve">field RACE_OTHER is '1', free text up to 200 characters long, for example: </w:t>
      </w:r>
    </w:p>
    <w:p w14:paraId="633763EE" w14:textId="77777777" w:rsidR="00CF486D" w:rsidRDefault="00CF486D" w:rsidP="005667D7">
      <w:pPr>
        <w:pStyle w:val="ABoxedCode"/>
      </w:pPr>
      <w:r>
        <w:t xml:space="preserve">             </w:t>
      </w:r>
      <w:r w:rsidR="005667D7">
        <w:t xml:space="preserve">'Caribbean', 'Aboriginal Australian', 'Samoan' or 'Tongan', etc., if it's </w:t>
      </w:r>
    </w:p>
    <w:p w14:paraId="6E05897E" w14:textId="6AA18942" w:rsidR="005667D7" w:rsidRDefault="00CF486D" w:rsidP="005667D7">
      <w:pPr>
        <w:pStyle w:val="ABoxedCode"/>
      </w:pPr>
      <w:r>
        <w:t xml:space="preserve">             </w:t>
      </w:r>
      <w:r w:rsidR="005667D7">
        <w:t xml:space="preserve">null and RACE_OTHER='1', set it </w:t>
      </w:r>
      <w:proofErr w:type="gramStart"/>
      <w:r w:rsidR="005667D7">
        <w:t>to</w:t>
      </w:r>
      <w:proofErr w:type="gramEnd"/>
      <w:r w:rsidR="005667D7">
        <w:t xml:space="preserve"> 'Unknown")</w:t>
      </w:r>
    </w:p>
    <w:p w14:paraId="65788C99" w14:textId="77777777" w:rsidR="005667D7" w:rsidRDefault="005667D7" w:rsidP="005667D7">
      <w:pPr>
        <w:pStyle w:val="ABoxedCode"/>
      </w:pPr>
    </w:p>
    <w:p w14:paraId="5CB6C417" w14:textId="77777777" w:rsidR="005667D7" w:rsidRDefault="005667D7" w:rsidP="005667D7">
      <w:pPr>
        <w:pStyle w:val="ABoxedCode"/>
      </w:pPr>
      <w:r>
        <w:t xml:space="preserve">class </w:t>
      </w:r>
      <w:proofErr w:type="spellStart"/>
      <w:proofErr w:type="gramStart"/>
      <w:r>
        <w:t>OutList</w:t>
      </w:r>
      <w:proofErr w:type="spellEnd"/>
      <w:r>
        <w:t>(</w:t>
      </w:r>
      <w:proofErr w:type="spellStart"/>
      <w:proofErr w:type="gramEnd"/>
      <w:r>
        <w:t>BaseModel</w:t>
      </w:r>
      <w:proofErr w:type="spellEnd"/>
      <w:r>
        <w:t xml:space="preserve">): </w:t>
      </w:r>
    </w:p>
    <w:p w14:paraId="0088A7F0" w14:textId="6A8D7F85" w:rsidR="00DE17C6" w:rsidRDefault="005667D7" w:rsidP="005667D7">
      <w:pPr>
        <w:pStyle w:val="ABoxedCode"/>
      </w:pPr>
      <w:r>
        <w:t xml:space="preserve">    </w:t>
      </w:r>
      <w:proofErr w:type="spellStart"/>
      <w:r>
        <w:t>outlist</w:t>
      </w:r>
      <w:proofErr w:type="spellEnd"/>
      <w:r>
        <w:t xml:space="preserve">: </w:t>
      </w:r>
      <w:proofErr w:type="gramStart"/>
      <w:r>
        <w:t>List[</w:t>
      </w:r>
      <w:proofErr w:type="gramEnd"/>
      <w:r>
        <w:t>Metadata] = Field(..., description="Multiple records")</w:t>
      </w:r>
    </w:p>
    <w:p w14:paraId="16DDA10B" w14:textId="679A7872" w:rsidR="0038162E" w:rsidRDefault="0038162E" w:rsidP="0038162E">
      <w:pPr>
        <w:pStyle w:val="Caption"/>
      </w:pPr>
      <w:r>
        <w:t xml:space="preserve">Program </w:t>
      </w:r>
      <w:r w:rsidR="00F42B63">
        <w:t>2</w:t>
      </w:r>
      <w:r>
        <w:t xml:space="preserve">. </w:t>
      </w:r>
      <w:r w:rsidR="00FB50DA">
        <w:t>Define Structured Outputs</w:t>
      </w:r>
    </w:p>
    <w:p w14:paraId="7C0DBC40" w14:textId="1DD9F23B" w:rsidR="001E2D04" w:rsidRDefault="00136E00" w:rsidP="001E2D04">
      <w:pPr>
        <w:pStyle w:val="PaperBody"/>
        <w:rPr>
          <w:rFonts w:cs="Arial"/>
        </w:rPr>
      </w:pPr>
      <w:r w:rsidRPr="00136E00">
        <w:rPr>
          <w:rFonts w:cs="Arial"/>
        </w:rPr>
        <w:t>In the code above, the field definition attributes are derived from the SDGS. The prompt in the SDGS is mapped to the description in the field definition. Below are explanations of some types of descriptions</w:t>
      </w:r>
      <w:r w:rsidR="001E2D04" w:rsidRPr="00613D73">
        <w:rPr>
          <w:rFonts w:cs="Arial"/>
        </w:rPr>
        <w:t>:</w:t>
      </w:r>
    </w:p>
    <w:p w14:paraId="3D8B8E16" w14:textId="7DB5395C" w:rsidR="00501BE4" w:rsidRDefault="00933FFD" w:rsidP="001E2D04">
      <w:pPr>
        <w:pStyle w:val="PaperBody"/>
        <w:numPr>
          <w:ilvl w:val="0"/>
          <w:numId w:val="27"/>
        </w:numPr>
      </w:pPr>
      <w:r>
        <w:t>M</w:t>
      </w:r>
      <w:r w:rsidR="009E77F4">
        <w:t>ultiple choices</w:t>
      </w:r>
      <w:r w:rsidR="001E2D04">
        <w:t xml:space="preserve">: </w:t>
      </w:r>
      <w:r w:rsidR="00501BE4" w:rsidRPr="00501BE4">
        <w:t xml:space="preserve">This is the most common field type in CRF forms. You need to explicitly specify all the choice options with predefined probabilities, if needed. For example, for </w:t>
      </w:r>
      <w:r w:rsidR="00501BE4" w:rsidRPr="0076465A">
        <w:rPr>
          <w:b/>
          <w:bCs/>
        </w:rPr>
        <w:t>SEX</w:t>
      </w:r>
      <w:r w:rsidR="00501BE4" w:rsidRPr="00501BE4">
        <w:t xml:space="preserve">: If the protocol does not specify the gender distribution requirement, you can simply list the choices as 'F' or 'M' without probabilities. If the protocol requires a specific distribution, you can specify it in the description. For instance, </w:t>
      </w:r>
      <w:r>
        <w:t>“</w:t>
      </w:r>
      <w:r w:rsidR="0013406E" w:rsidRPr="0013406E">
        <w:rPr>
          <w:i/>
          <w:iCs/>
        </w:rPr>
        <w:t>the value must be in ('F', 'M'), 'F' has a 50.0% chance, 'M' has a 50.0% chance</w:t>
      </w:r>
      <w:r>
        <w:t>”</w:t>
      </w:r>
      <w:r w:rsidR="00501BE4" w:rsidRPr="00501BE4">
        <w:t>.</w:t>
      </w:r>
    </w:p>
    <w:p w14:paraId="7B01369F" w14:textId="0C311481" w:rsidR="00933FFD" w:rsidRPr="00933FFD" w:rsidRDefault="00933FFD" w:rsidP="001E2D04">
      <w:pPr>
        <w:pStyle w:val="PaperBody"/>
        <w:numPr>
          <w:ilvl w:val="0"/>
          <w:numId w:val="27"/>
        </w:numPr>
      </w:pPr>
      <w:r>
        <w:t>Input with constraints:</w:t>
      </w:r>
      <w:r w:rsidRPr="00933FFD">
        <w:rPr>
          <w:sz w:val="18"/>
        </w:rPr>
        <w:t xml:space="preserve"> </w:t>
      </w:r>
      <w:r w:rsidRPr="00933FFD">
        <w:t xml:space="preserve">If there are constraints for an input field, you must explicitly specify them. For example, </w:t>
      </w:r>
      <w:r w:rsidR="0076465A">
        <w:t xml:space="preserve">for </w:t>
      </w:r>
      <w:r w:rsidR="0076465A" w:rsidRPr="0076465A">
        <w:rPr>
          <w:b/>
          <w:bCs/>
        </w:rPr>
        <w:t>AGE</w:t>
      </w:r>
      <w:r w:rsidR="0076465A">
        <w:t xml:space="preserve">, </w:t>
      </w:r>
      <w:r w:rsidRPr="00933FFD">
        <w:t xml:space="preserve">if the protocol defines the acceptable age range as 18–80 years, include this information in the description. For instance: </w:t>
      </w:r>
      <w:r w:rsidRPr="00933FFD">
        <w:rPr>
          <w:i/>
          <w:iCs/>
        </w:rPr>
        <w:t>"</w:t>
      </w:r>
      <w:r w:rsidR="007D3942" w:rsidRPr="007D3942">
        <w:rPr>
          <w:i/>
          <w:iCs/>
        </w:rPr>
        <w:t>Age between 18 and 80, a numeric value in the format 3, derived from BRTHDAT based on today's date</w:t>
      </w:r>
      <w:r w:rsidRPr="00933FFD">
        <w:rPr>
          <w:i/>
          <w:iCs/>
        </w:rPr>
        <w:t>"</w:t>
      </w:r>
      <w:r>
        <w:rPr>
          <w:i/>
          <w:iCs/>
        </w:rPr>
        <w:t>.</w:t>
      </w:r>
    </w:p>
    <w:p w14:paraId="23348D23" w14:textId="0092BA2A" w:rsidR="0076465A" w:rsidRPr="00933FFD" w:rsidRDefault="0076465A" w:rsidP="0076465A">
      <w:pPr>
        <w:pStyle w:val="PaperBody"/>
        <w:numPr>
          <w:ilvl w:val="0"/>
          <w:numId w:val="27"/>
        </w:numPr>
      </w:pPr>
      <w:r>
        <w:t xml:space="preserve">Input with </w:t>
      </w:r>
      <w:r>
        <w:t xml:space="preserve">dependencies: </w:t>
      </w:r>
      <w:r w:rsidRPr="0076465A">
        <w:t xml:space="preserve">If input values depend on values in another field, specify this clearly in the description with detailed instructions. For example, for the </w:t>
      </w:r>
      <w:r w:rsidRPr="0076465A">
        <w:rPr>
          <w:b/>
          <w:bCs/>
        </w:rPr>
        <w:t>CHILDPOTRSN</w:t>
      </w:r>
      <w:r w:rsidRPr="0076465A">
        <w:t xml:space="preserve"> field, the description could be:</w:t>
      </w:r>
      <w:r w:rsidRPr="0076465A">
        <w:rPr>
          <w:i/>
          <w:iCs/>
        </w:rPr>
        <w:t xml:space="preserve"> </w:t>
      </w:r>
      <w:r w:rsidRPr="00933FFD">
        <w:rPr>
          <w:i/>
          <w:iCs/>
        </w:rPr>
        <w:t>"</w:t>
      </w:r>
      <w:r w:rsidRPr="0076465A">
        <w:rPr>
          <w:i/>
          <w:iCs/>
        </w:rPr>
        <w:t xml:space="preserve">Reason not childbearing, must be generated for CHILDPOT=N only, the value must be in ('Post-menopausal', 'Surgically sterile', 'Other') for </w:t>
      </w:r>
      <w:proofErr w:type="spellStart"/>
      <w:r w:rsidRPr="0076465A">
        <w:rPr>
          <w:i/>
          <w:iCs/>
        </w:rPr>
        <w:t>female,'</w:t>
      </w:r>
      <w:proofErr w:type="gramStart"/>
      <w:r w:rsidRPr="0076465A">
        <w:rPr>
          <w:i/>
          <w:iCs/>
        </w:rPr>
        <w:t>Post</w:t>
      </w:r>
      <w:proofErr w:type="spellEnd"/>
      <w:r w:rsidRPr="0076465A">
        <w:rPr>
          <w:i/>
          <w:iCs/>
        </w:rPr>
        <w:t>-menopausal</w:t>
      </w:r>
      <w:proofErr w:type="gramEnd"/>
      <w:r w:rsidRPr="0076465A">
        <w:rPr>
          <w:i/>
          <w:iCs/>
        </w:rPr>
        <w:t>' should be generated for female between the ages of 45 and 55, blank for male</w:t>
      </w:r>
      <w:r w:rsidRPr="00933FFD">
        <w:rPr>
          <w:i/>
          <w:iCs/>
        </w:rPr>
        <w:t>"</w:t>
      </w:r>
      <w:r>
        <w:rPr>
          <w:i/>
          <w:iCs/>
        </w:rPr>
        <w:t>.</w:t>
      </w:r>
    </w:p>
    <w:p w14:paraId="1AF748D6" w14:textId="0437377F" w:rsidR="008C1B48" w:rsidRPr="008C1B48" w:rsidRDefault="008C1B48" w:rsidP="008C1B48">
      <w:pPr>
        <w:pStyle w:val="PaperBody"/>
        <w:numPr>
          <w:ilvl w:val="0"/>
          <w:numId w:val="27"/>
        </w:numPr>
      </w:pPr>
      <w:r w:rsidRPr="008C1B48">
        <w:t xml:space="preserve">Edit Check for Data Integrity: To ensure data integrity, include edit checks in a field. For example, if the value selected is "Other," the corresponding "Other Specify" field must be populated. For instance, for </w:t>
      </w:r>
      <w:r w:rsidRPr="008C1B48">
        <w:rPr>
          <w:b/>
          <w:bCs/>
        </w:rPr>
        <w:t>RA</w:t>
      </w:r>
      <w:r w:rsidR="00CA73BF">
        <w:rPr>
          <w:b/>
          <w:bCs/>
        </w:rPr>
        <w:t>C</w:t>
      </w:r>
      <w:r w:rsidRPr="008C1B48">
        <w:rPr>
          <w:b/>
          <w:bCs/>
        </w:rPr>
        <w:t>EOTH</w:t>
      </w:r>
      <w:r w:rsidRPr="008C1B48">
        <w:t>, the description could be:</w:t>
      </w:r>
      <w:r>
        <w:t xml:space="preserve"> </w:t>
      </w:r>
      <w:r w:rsidRPr="00933FFD">
        <w:rPr>
          <w:i/>
          <w:iCs/>
        </w:rPr>
        <w:t>"</w:t>
      </w:r>
      <w:r w:rsidRPr="008C1B48">
        <w:rPr>
          <w:i/>
          <w:iCs/>
        </w:rPr>
        <w:t>If Other Specify, must generate it if the field RACE_OTHER is '1', free text up to 200 characters long, for example: 'Caribbean', 'Aboriginal Australian', 'Samoan' or 'Tongan', etc., if it's null and RACE_OTHER='1', set it to 'Unknown</w:t>
      </w:r>
      <w:r>
        <w:rPr>
          <w:i/>
          <w:iCs/>
        </w:rPr>
        <w:t>’</w:t>
      </w:r>
      <w:r w:rsidRPr="008C1B48">
        <w:rPr>
          <w:i/>
          <w:iCs/>
        </w:rPr>
        <w:t>"</w:t>
      </w:r>
      <w:r>
        <w:rPr>
          <w:i/>
          <w:iCs/>
        </w:rPr>
        <w:t>.</w:t>
      </w:r>
    </w:p>
    <w:p w14:paraId="70019424" w14:textId="77777777" w:rsidR="00613D73" w:rsidRDefault="00613D73" w:rsidP="003B2B46">
      <w:pPr>
        <w:pStyle w:val="PaperBody"/>
      </w:pPr>
    </w:p>
    <w:p w14:paraId="478429DD" w14:textId="77777777" w:rsidR="003B2B46" w:rsidRDefault="003B2B46" w:rsidP="003B2B46">
      <w:pPr>
        <w:pStyle w:val="PaperBody"/>
      </w:pPr>
    </w:p>
    <w:p w14:paraId="1BF19992" w14:textId="77777777" w:rsidR="003B2B46" w:rsidRPr="003B2B46" w:rsidRDefault="003B2B46" w:rsidP="003B2B46">
      <w:pPr>
        <w:pStyle w:val="PaperBody"/>
      </w:pPr>
    </w:p>
    <w:p w14:paraId="500E818D" w14:textId="4E070288" w:rsidR="0030406D" w:rsidRPr="00BF3FAC" w:rsidRDefault="00DC184F" w:rsidP="00BF3FAC">
      <w:pPr>
        <w:pStyle w:val="Heading2"/>
      </w:pPr>
      <w:r w:rsidRPr="00DC184F">
        <w:lastRenderedPageBreak/>
        <w:t>Execute Python Code to Generate Synthetic Data</w:t>
      </w:r>
    </w:p>
    <w:p w14:paraId="2A6E6D72" w14:textId="4DF99D8D" w:rsidR="00CE4995" w:rsidRDefault="00CE4995">
      <w:pPr>
        <w:pStyle w:val="PaperBody"/>
        <w:rPr>
          <w:rFonts w:cs="Arial"/>
        </w:rPr>
      </w:pPr>
      <w:r w:rsidRPr="00CE4995">
        <w:rPr>
          <w:rFonts w:cs="Arial"/>
        </w:rPr>
        <w:t>With a registered OpenAI API key and all required Python dependency packages installed, the Python code can be executed to generate the data. The data can then be exported as a CSV file with a '|' delimiter for upload to the EDC system for testing or training purposes. Alternatively, the data can be exported as a SAS transport file (</w:t>
      </w:r>
      <w:r w:rsidR="00162491">
        <w:rPr>
          <w:rFonts w:cs="Arial"/>
        </w:rPr>
        <w:t>XPT</w:t>
      </w:r>
      <w:r w:rsidRPr="00CE4995">
        <w:rPr>
          <w:rFonts w:cs="Arial"/>
        </w:rPr>
        <w:t xml:space="preserve">) for further processing in </w:t>
      </w:r>
      <w:proofErr w:type="gramStart"/>
      <w:r w:rsidRPr="00CE4995">
        <w:rPr>
          <w:rFonts w:cs="Arial"/>
        </w:rPr>
        <w:t>SAS</w:t>
      </w:r>
      <w:proofErr w:type="gramEnd"/>
      <w:r w:rsidRPr="00CE4995">
        <w:rPr>
          <w:rFonts w:cs="Arial"/>
        </w:rPr>
        <w:t xml:space="preserve"> environment.</w:t>
      </w:r>
    </w:p>
    <w:p w14:paraId="3B90EA51" w14:textId="4F718D3F" w:rsidR="009A5B83" w:rsidRDefault="009A5B83">
      <w:pPr>
        <w:pStyle w:val="PaperBody"/>
        <w:rPr>
          <w:rFonts w:cs="Arial"/>
        </w:rPr>
      </w:pPr>
      <w:r w:rsidRPr="009A5B83">
        <w:rPr>
          <w:rFonts w:cs="Arial"/>
        </w:rPr>
        <w:t>Below is a screenshot showing the execution of Python code in the terminal:</w:t>
      </w:r>
    </w:p>
    <w:p w14:paraId="20507852" w14:textId="08F8FE95" w:rsidR="009A5B83" w:rsidRDefault="009A5B83">
      <w:pPr>
        <w:pStyle w:val="PaperBody"/>
        <w:rPr>
          <w:rFonts w:cs="Arial"/>
        </w:rPr>
      </w:pPr>
      <w:r>
        <w:rPr>
          <w:noProof/>
        </w:rPr>
        <w:drawing>
          <wp:inline distT="0" distB="0" distL="0" distR="0" wp14:anchorId="534B47BE" wp14:editId="2621EA29">
            <wp:extent cx="5943600" cy="2413000"/>
            <wp:effectExtent l="0" t="0" r="0" b="6350"/>
            <wp:docPr id="1297038491" name="Picture 1" descr="A black background with many smal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38491" name="Picture 1" descr="A black background with many small squares&#10;&#10;Description automatically generated with medium confidence"/>
                    <pic:cNvPicPr/>
                  </pic:nvPicPr>
                  <pic:blipFill>
                    <a:blip r:embed="rId19"/>
                    <a:stretch>
                      <a:fillRect/>
                    </a:stretch>
                  </pic:blipFill>
                  <pic:spPr>
                    <a:xfrm>
                      <a:off x="0" y="0"/>
                      <a:ext cx="5943600" cy="2413000"/>
                    </a:xfrm>
                    <a:prstGeom prst="rect">
                      <a:avLst/>
                    </a:prstGeom>
                  </pic:spPr>
                </pic:pic>
              </a:graphicData>
            </a:graphic>
          </wp:inline>
        </w:drawing>
      </w:r>
    </w:p>
    <w:p w14:paraId="63890187" w14:textId="7BABB3E9" w:rsidR="00C46D2D" w:rsidRDefault="00C46D2D" w:rsidP="00C46D2D">
      <w:pPr>
        <w:pStyle w:val="Caption"/>
        <w:rPr>
          <w:sz w:val="18"/>
          <w:szCs w:val="18"/>
        </w:rPr>
      </w:pPr>
      <w:r w:rsidRPr="009C1EE5">
        <w:rPr>
          <w:sz w:val="18"/>
          <w:szCs w:val="18"/>
        </w:rPr>
        <w:t xml:space="preserve">Display </w:t>
      </w:r>
      <w:r w:rsidRPr="009C1EE5">
        <w:rPr>
          <w:sz w:val="18"/>
          <w:szCs w:val="18"/>
        </w:rPr>
        <w:fldChar w:fldCharType="begin"/>
      </w:r>
      <w:r w:rsidRPr="009C1EE5">
        <w:rPr>
          <w:sz w:val="18"/>
          <w:szCs w:val="18"/>
        </w:rPr>
        <w:instrText xml:space="preserve"> SEQ Display \* ARABIC </w:instrText>
      </w:r>
      <w:r w:rsidRPr="009C1EE5">
        <w:rPr>
          <w:sz w:val="18"/>
          <w:szCs w:val="18"/>
        </w:rPr>
        <w:fldChar w:fldCharType="separate"/>
      </w:r>
      <w:r>
        <w:rPr>
          <w:noProof/>
          <w:sz w:val="18"/>
          <w:szCs w:val="18"/>
        </w:rPr>
        <w:t>1</w:t>
      </w:r>
      <w:r w:rsidRPr="009C1EE5">
        <w:rPr>
          <w:noProof/>
          <w:sz w:val="18"/>
          <w:szCs w:val="18"/>
        </w:rPr>
        <w:fldChar w:fldCharType="end"/>
      </w:r>
      <w:r w:rsidRPr="009C1EE5">
        <w:rPr>
          <w:sz w:val="18"/>
          <w:szCs w:val="18"/>
        </w:rPr>
        <w:t xml:space="preserve">. </w:t>
      </w:r>
      <w:r>
        <w:rPr>
          <w:sz w:val="18"/>
          <w:szCs w:val="18"/>
        </w:rPr>
        <w:t>E</w:t>
      </w:r>
      <w:r w:rsidRPr="009A5B83">
        <w:rPr>
          <w:rFonts w:cs="Arial"/>
        </w:rPr>
        <w:t xml:space="preserve">xecution of Python </w:t>
      </w:r>
      <w:r>
        <w:rPr>
          <w:rFonts w:cs="Arial"/>
        </w:rPr>
        <w:t>C</w:t>
      </w:r>
      <w:r w:rsidRPr="009A5B83">
        <w:rPr>
          <w:rFonts w:cs="Arial"/>
        </w:rPr>
        <w:t xml:space="preserve">ode in </w:t>
      </w:r>
      <w:r>
        <w:rPr>
          <w:rFonts w:cs="Arial"/>
        </w:rPr>
        <w:t>T</w:t>
      </w:r>
      <w:r w:rsidRPr="009A5B83">
        <w:rPr>
          <w:rFonts w:cs="Arial"/>
        </w:rPr>
        <w:t>erminal</w:t>
      </w:r>
      <w:r w:rsidRPr="009C1EE5">
        <w:rPr>
          <w:sz w:val="18"/>
          <w:szCs w:val="18"/>
        </w:rPr>
        <w:t xml:space="preserve"> </w:t>
      </w:r>
    </w:p>
    <w:p w14:paraId="6343297D" w14:textId="515B4A20" w:rsidR="00F022C4" w:rsidRPr="00F022C4" w:rsidRDefault="00F022C4" w:rsidP="00F022C4">
      <w:pPr>
        <w:pStyle w:val="PaperBody"/>
      </w:pPr>
      <w:r w:rsidRPr="00F022C4">
        <w:rPr>
          <w:rFonts w:cs="Arial"/>
        </w:rPr>
        <w:t>Below is a portion of the generated DM dataset in SAS XPT format</w:t>
      </w:r>
      <w:r w:rsidRPr="009A5B83">
        <w:rPr>
          <w:rFonts w:cs="Arial"/>
        </w:rPr>
        <w:t>:</w:t>
      </w:r>
    </w:p>
    <w:p w14:paraId="60C745E4" w14:textId="7B6B2E07" w:rsidR="009A5B83" w:rsidRDefault="00894E34">
      <w:pPr>
        <w:pStyle w:val="PaperBody"/>
        <w:rPr>
          <w:rFonts w:cs="Arial"/>
        </w:rPr>
      </w:pPr>
      <w:r>
        <w:rPr>
          <w:noProof/>
        </w:rPr>
        <w:drawing>
          <wp:inline distT="0" distB="0" distL="0" distR="0" wp14:anchorId="59D1CB36" wp14:editId="59C09FF8">
            <wp:extent cx="5943600" cy="2886075"/>
            <wp:effectExtent l="0" t="0" r="0" b="9525"/>
            <wp:docPr id="14057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72849" name="Picture 1" descr="A screenshot of a computer&#10;&#10;Description automatically generated"/>
                    <pic:cNvPicPr/>
                  </pic:nvPicPr>
                  <pic:blipFill>
                    <a:blip r:embed="rId20"/>
                    <a:stretch>
                      <a:fillRect/>
                    </a:stretch>
                  </pic:blipFill>
                  <pic:spPr>
                    <a:xfrm>
                      <a:off x="0" y="0"/>
                      <a:ext cx="5943600" cy="2886075"/>
                    </a:xfrm>
                    <a:prstGeom prst="rect">
                      <a:avLst/>
                    </a:prstGeom>
                  </pic:spPr>
                </pic:pic>
              </a:graphicData>
            </a:graphic>
          </wp:inline>
        </w:drawing>
      </w:r>
    </w:p>
    <w:p w14:paraId="0C976CCE" w14:textId="4D247527" w:rsidR="00894E34" w:rsidRPr="009C1EE5" w:rsidRDefault="00894E34" w:rsidP="00894E34">
      <w:pPr>
        <w:pStyle w:val="Caption"/>
        <w:rPr>
          <w:sz w:val="18"/>
          <w:szCs w:val="18"/>
        </w:rPr>
      </w:pPr>
      <w:r w:rsidRPr="009C1EE5">
        <w:rPr>
          <w:sz w:val="18"/>
          <w:szCs w:val="18"/>
        </w:rPr>
        <w:t xml:space="preserve">Display </w:t>
      </w:r>
      <w:r>
        <w:rPr>
          <w:sz w:val="18"/>
          <w:szCs w:val="18"/>
        </w:rPr>
        <w:t>2</w:t>
      </w:r>
      <w:r w:rsidRPr="009C1EE5">
        <w:rPr>
          <w:sz w:val="18"/>
          <w:szCs w:val="18"/>
        </w:rPr>
        <w:t xml:space="preserve">. </w:t>
      </w:r>
      <w:r w:rsidR="00B912F4">
        <w:rPr>
          <w:sz w:val="18"/>
          <w:szCs w:val="18"/>
        </w:rPr>
        <w:t>P</w:t>
      </w:r>
      <w:r w:rsidR="00B912F4" w:rsidRPr="00F022C4">
        <w:rPr>
          <w:rFonts w:cs="Arial"/>
        </w:rPr>
        <w:t xml:space="preserve">ortion of the </w:t>
      </w:r>
      <w:r w:rsidR="00B912F4">
        <w:rPr>
          <w:rFonts w:cs="Arial"/>
        </w:rPr>
        <w:t>G</w:t>
      </w:r>
      <w:r w:rsidR="00B912F4" w:rsidRPr="00F022C4">
        <w:rPr>
          <w:rFonts w:cs="Arial"/>
        </w:rPr>
        <w:t xml:space="preserve">enerated DM </w:t>
      </w:r>
      <w:r w:rsidR="00B912F4">
        <w:rPr>
          <w:rFonts w:cs="Arial"/>
        </w:rPr>
        <w:t>D</w:t>
      </w:r>
      <w:r w:rsidR="00B912F4" w:rsidRPr="00F022C4">
        <w:rPr>
          <w:rFonts w:cs="Arial"/>
        </w:rPr>
        <w:t>ataset</w:t>
      </w:r>
      <w:r w:rsidRPr="009C1EE5">
        <w:rPr>
          <w:sz w:val="18"/>
          <w:szCs w:val="18"/>
        </w:rPr>
        <w:t xml:space="preserve"> </w:t>
      </w:r>
    </w:p>
    <w:p w14:paraId="5BF86169" w14:textId="1404E322" w:rsidR="0030406D" w:rsidRPr="009C1EE5" w:rsidRDefault="003209AE" w:rsidP="00BF3FAC">
      <w:pPr>
        <w:pStyle w:val="Heading1"/>
      </w:pPr>
      <w:r w:rsidRPr="003209AE">
        <w:t>Challenges and Insights in Generating Synthetic Data</w:t>
      </w:r>
    </w:p>
    <w:p w14:paraId="62BDD5C1" w14:textId="7C0EC81A" w:rsidR="00895254" w:rsidRDefault="00AB613C">
      <w:pPr>
        <w:pStyle w:val="PaperBody"/>
        <w:rPr>
          <w:rFonts w:cs="Arial"/>
        </w:rPr>
      </w:pPr>
      <w:r w:rsidRPr="00AB613C">
        <w:rPr>
          <w:rFonts w:cs="Arial"/>
        </w:rPr>
        <w:t>The LLM can generate synthetic data efficiently and effectively; however, there are challenges due to the complexity of clinical data and the limitations of the current LLM models.</w:t>
      </w:r>
    </w:p>
    <w:p w14:paraId="612A1EF5" w14:textId="1CEA6189" w:rsidR="0030406D" w:rsidRPr="00BF3FAC" w:rsidRDefault="006F3E36" w:rsidP="00BF3FAC">
      <w:pPr>
        <w:pStyle w:val="Heading2"/>
      </w:pPr>
      <w:r w:rsidRPr="006F3E36">
        <w:t xml:space="preserve">limitations of context </w:t>
      </w:r>
      <w:r w:rsidR="004B1746">
        <w:t xml:space="preserve">length </w:t>
      </w:r>
      <w:r w:rsidRPr="006F3E36">
        <w:t>in LLM</w:t>
      </w:r>
    </w:p>
    <w:p w14:paraId="06AA6A6A" w14:textId="77777777" w:rsidR="000E5D16" w:rsidRDefault="0073612B" w:rsidP="00C57397">
      <w:pPr>
        <w:pStyle w:val="PaperBody"/>
        <w:rPr>
          <w:sz w:val="18"/>
        </w:rPr>
      </w:pPr>
      <w:bookmarkStart w:id="5" w:name="_Toc272756044"/>
      <w:r w:rsidRPr="0073612B">
        <w:lastRenderedPageBreak/>
        <w:t>All modern transformer-based LLMs have context window limitations. The GPT-4o Mini model used in this project features a context window of 128,000 tokens, enabling it to process extensive input data. However, the maximum output per request is capped at 16,384 tokens.</w:t>
      </w:r>
      <w:r w:rsidRPr="000E5D16">
        <w:t xml:space="preserve"> </w:t>
      </w:r>
      <w:r w:rsidR="000E5D16" w:rsidRPr="000E5D16">
        <w:t>If you exceed the token limit, the model will truncate the output to fit within the allowed number of tokens, which may result in incomplete output data.</w:t>
      </w:r>
    </w:p>
    <w:p w14:paraId="34F012F9" w14:textId="77777777" w:rsidR="000E5D16" w:rsidRDefault="000E5D16" w:rsidP="00C57397">
      <w:pPr>
        <w:pStyle w:val="PaperBody"/>
      </w:pPr>
      <w:r w:rsidRPr="000E5D16">
        <w:t xml:space="preserve">To address this issue, we generate the data in batches. For example, if we need to generate 100 rows of records, we can split the process into 10 batches, with each batch generating only 10 records. For forms with </w:t>
      </w:r>
      <w:proofErr w:type="gramStart"/>
      <w:r w:rsidRPr="000E5D16">
        <w:t>a large number of</w:t>
      </w:r>
      <w:proofErr w:type="gramEnd"/>
      <w:r w:rsidRPr="000E5D16">
        <w:t xml:space="preserve"> fields, we can divide the process into even smaller batches as needed. Below is the code to implement this approach:</w:t>
      </w:r>
    </w:p>
    <w:p w14:paraId="2D02D477" w14:textId="77777777" w:rsidR="00B90244" w:rsidRDefault="00B90244" w:rsidP="00B90244">
      <w:pPr>
        <w:pStyle w:val="ABoxedCode"/>
      </w:pPr>
      <w:r>
        <w:t xml:space="preserve">def </w:t>
      </w:r>
      <w:proofErr w:type="spellStart"/>
      <w:r>
        <w:t>gen_</w:t>
      </w:r>
      <w:proofErr w:type="gramStart"/>
      <w:r>
        <w:t>records</w:t>
      </w:r>
      <w:proofErr w:type="spellEnd"/>
      <w:r>
        <w:t>(</w:t>
      </w:r>
      <w:proofErr w:type="gramEnd"/>
      <w:r>
        <w:t xml:space="preserve">topic, </w:t>
      </w:r>
      <w:proofErr w:type="spellStart"/>
      <w:r>
        <w:t>num_records</w:t>
      </w:r>
      <w:proofErr w:type="spellEnd"/>
      <w:r>
        <w:t xml:space="preserve">, </w:t>
      </w:r>
      <w:proofErr w:type="spellStart"/>
      <w:r>
        <w:t>records_per_batch</w:t>
      </w:r>
      <w:proofErr w:type="spellEnd"/>
      <w:r>
        <w:t>=10):</w:t>
      </w:r>
    </w:p>
    <w:p w14:paraId="609DA462" w14:textId="77777777" w:rsidR="00B90244" w:rsidRDefault="00B90244" w:rsidP="00B90244">
      <w:pPr>
        <w:pStyle w:val="ABoxedCode"/>
      </w:pPr>
      <w:r>
        <w:t xml:space="preserve">    </w:t>
      </w:r>
      <w:proofErr w:type="spellStart"/>
      <w:r>
        <w:t>all_records</w:t>
      </w:r>
      <w:proofErr w:type="spellEnd"/>
      <w:r>
        <w:t xml:space="preserve"> = </w:t>
      </w:r>
      <w:proofErr w:type="spellStart"/>
      <w:proofErr w:type="gramStart"/>
      <w:r>
        <w:t>pd.DataFrame</w:t>
      </w:r>
      <w:proofErr w:type="spellEnd"/>
      <w:proofErr w:type="gramEnd"/>
      <w:r>
        <w:t>()</w:t>
      </w:r>
    </w:p>
    <w:p w14:paraId="1AB82490" w14:textId="77777777" w:rsidR="00B90244" w:rsidRDefault="00B90244" w:rsidP="00B90244">
      <w:pPr>
        <w:pStyle w:val="ABoxedCode"/>
      </w:pPr>
      <w:r>
        <w:t xml:space="preserve">    </w:t>
      </w:r>
      <w:proofErr w:type="gramStart"/>
      <w:r>
        <w:t>print(</w:t>
      </w:r>
      <w:proofErr w:type="gramEnd"/>
      <w:r>
        <w:t xml:space="preserve">'Generating:', </w:t>
      </w:r>
      <w:proofErr w:type="spellStart"/>
      <w:r>
        <w:t>num_records</w:t>
      </w:r>
      <w:proofErr w:type="spellEnd"/>
      <w:r>
        <w:t>, 'records', 'for', topic, '...')</w:t>
      </w:r>
    </w:p>
    <w:p w14:paraId="255F5D70" w14:textId="77777777" w:rsidR="00B90244" w:rsidRDefault="00B90244" w:rsidP="00B90244">
      <w:pPr>
        <w:pStyle w:val="ABoxedCode"/>
      </w:pPr>
      <w:r>
        <w:t xml:space="preserve">    for _ in </w:t>
      </w:r>
      <w:proofErr w:type="gramStart"/>
      <w:r>
        <w:t>range(</w:t>
      </w:r>
      <w:proofErr w:type="spellStart"/>
      <w:proofErr w:type="gramEnd"/>
      <w:r>
        <w:t>num_records</w:t>
      </w:r>
      <w:proofErr w:type="spellEnd"/>
      <w:r>
        <w:t xml:space="preserve"> // </w:t>
      </w:r>
      <w:proofErr w:type="spellStart"/>
      <w:r>
        <w:t>records_per_batch</w:t>
      </w:r>
      <w:proofErr w:type="spellEnd"/>
      <w:r>
        <w:t>):</w:t>
      </w:r>
    </w:p>
    <w:p w14:paraId="56906335" w14:textId="77777777" w:rsidR="00B90244" w:rsidRDefault="00B90244" w:rsidP="00B90244">
      <w:pPr>
        <w:pStyle w:val="ABoxedCode"/>
      </w:pPr>
      <w:r>
        <w:t xml:space="preserve">      records=</w:t>
      </w:r>
      <w:proofErr w:type="spellStart"/>
      <w:r>
        <w:t>gen_</w:t>
      </w:r>
      <w:proofErr w:type="gramStart"/>
      <w:r>
        <w:t>data</w:t>
      </w:r>
      <w:proofErr w:type="spellEnd"/>
      <w:r>
        <w:t>(</w:t>
      </w:r>
      <w:proofErr w:type="gramEnd"/>
      <w:r>
        <w:t xml:space="preserve">Topic=topic, </w:t>
      </w:r>
      <w:proofErr w:type="spellStart"/>
      <w:r>
        <w:t>Nrecords</w:t>
      </w:r>
      <w:proofErr w:type="spellEnd"/>
      <w:r>
        <w:t>=</w:t>
      </w:r>
      <w:proofErr w:type="spellStart"/>
      <w:r>
        <w:t>records_per_batch</w:t>
      </w:r>
      <w:proofErr w:type="spellEnd"/>
      <w:r>
        <w:t>)</w:t>
      </w:r>
    </w:p>
    <w:p w14:paraId="7C3ADA11" w14:textId="77777777" w:rsidR="00B90244" w:rsidRDefault="00B90244" w:rsidP="00B90244">
      <w:pPr>
        <w:pStyle w:val="ABoxedCode"/>
      </w:pPr>
      <w:r>
        <w:t xml:space="preserve">      </w:t>
      </w:r>
      <w:proofErr w:type="spellStart"/>
      <w:r>
        <w:t>all_records</w:t>
      </w:r>
      <w:proofErr w:type="spellEnd"/>
      <w:r>
        <w:t>=</w:t>
      </w:r>
      <w:proofErr w:type="spellStart"/>
      <w:proofErr w:type="gramStart"/>
      <w:r>
        <w:t>pd.concat</w:t>
      </w:r>
      <w:proofErr w:type="spellEnd"/>
      <w:proofErr w:type="gramEnd"/>
      <w:r>
        <w:t>([</w:t>
      </w:r>
      <w:proofErr w:type="spellStart"/>
      <w:r>
        <w:t>all_records</w:t>
      </w:r>
      <w:proofErr w:type="spellEnd"/>
      <w:r>
        <w:t>, records])</w:t>
      </w:r>
    </w:p>
    <w:p w14:paraId="6719E236" w14:textId="77777777" w:rsidR="00B90244" w:rsidRDefault="00B90244" w:rsidP="00B90244">
      <w:pPr>
        <w:pStyle w:val="ABoxedCode"/>
      </w:pPr>
      <w:r>
        <w:t xml:space="preserve">      </w:t>
      </w:r>
      <w:proofErr w:type="gramStart"/>
      <w:r>
        <w:t>print(</w:t>
      </w:r>
      <w:proofErr w:type="gramEnd"/>
      <w:r>
        <w:t xml:space="preserve">'Generated:', </w:t>
      </w:r>
      <w:proofErr w:type="spellStart"/>
      <w:r>
        <w:t>len</w:t>
      </w:r>
      <w:proofErr w:type="spellEnd"/>
      <w:r>
        <w:t>(</w:t>
      </w:r>
      <w:proofErr w:type="spellStart"/>
      <w:r>
        <w:t>all_records</w:t>
      </w:r>
      <w:proofErr w:type="spellEnd"/>
      <w:r>
        <w:t>), 'records', 'for', topic)</w:t>
      </w:r>
    </w:p>
    <w:p w14:paraId="612F06E1" w14:textId="3F74987F" w:rsidR="00B90244" w:rsidRDefault="00B90244" w:rsidP="00B90244">
      <w:pPr>
        <w:pStyle w:val="ABoxedCode"/>
      </w:pPr>
      <w:r>
        <w:t xml:space="preserve">   </w:t>
      </w:r>
      <w:r>
        <w:t xml:space="preserve"># Generate the remaining records if </w:t>
      </w:r>
      <w:proofErr w:type="spellStart"/>
      <w:r>
        <w:t>num_records</w:t>
      </w:r>
      <w:proofErr w:type="spellEnd"/>
      <w:r>
        <w:t xml:space="preserve"> </w:t>
      </w:r>
      <w:proofErr w:type="gramStart"/>
      <w:r>
        <w:t>is</w:t>
      </w:r>
      <w:proofErr w:type="gramEnd"/>
      <w:r>
        <w:t xml:space="preserve"> not a multiple of </w:t>
      </w:r>
      <w:proofErr w:type="spellStart"/>
      <w:r>
        <w:t>records_per_batch</w:t>
      </w:r>
      <w:proofErr w:type="spellEnd"/>
    </w:p>
    <w:p w14:paraId="504322DD" w14:textId="77777777" w:rsidR="00B90244" w:rsidRDefault="00B90244" w:rsidP="00B90244">
      <w:pPr>
        <w:pStyle w:val="ABoxedCode"/>
      </w:pPr>
      <w:r>
        <w:t xml:space="preserve">    </w:t>
      </w:r>
      <w:proofErr w:type="spellStart"/>
      <w:r>
        <w:t>remaining_records</w:t>
      </w:r>
      <w:proofErr w:type="spellEnd"/>
      <w:r>
        <w:t xml:space="preserve"> = </w:t>
      </w:r>
      <w:proofErr w:type="spellStart"/>
      <w:r>
        <w:t>num_records</w:t>
      </w:r>
      <w:proofErr w:type="spellEnd"/>
      <w:r>
        <w:t xml:space="preserve"> -</w:t>
      </w:r>
      <w:proofErr w:type="spellStart"/>
      <w:r>
        <w:t>len</w:t>
      </w:r>
      <w:proofErr w:type="spellEnd"/>
      <w:r>
        <w:t>(</w:t>
      </w:r>
      <w:proofErr w:type="spellStart"/>
      <w:r>
        <w:t>all_records</w:t>
      </w:r>
      <w:proofErr w:type="spellEnd"/>
      <w:r>
        <w:t>)</w:t>
      </w:r>
    </w:p>
    <w:p w14:paraId="6427C6C5" w14:textId="07D34D24" w:rsidR="00B90244" w:rsidRDefault="00B90244" w:rsidP="00B90244">
      <w:pPr>
        <w:pStyle w:val="ABoxedCode"/>
      </w:pPr>
      <w:r>
        <w:t xml:space="preserve">                                                                                                                                                                                                                                                                                                                                                                                                                                                                                                                                                                                                                                                                                                                                                                                                                                                                                                                                                                                                               </w:t>
      </w:r>
    </w:p>
    <w:p w14:paraId="65015605" w14:textId="77777777" w:rsidR="00B90244" w:rsidRDefault="00B90244" w:rsidP="00B90244">
      <w:pPr>
        <w:pStyle w:val="ABoxedCode"/>
      </w:pPr>
      <w:r>
        <w:t xml:space="preserve">    if </w:t>
      </w:r>
      <w:proofErr w:type="spellStart"/>
      <w:r>
        <w:t>remaining_records</w:t>
      </w:r>
      <w:proofErr w:type="spellEnd"/>
      <w:r>
        <w:t xml:space="preserve"> &gt; 0:</w:t>
      </w:r>
    </w:p>
    <w:p w14:paraId="7F4DF194" w14:textId="77777777" w:rsidR="00B90244" w:rsidRDefault="00B90244" w:rsidP="00B90244">
      <w:pPr>
        <w:pStyle w:val="ABoxedCode"/>
      </w:pPr>
      <w:r>
        <w:t xml:space="preserve">       records=</w:t>
      </w:r>
      <w:proofErr w:type="spellStart"/>
      <w:r>
        <w:t>gen_</w:t>
      </w:r>
      <w:proofErr w:type="gramStart"/>
      <w:r>
        <w:t>data</w:t>
      </w:r>
      <w:proofErr w:type="spellEnd"/>
      <w:r>
        <w:t>(</w:t>
      </w:r>
      <w:proofErr w:type="gramEnd"/>
      <w:r>
        <w:t xml:space="preserve">Topic=topic, </w:t>
      </w:r>
      <w:proofErr w:type="spellStart"/>
      <w:r>
        <w:t>Nrecords</w:t>
      </w:r>
      <w:proofErr w:type="spellEnd"/>
      <w:r>
        <w:t>=</w:t>
      </w:r>
      <w:proofErr w:type="spellStart"/>
      <w:r>
        <w:t>remaining_records</w:t>
      </w:r>
      <w:proofErr w:type="spellEnd"/>
      <w:r>
        <w:t>)</w:t>
      </w:r>
    </w:p>
    <w:p w14:paraId="6C39ACF4" w14:textId="77777777" w:rsidR="00B90244" w:rsidRDefault="00B90244" w:rsidP="00B90244">
      <w:pPr>
        <w:pStyle w:val="ABoxedCode"/>
      </w:pPr>
      <w:r>
        <w:t xml:space="preserve">       </w:t>
      </w:r>
      <w:proofErr w:type="spellStart"/>
      <w:r>
        <w:t>all_records</w:t>
      </w:r>
      <w:proofErr w:type="spellEnd"/>
      <w:r>
        <w:t>=</w:t>
      </w:r>
      <w:proofErr w:type="spellStart"/>
      <w:proofErr w:type="gramStart"/>
      <w:r>
        <w:t>pd.concat</w:t>
      </w:r>
      <w:proofErr w:type="spellEnd"/>
      <w:proofErr w:type="gramEnd"/>
      <w:r>
        <w:t>([</w:t>
      </w:r>
      <w:proofErr w:type="spellStart"/>
      <w:r>
        <w:t>all_records</w:t>
      </w:r>
      <w:proofErr w:type="spellEnd"/>
      <w:r>
        <w:t>, records])</w:t>
      </w:r>
    </w:p>
    <w:p w14:paraId="7BAD05F2" w14:textId="77777777" w:rsidR="00B90244" w:rsidRDefault="00B90244" w:rsidP="00B90244">
      <w:pPr>
        <w:pStyle w:val="ABoxedCode"/>
      </w:pPr>
      <w:r>
        <w:t xml:space="preserve">       </w:t>
      </w:r>
      <w:proofErr w:type="gramStart"/>
      <w:r>
        <w:t>print(</w:t>
      </w:r>
      <w:proofErr w:type="gramEnd"/>
      <w:r>
        <w:t xml:space="preserve">'Generated:', </w:t>
      </w:r>
      <w:proofErr w:type="spellStart"/>
      <w:r>
        <w:t>len</w:t>
      </w:r>
      <w:proofErr w:type="spellEnd"/>
      <w:r>
        <w:t>(</w:t>
      </w:r>
      <w:proofErr w:type="spellStart"/>
      <w:r>
        <w:t>all_records</w:t>
      </w:r>
      <w:proofErr w:type="spellEnd"/>
      <w:r>
        <w:t>), 'records', 'for', topic)</w:t>
      </w:r>
    </w:p>
    <w:p w14:paraId="4FDB28EA" w14:textId="37CA181D" w:rsidR="00B90244" w:rsidRDefault="00B90244" w:rsidP="00B90244">
      <w:pPr>
        <w:pStyle w:val="ABoxedCode"/>
      </w:pPr>
      <w:r>
        <w:t xml:space="preserve">    return </w:t>
      </w:r>
      <w:proofErr w:type="spellStart"/>
      <w:r>
        <w:t>all_records</w:t>
      </w:r>
      <w:proofErr w:type="spellEnd"/>
    </w:p>
    <w:p w14:paraId="27B3E526" w14:textId="39DD3CF7" w:rsidR="00261C54" w:rsidRDefault="00261C54" w:rsidP="00261C54">
      <w:pPr>
        <w:pStyle w:val="Caption"/>
      </w:pPr>
      <w:r>
        <w:t xml:space="preserve">Program </w:t>
      </w:r>
      <w:r>
        <w:t>3</w:t>
      </w:r>
      <w:r>
        <w:t xml:space="preserve">. </w:t>
      </w:r>
      <w:r>
        <w:t>Function to Generate Data in Batch</w:t>
      </w:r>
    </w:p>
    <w:p w14:paraId="1D899EA5" w14:textId="22A5538E" w:rsidR="00887416" w:rsidRPr="00BF3FAC" w:rsidRDefault="006B0C60" w:rsidP="00887416">
      <w:pPr>
        <w:pStyle w:val="Heading2"/>
      </w:pPr>
      <w:r w:rsidRPr="006B0C60">
        <w:t>LLM Model hallucinations</w:t>
      </w:r>
    </w:p>
    <w:p w14:paraId="414A1D58" w14:textId="77777777" w:rsidR="00A15FBB" w:rsidRPr="00A15FBB" w:rsidRDefault="00A15FBB" w:rsidP="00A15FBB">
      <w:pPr>
        <w:pStyle w:val="PaperBody"/>
        <w:rPr>
          <w:rFonts w:cs="Arial"/>
        </w:rPr>
      </w:pPr>
      <w:r w:rsidRPr="00A15FBB">
        <w:rPr>
          <w:rFonts w:cs="Arial"/>
        </w:rPr>
        <w:t>LLM hallucination refers to the phenomenon where a Large Language Model (LLM) generates outputs that are factually incorrect, nonsensical, or not aligned with the requirements provided. While this can be useful for generating data unrelated to real trials, we aim to make our synthetic data more realistic.</w:t>
      </w:r>
    </w:p>
    <w:p w14:paraId="53549B20" w14:textId="77777777" w:rsidR="00A15FBB" w:rsidRPr="00A15FBB" w:rsidRDefault="00A15FBB" w:rsidP="00A15FBB">
      <w:pPr>
        <w:pStyle w:val="PaperBody"/>
        <w:rPr>
          <w:rFonts w:cs="Arial"/>
        </w:rPr>
      </w:pPr>
      <w:r w:rsidRPr="00A15FBB">
        <w:rPr>
          <w:rFonts w:cs="Arial"/>
        </w:rPr>
        <w:t>One approach is to set a low temperature value, which reduces the likelihood of the model producing wild or imaginative responses by favoring the most probable tokens. Another way to minimize hallucinations is to use explicit and clear descriptions of the fields. Refer to the prompt example for DM above for guidance.</w:t>
      </w:r>
    </w:p>
    <w:p w14:paraId="2A7C941D" w14:textId="0FA7C2C1" w:rsidR="007A515D" w:rsidRPr="00BF3FAC" w:rsidRDefault="00263A84" w:rsidP="007A515D">
      <w:pPr>
        <w:pStyle w:val="Heading2"/>
      </w:pPr>
      <w:r w:rsidRPr="00263A84">
        <w:t>LLM Model Deterministic</w:t>
      </w:r>
    </w:p>
    <w:p w14:paraId="09A69E12" w14:textId="2C21FCCC" w:rsidR="00CB1249" w:rsidRDefault="00B77481" w:rsidP="00B77481">
      <w:pPr>
        <w:pStyle w:val="PaperBody"/>
        <w:rPr>
          <w:rFonts w:cs="Arial"/>
        </w:rPr>
      </w:pPr>
      <w:r w:rsidRPr="00B77481">
        <w:rPr>
          <w:rFonts w:cs="Arial"/>
        </w:rPr>
        <w:t xml:space="preserve">Being able to reproduce the same data every time the model is run is useful, especially for programming testing. There are several ways to improve reproducibility. One </w:t>
      </w:r>
      <w:r w:rsidR="00C94CC0">
        <w:rPr>
          <w:rFonts w:cs="Arial"/>
        </w:rPr>
        <w:t xml:space="preserve">easy </w:t>
      </w:r>
      <w:r w:rsidRPr="00B77481">
        <w:rPr>
          <w:rFonts w:cs="Arial"/>
        </w:rPr>
        <w:t>approach is to set the temperature to 0 (or close to 0). This causes the model to select the most probable next token, reducing diversity and ensuring consistent output.</w:t>
      </w:r>
      <w:r w:rsidR="00C94CC0">
        <w:rPr>
          <w:rFonts w:cs="Arial"/>
        </w:rPr>
        <w:t xml:space="preserve"> </w:t>
      </w:r>
      <w:r w:rsidR="00CB1249" w:rsidRPr="00CB1249">
        <w:rPr>
          <w:rFonts w:cs="Arial"/>
        </w:rPr>
        <w:t>You can refer to the OpenAI API cookbook for more possible solutions.</w:t>
      </w:r>
    </w:p>
    <w:p w14:paraId="09FBB4E6" w14:textId="5A3E5F9F" w:rsidR="00EF03F1" w:rsidRDefault="00EF03F1" w:rsidP="007A515D">
      <w:pPr>
        <w:pStyle w:val="PaperBody"/>
        <w:rPr>
          <w:rFonts w:cs="Arial"/>
        </w:rPr>
      </w:pPr>
      <w:r w:rsidRPr="00EF03F1">
        <w:rPr>
          <w:rFonts w:cs="Arial"/>
        </w:rPr>
        <w:t>It's worth mentioning that OpenAI has added a new hyperparameter (seed) to the API to improve output reproducibility. However, it is still in beta</w:t>
      </w:r>
      <w:r>
        <w:rPr>
          <w:rFonts w:cs="Arial"/>
        </w:rPr>
        <w:t xml:space="preserve"> version </w:t>
      </w:r>
      <w:r w:rsidRPr="00EF03F1">
        <w:rPr>
          <w:rFonts w:cs="Arial"/>
        </w:rPr>
        <w:t xml:space="preserve">and not stable </w:t>
      </w:r>
      <w:proofErr w:type="gramStart"/>
      <w:r w:rsidRPr="00EF03F1">
        <w:rPr>
          <w:rFonts w:cs="Arial"/>
        </w:rPr>
        <w:t>at the moment</w:t>
      </w:r>
      <w:proofErr w:type="gramEnd"/>
      <w:r w:rsidRPr="00EF03F1">
        <w:rPr>
          <w:rFonts w:cs="Arial"/>
        </w:rPr>
        <w:t xml:space="preserve">. It is expected to improve in the future </w:t>
      </w:r>
      <w:r>
        <w:rPr>
          <w:rFonts w:cs="Arial"/>
        </w:rPr>
        <w:t xml:space="preserve">if </w:t>
      </w:r>
      <w:r w:rsidRPr="00EF03F1">
        <w:rPr>
          <w:rFonts w:cs="Arial"/>
        </w:rPr>
        <w:t>the seed model is incorporated into the model inference process itself.</w:t>
      </w:r>
    </w:p>
    <w:p w14:paraId="55CBF6F5" w14:textId="56E67EE3" w:rsidR="005A663C" w:rsidRPr="00BF3FAC" w:rsidRDefault="00C25672" w:rsidP="005A663C">
      <w:pPr>
        <w:pStyle w:val="Heading2"/>
      </w:pPr>
      <w:r w:rsidRPr="00C25672">
        <w:t>data consistency across the whole study</w:t>
      </w:r>
    </w:p>
    <w:p w14:paraId="146E7D49" w14:textId="6DF43ACE" w:rsidR="0079480C" w:rsidRDefault="008C55B7" w:rsidP="005A663C">
      <w:pPr>
        <w:pStyle w:val="PaperBody"/>
        <w:rPr>
          <w:rFonts w:cs="Arial"/>
        </w:rPr>
      </w:pPr>
      <w:r w:rsidRPr="008C55B7">
        <w:rPr>
          <w:rFonts w:cs="Arial"/>
        </w:rPr>
        <w:t>Maintaining data consistency is a challenge in real clinical trials, and it becomes even more difficult with synthetic data. To resolve discrepancies between different forms and visits, we introduce an external file called (matrix.csv), which is built based on the study design and SOA (Scheduled Activities) in the study protocol. The matrix.csv file pre-populates all records for forms, including subject IDs and the timing information for all milestones. It also includes the IDs needed to link records between forms and visits. Below is a portion of the contents from the matrix.csv file for DM</w:t>
      </w:r>
    </w:p>
    <w:p w14:paraId="3A34EEC4" w14:textId="24111F18" w:rsidR="00A15FBB" w:rsidRDefault="006B3D3D" w:rsidP="000853EF">
      <w:pPr>
        <w:pStyle w:val="PaperBody"/>
        <w:rPr>
          <w:rFonts w:cs="Arial"/>
        </w:rPr>
      </w:pPr>
      <w:r>
        <w:rPr>
          <w:noProof/>
        </w:rPr>
        <w:lastRenderedPageBreak/>
        <w:drawing>
          <wp:inline distT="0" distB="0" distL="0" distR="0" wp14:anchorId="3FE28E85" wp14:editId="659BD0C5">
            <wp:extent cx="5943600" cy="2664460"/>
            <wp:effectExtent l="0" t="0" r="0" b="2540"/>
            <wp:docPr id="49245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51526" name="Picture 1" descr="A screenshot of a computer&#10;&#10;Description automatically generated"/>
                    <pic:cNvPicPr/>
                  </pic:nvPicPr>
                  <pic:blipFill>
                    <a:blip r:embed="rId21"/>
                    <a:stretch>
                      <a:fillRect/>
                    </a:stretch>
                  </pic:blipFill>
                  <pic:spPr>
                    <a:xfrm>
                      <a:off x="0" y="0"/>
                      <a:ext cx="5943600" cy="2664460"/>
                    </a:xfrm>
                    <a:prstGeom prst="rect">
                      <a:avLst/>
                    </a:prstGeom>
                  </pic:spPr>
                </pic:pic>
              </a:graphicData>
            </a:graphic>
          </wp:inline>
        </w:drawing>
      </w:r>
    </w:p>
    <w:p w14:paraId="47D56ADE" w14:textId="5626F3DD" w:rsidR="009373F8" w:rsidRPr="009C1EE5" w:rsidRDefault="009373F8" w:rsidP="009373F8">
      <w:pPr>
        <w:pStyle w:val="Caption"/>
        <w:rPr>
          <w:sz w:val="18"/>
          <w:szCs w:val="18"/>
        </w:rPr>
      </w:pPr>
      <w:r w:rsidRPr="009C1EE5">
        <w:rPr>
          <w:sz w:val="18"/>
          <w:szCs w:val="18"/>
        </w:rPr>
        <w:t xml:space="preserve">Display </w:t>
      </w:r>
      <w:r>
        <w:rPr>
          <w:sz w:val="18"/>
          <w:szCs w:val="18"/>
        </w:rPr>
        <w:t>3</w:t>
      </w:r>
      <w:r w:rsidRPr="009C1EE5">
        <w:rPr>
          <w:sz w:val="18"/>
          <w:szCs w:val="18"/>
        </w:rPr>
        <w:t xml:space="preserve">. </w:t>
      </w:r>
      <w:r>
        <w:rPr>
          <w:sz w:val="18"/>
          <w:szCs w:val="18"/>
        </w:rPr>
        <w:t>P</w:t>
      </w:r>
      <w:r w:rsidRPr="00F022C4">
        <w:rPr>
          <w:rFonts w:cs="Arial"/>
        </w:rPr>
        <w:t xml:space="preserve">ortion of the </w:t>
      </w:r>
      <w:r>
        <w:rPr>
          <w:rFonts w:cs="Arial"/>
        </w:rPr>
        <w:t>Matrix.csv Contents</w:t>
      </w:r>
      <w:r w:rsidRPr="009C1EE5">
        <w:rPr>
          <w:sz w:val="18"/>
          <w:szCs w:val="18"/>
        </w:rPr>
        <w:t xml:space="preserve"> </w:t>
      </w:r>
    </w:p>
    <w:p w14:paraId="1BD810EC" w14:textId="4DC3B12C" w:rsidR="002135B7" w:rsidRDefault="002135B7" w:rsidP="002135B7">
      <w:pPr>
        <w:pStyle w:val="PaperBody"/>
      </w:pPr>
      <w:r w:rsidRPr="000E5D16">
        <w:t xml:space="preserve">Below is the code to </w:t>
      </w:r>
      <w:r>
        <w:t xml:space="preserve">use the matrix.csv to </w:t>
      </w:r>
      <w:r w:rsidR="004139CE">
        <w:t>output datasets</w:t>
      </w:r>
      <w:r w:rsidRPr="000E5D16">
        <w:t>:</w:t>
      </w:r>
    </w:p>
    <w:p w14:paraId="2AA2CBA5" w14:textId="77777777" w:rsidR="002E37CD" w:rsidRDefault="002E37CD" w:rsidP="002E37CD">
      <w:pPr>
        <w:pStyle w:val="ABoxedCode"/>
      </w:pPr>
      <w:r>
        <w:t># Load the CSV data into a DataFrame</w:t>
      </w:r>
    </w:p>
    <w:p w14:paraId="426B4033" w14:textId="77777777" w:rsidR="002E37CD" w:rsidRDefault="002E37CD" w:rsidP="002E37CD">
      <w:pPr>
        <w:pStyle w:val="ABoxedCode"/>
      </w:pPr>
      <w:proofErr w:type="spellStart"/>
      <w:r>
        <w:t>matrix_df</w:t>
      </w:r>
      <w:proofErr w:type="spellEnd"/>
      <w:r>
        <w:t xml:space="preserve"> = </w:t>
      </w:r>
      <w:proofErr w:type="spellStart"/>
      <w:proofErr w:type="gramStart"/>
      <w:r>
        <w:t>pd.read</w:t>
      </w:r>
      <w:proofErr w:type="gramEnd"/>
      <w:r>
        <w:t>_csv</w:t>
      </w:r>
      <w:proofErr w:type="spellEnd"/>
      <w:r>
        <w:t xml:space="preserve">('./resources/matrix.csv', </w:t>
      </w:r>
      <w:proofErr w:type="spellStart"/>
      <w:r>
        <w:t>dtype</w:t>
      </w:r>
      <w:proofErr w:type="spellEnd"/>
      <w:r>
        <w:t xml:space="preserve">={'SITE': </w:t>
      </w:r>
      <w:proofErr w:type="gramStart"/>
      <w:r>
        <w:t>str},</w:t>
      </w:r>
      <w:proofErr w:type="gramEnd"/>
      <w:r>
        <w:t xml:space="preserve"> </w:t>
      </w:r>
      <w:proofErr w:type="spellStart"/>
      <w:r>
        <w:t>low_memory</w:t>
      </w:r>
      <w:proofErr w:type="spellEnd"/>
      <w:r>
        <w:t>=False, encoding='ISO-8859-1')</w:t>
      </w:r>
    </w:p>
    <w:p w14:paraId="278AB467" w14:textId="77777777" w:rsidR="002E37CD" w:rsidRDefault="002E37CD" w:rsidP="002E37CD">
      <w:pPr>
        <w:pStyle w:val="ABoxedCode"/>
      </w:pPr>
      <w:proofErr w:type="spellStart"/>
      <w:r>
        <w:t>form_df</w:t>
      </w:r>
      <w:proofErr w:type="spellEnd"/>
      <w:r>
        <w:t xml:space="preserve"> = </w:t>
      </w:r>
      <w:proofErr w:type="spellStart"/>
      <w:r>
        <w:t>matrix_df</w:t>
      </w:r>
      <w:proofErr w:type="spellEnd"/>
      <w:r>
        <w:t>[</w:t>
      </w:r>
      <w:proofErr w:type="spellStart"/>
      <w:r>
        <w:t>matrix_df</w:t>
      </w:r>
      <w:proofErr w:type="spellEnd"/>
      <w:r>
        <w:t>['FORM'] == 'DM']</w:t>
      </w:r>
    </w:p>
    <w:p w14:paraId="0F379F06" w14:textId="77777777" w:rsidR="002E37CD" w:rsidRDefault="002E37CD" w:rsidP="002E37CD">
      <w:pPr>
        <w:pStyle w:val="ABoxedCode"/>
      </w:pPr>
      <w:r>
        <w:t># Loop through 'SITE', 'PATIENT_NAME', and 'FOLDER' columns</w:t>
      </w:r>
    </w:p>
    <w:p w14:paraId="63DC6738" w14:textId="77777777" w:rsidR="002E37CD" w:rsidRDefault="002E37CD" w:rsidP="002E37CD">
      <w:pPr>
        <w:pStyle w:val="ABoxedCode"/>
      </w:pPr>
      <w:proofErr w:type="spellStart"/>
      <w:r>
        <w:t>dfs</w:t>
      </w:r>
      <w:proofErr w:type="spellEnd"/>
      <w:r>
        <w:t xml:space="preserve"> = []</w:t>
      </w:r>
    </w:p>
    <w:p w14:paraId="1970B879" w14:textId="77777777" w:rsidR="002E37CD" w:rsidRDefault="002E37CD" w:rsidP="002E37CD">
      <w:pPr>
        <w:pStyle w:val="ABoxedCode"/>
      </w:pPr>
      <w:r>
        <w:t xml:space="preserve">for index, row in </w:t>
      </w:r>
      <w:proofErr w:type="spellStart"/>
      <w:r>
        <w:t>form_</w:t>
      </w:r>
      <w:proofErr w:type="gramStart"/>
      <w:r>
        <w:t>df.iterrows</w:t>
      </w:r>
      <w:proofErr w:type="spellEnd"/>
      <w:proofErr w:type="gramEnd"/>
      <w:r>
        <w:t>():</w:t>
      </w:r>
    </w:p>
    <w:p w14:paraId="1461A75E" w14:textId="77777777" w:rsidR="002E37CD" w:rsidRDefault="002E37CD" w:rsidP="002E37CD">
      <w:pPr>
        <w:pStyle w:val="ABoxedCode"/>
      </w:pPr>
      <w:r>
        <w:t xml:space="preserve">    site = row['SITE']</w:t>
      </w:r>
    </w:p>
    <w:p w14:paraId="015E777A" w14:textId="77777777" w:rsidR="002E37CD" w:rsidRDefault="002E37CD" w:rsidP="002E37CD">
      <w:pPr>
        <w:pStyle w:val="ABoxedCode"/>
      </w:pPr>
      <w:r>
        <w:t xml:space="preserve">    </w:t>
      </w:r>
      <w:proofErr w:type="spellStart"/>
      <w:r>
        <w:t>patient_name</w:t>
      </w:r>
      <w:proofErr w:type="spellEnd"/>
      <w:r>
        <w:t xml:space="preserve"> = row['PATIENT_NAME']</w:t>
      </w:r>
    </w:p>
    <w:p w14:paraId="201A2AE2" w14:textId="77777777" w:rsidR="002E37CD" w:rsidRDefault="002E37CD" w:rsidP="002E37CD">
      <w:pPr>
        <w:pStyle w:val="ABoxedCode"/>
      </w:pPr>
      <w:r>
        <w:t xml:space="preserve">    folder = row['FOLDER']</w:t>
      </w:r>
    </w:p>
    <w:p w14:paraId="26EBF659" w14:textId="77777777" w:rsidR="002E37CD" w:rsidRDefault="002E37CD" w:rsidP="002E37CD">
      <w:pPr>
        <w:pStyle w:val="ABoxedCode"/>
      </w:pPr>
      <w:r>
        <w:t xml:space="preserve">    </w:t>
      </w:r>
      <w:proofErr w:type="spellStart"/>
      <w:r>
        <w:t>record_position</w:t>
      </w:r>
      <w:proofErr w:type="spellEnd"/>
      <w:r>
        <w:t>= row['RECORD_POSITION']</w:t>
      </w:r>
    </w:p>
    <w:p w14:paraId="455675EF" w14:textId="77777777" w:rsidR="002E37CD" w:rsidRDefault="002E37CD" w:rsidP="002E37CD">
      <w:pPr>
        <w:pStyle w:val="ABoxedCode"/>
      </w:pPr>
      <w:r>
        <w:t xml:space="preserve">    </w:t>
      </w:r>
      <w:proofErr w:type="spellStart"/>
      <w:r>
        <w:t>page_repeatnumber</w:t>
      </w:r>
      <w:proofErr w:type="spellEnd"/>
      <w:r>
        <w:t>= row['PAGEREPEATNUMBER']</w:t>
      </w:r>
    </w:p>
    <w:p w14:paraId="20F7197F" w14:textId="77777777" w:rsidR="002E37CD" w:rsidRDefault="002E37CD" w:rsidP="002E37CD">
      <w:pPr>
        <w:pStyle w:val="ABoxedCode"/>
      </w:pPr>
      <w:r>
        <w:t xml:space="preserve">    </w:t>
      </w:r>
      <w:proofErr w:type="spellStart"/>
      <w:r>
        <w:t>rand_df</w:t>
      </w:r>
      <w:proofErr w:type="spellEnd"/>
      <w:r>
        <w:t xml:space="preserve"> = </w:t>
      </w:r>
      <w:proofErr w:type="spellStart"/>
      <w:r>
        <w:t>df.sample</w:t>
      </w:r>
      <w:proofErr w:type="spellEnd"/>
      <w:r>
        <w:t>(n=1)</w:t>
      </w:r>
    </w:p>
    <w:p w14:paraId="4299D9D4" w14:textId="77777777" w:rsidR="002E37CD" w:rsidRDefault="002E37CD" w:rsidP="002E37CD">
      <w:pPr>
        <w:pStyle w:val="ABoxedCode"/>
      </w:pPr>
      <w:r>
        <w:t xml:space="preserve">    </w:t>
      </w:r>
      <w:proofErr w:type="spellStart"/>
      <w:r>
        <w:t>rand_</w:t>
      </w:r>
      <w:proofErr w:type="gramStart"/>
      <w:r>
        <w:t>df.insert</w:t>
      </w:r>
      <w:proofErr w:type="spellEnd"/>
      <w:proofErr w:type="gramEnd"/>
      <w:r>
        <w:t>(0, 'Site', site)</w:t>
      </w:r>
    </w:p>
    <w:p w14:paraId="234678CD" w14:textId="77777777" w:rsidR="002E37CD" w:rsidRDefault="002E37CD" w:rsidP="002E37CD">
      <w:pPr>
        <w:pStyle w:val="ABoxedCode"/>
      </w:pPr>
      <w:r>
        <w:t xml:space="preserve">    </w:t>
      </w:r>
      <w:proofErr w:type="spellStart"/>
      <w:r>
        <w:t>rand_</w:t>
      </w:r>
      <w:proofErr w:type="gramStart"/>
      <w:r>
        <w:t>df.insert</w:t>
      </w:r>
      <w:proofErr w:type="spellEnd"/>
      <w:proofErr w:type="gramEnd"/>
      <w:r>
        <w:t>(1, '</w:t>
      </w:r>
      <w:proofErr w:type="spellStart"/>
      <w:r>
        <w:t>Patient_Name</w:t>
      </w:r>
      <w:proofErr w:type="spellEnd"/>
      <w:r>
        <w:t xml:space="preserve">', </w:t>
      </w:r>
      <w:proofErr w:type="spellStart"/>
      <w:r>
        <w:t>patient_name</w:t>
      </w:r>
      <w:proofErr w:type="spellEnd"/>
      <w:r>
        <w:t>)</w:t>
      </w:r>
    </w:p>
    <w:p w14:paraId="619521B1" w14:textId="77777777" w:rsidR="002E37CD" w:rsidRDefault="002E37CD" w:rsidP="002E37CD">
      <w:pPr>
        <w:pStyle w:val="ABoxedCode"/>
      </w:pPr>
      <w:r>
        <w:t xml:space="preserve">    </w:t>
      </w:r>
      <w:proofErr w:type="spellStart"/>
      <w:r>
        <w:t>rand_</w:t>
      </w:r>
      <w:proofErr w:type="gramStart"/>
      <w:r>
        <w:t>df.insert</w:t>
      </w:r>
      <w:proofErr w:type="spellEnd"/>
      <w:proofErr w:type="gramEnd"/>
      <w:r>
        <w:t>(2, 'Folder', folder)</w:t>
      </w:r>
    </w:p>
    <w:p w14:paraId="313A7F9C" w14:textId="77777777" w:rsidR="002E37CD" w:rsidRDefault="002E37CD" w:rsidP="002E37CD">
      <w:pPr>
        <w:pStyle w:val="ABoxedCode"/>
      </w:pPr>
      <w:r>
        <w:t xml:space="preserve">    </w:t>
      </w:r>
      <w:proofErr w:type="spellStart"/>
      <w:r>
        <w:t>rand_</w:t>
      </w:r>
      <w:proofErr w:type="gramStart"/>
      <w:r>
        <w:t>df.insert</w:t>
      </w:r>
      <w:proofErr w:type="spellEnd"/>
      <w:proofErr w:type="gramEnd"/>
      <w:r>
        <w:t>(3, '</w:t>
      </w:r>
      <w:proofErr w:type="spellStart"/>
      <w:r>
        <w:t>Record_position</w:t>
      </w:r>
      <w:proofErr w:type="spellEnd"/>
      <w:r>
        <w:t xml:space="preserve">', </w:t>
      </w:r>
      <w:proofErr w:type="spellStart"/>
      <w:r>
        <w:t>record_position</w:t>
      </w:r>
      <w:proofErr w:type="spellEnd"/>
      <w:r>
        <w:t>)</w:t>
      </w:r>
    </w:p>
    <w:p w14:paraId="2C3E4443" w14:textId="77777777" w:rsidR="002E37CD" w:rsidRDefault="002E37CD" w:rsidP="002E37CD">
      <w:pPr>
        <w:pStyle w:val="ABoxedCode"/>
      </w:pPr>
      <w:r>
        <w:t xml:space="preserve">    </w:t>
      </w:r>
      <w:proofErr w:type="spellStart"/>
      <w:r>
        <w:t>rand_</w:t>
      </w:r>
      <w:proofErr w:type="gramStart"/>
      <w:r>
        <w:t>df.insert</w:t>
      </w:r>
      <w:proofErr w:type="spellEnd"/>
      <w:proofErr w:type="gramEnd"/>
      <w:r>
        <w:t>(4, '</w:t>
      </w:r>
      <w:proofErr w:type="spellStart"/>
      <w:r>
        <w:t>Page_repeatnumber</w:t>
      </w:r>
      <w:proofErr w:type="spellEnd"/>
      <w:r>
        <w:t xml:space="preserve">', </w:t>
      </w:r>
      <w:proofErr w:type="spellStart"/>
      <w:r>
        <w:t>page_repeatnumber</w:t>
      </w:r>
      <w:proofErr w:type="spellEnd"/>
      <w:r>
        <w:t>)</w:t>
      </w:r>
    </w:p>
    <w:p w14:paraId="6BCD87D8" w14:textId="77777777" w:rsidR="002E37CD" w:rsidRDefault="002E37CD" w:rsidP="002E37CD">
      <w:pPr>
        <w:pStyle w:val="ABoxedCode"/>
      </w:pPr>
      <w:r>
        <w:t xml:space="preserve">    </w:t>
      </w:r>
      <w:proofErr w:type="spellStart"/>
      <w:proofErr w:type="gramStart"/>
      <w:r>
        <w:t>dfs.append</w:t>
      </w:r>
      <w:proofErr w:type="spellEnd"/>
      <w:proofErr w:type="gramEnd"/>
      <w:r>
        <w:t>(</w:t>
      </w:r>
      <w:proofErr w:type="spellStart"/>
      <w:r>
        <w:t>rand_df</w:t>
      </w:r>
      <w:proofErr w:type="spellEnd"/>
      <w:r>
        <w:t>)</w:t>
      </w:r>
    </w:p>
    <w:p w14:paraId="46E14A93" w14:textId="77777777" w:rsidR="002E37CD" w:rsidRDefault="002E37CD" w:rsidP="002E37CD">
      <w:pPr>
        <w:pStyle w:val="ABoxedCode"/>
      </w:pPr>
      <w:r>
        <w:t xml:space="preserve">result = </w:t>
      </w:r>
      <w:proofErr w:type="spellStart"/>
      <w:proofErr w:type="gramStart"/>
      <w:r>
        <w:t>pd.concat</w:t>
      </w:r>
      <w:proofErr w:type="spellEnd"/>
      <w:proofErr w:type="gramEnd"/>
      <w:r>
        <w:t>(</w:t>
      </w:r>
      <w:proofErr w:type="spellStart"/>
      <w:r>
        <w:t>dfs</w:t>
      </w:r>
      <w:proofErr w:type="spellEnd"/>
      <w:r>
        <w:t xml:space="preserve">, </w:t>
      </w:r>
      <w:proofErr w:type="spellStart"/>
      <w:r>
        <w:t>ignore_index</w:t>
      </w:r>
      <w:proofErr w:type="spellEnd"/>
      <w:r>
        <w:t>=True)</w:t>
      </w:r>
    </w:p>
    <w:p w14:paraId="4BF6D2D3" w14:textId="77777777" w:rsidR="002E37CD" w:rsidRDefault="002E37CD" w:rsidP="002E37CD">
      <w:pPr>
        <w:pStyle w:val="ABoxedCode"/>
      </w:pPr>
      <w:r>
        <w:t>print(result)</w:t>
      </w:r>
    </w:p>
    <w:p w14:paraId="5702D84B" w14:textId="77777777" w:rsidR="002E37CD" w:rsidRDefault="002E37CD" w:rsidP="002E37CD">
      <w:pPr>
        <w:pStyle w:val="ABoxedCode"/>
      </w:pPr>
      <w:proofErr w:type="spellStart"/>
      <w:r>
        <w:t>result.to_</w:t>
      </w:r>
      <w:proofErr w:type="gramStart"/>
      <w:r>
        <w:t>csv</w:t>
      </w:r>
      <w:proofErr w:type="spellEnd"/>
      <w:r>
        <w:t>(</w:t>
      </w:r>
      <w:proofErr w:type="gramEnd"/>
      <w:r>
        <w:t xml:space="preserve">"./outputs/csv/dm.csv", </w:t>
      </w:r>
      <w:proofErr w:type="spellStart"/>
      <w:r>
        <w:t>sep</w:t>
      </w:r>
      <w:proofErr w:type="spellEnd"/>
      <w:r>
        <w:t>="|", index=False)</w:t>
      </w:r>
    </w:p>
    <w:p w14:paraId="26C6A311" w14:textId="77777777" w:rsidR="002E37CD" w:rsidRDefault="002E37CD" w:rsidP="002E37CD">
      <w:pPr>
        <w:pStyle w:val="ABoxedCode"/>
      </w:pPr>
      <w:proofErr w:type="spellStart"/>
      <w:proofErr w:type="gramStart"/>
      <w:r>
        <w:t>pyreadstat.write</w:t>
      </w:r>
      <w:proofErr w:type="gramEnd"/>
      <w:r>
        <w:t>_xport</w:t>
      </w:r>
      <w:proofErr w:type="spellEnd"/>
      <w:r>
        <w:t>(result, "./outputs/</w:t>
      </w:r>
      <w:proofErr w:type="spellStart"/>
      <w:r>
        <w:t>sas</w:t>
      </w:r>
      <w:proofErr w:type="spellEnd"/>
      <w:r>
        <w:t>/</w:t>
      </w:r>
      <w:proofErr w:type="spellStart"/>
      <w:r>
        <w:t>dm.xpt</w:t>
      </w:r>
      <w:proofErr w:type="spellEnd"/>
      <w:r>
        <w:t xml:space="preserve">", </w:t>
      </w:r>
      <w:proofErr w:type="spellStart"/>
      <w:r>
        <w:t>table_name</w:t>
      </w:r>
      <w:proofErr w:type="spellEnd"/>
      <w:r>
        <w:t>="DM")</w:t>
      </w:r>
    </w:p>
    <w:p w14:paraId="7A4F9EC1" w14:textId="41ABD809" w:rsidR="002135B7" w:rsidRDefault="002135B7" w:rsidP="002135B7">
      <w:pPr>
        <w:pStyle w:val="Caption"/>
      </w:pPr>
      <w:r>
        <w:t xml:space="preserve">Program </w:t>
      </w:r>
      <w:r>
        <w:t>4</w:t>
      </w:r>
      <w:r>
        <w:t xml:space="preserve">. </w:t>
      </w:r>
      <w:r w:rsidR="004769FB">
        <w:t xml:space="preserve">Code </w:t>
      </w:r>
      <w:r>
        <w:t xml:space="preserve">to </w:t>
      </w:r>
      <w:r w:rsidR="004769FB">
        <w:t>Use Matrix to Output Datasets</w:t>
      </w:r>
    </w:p>
    <w:p w14:paraId="674C748C" w14:textId="77777777" w:rsidR="00E01800" w:rsidRDefault="00E01800" w:rsidP="00E01800">
      <w:pPr>
        <w:pStyle w:val="PaperBody"/>
        <w:rPr>
          <w:rFonts w:cs="Arial"/>
        </w:rPr>
      </w:pPr>
      <w:r w:rsidRPr="00E01800">
        <w:rPr>
          <w:rFonts w:cs="Arial"/>
        </w:rPr>
        <w:t xml:space="preserve">In the code above, the external matrix.csv file is read in and used to populate several common IDs for each form. A row is randomly selected from the generated synthetic </w:t>
      </w:r>
      <w:proofErr w:type="spellStart"/>
      <w:r w:rsidRPr="00E01800">
        <w:rPr>
          <w:rFonts w:cs="Arial"/>
        </w:rPr>
        <w:t>dataframe</w:t>
      </w:r>
      <w:proofErr w:type="spellEnd"/>
      <w:r w:rsidRPr="00E01800">
        <w:rPr>
          <w:rFonts w:cs="Arial"/>
        </w:rPr>
        <w:t xml:space="preserve"> to construct a complete record in the final dataset. The final dataset is then saved as a CSV file and exported as a SAS transport file (XPT)</w:t>
      </w:r>
    </w:p>
    <w:p w14:paraId="1C17FA6C" w14:textId="1DD9D1BA" w:rsidR="0030406D" w:rsidRPr="009C1EE5" w:rsidRDefault="0030406D" w:rsidP="00BF3FAC">
      <w:pPr>
        <w:pStyle w:val="Heading1"/>
      </w:pPr>
      <w:bookmarkStart w:id="6" w:name="_Toc272756045"/>
      <w:bookmarkEnd w:id="5"/>
      <w:r w:rsidRPr="009C1EE5">
        <w:t>C</w:t>
      </w:r>
      <w:r w:rsidR="005C2A9F" w:rsidRPr="009C1EE5">
        <w:t>onclusion</w:t>
      </w:r>
      <w:bookmarkEnd w:id="6"/>
    </w:p>
    <w:p w14:paraId="601918FF" w14:textId="77777777" w:rsidR="00C81055" w:rsidRDefault="00AB6A17" w:rsidP="00AB6A17">
      <w:pPr>
        <w:rPr>
          <w:rFonts w:cs="Arial"/>
          <w:sz w:val="20"/>
        </w:rPr>
      </w:pPr>
      <w:r w:rsidRPr="00AB6A17">
        <w:rPr>
          <w:rFonts w:cs="Arial"/>
          <w:sz w:val="20"/>
        </w:rPr>
        <w:t xml:space="preserve">The integration of AI tools like OpenAI with Python libraries such as </w:t>
      </w:r>
      <w:proofErr w:type="spellStart"/>
      <w:r w:rsidRPr="00AB6A17">
        <w:rPr>
          <w:rFonts w:cs="Arial"/>
          <w:sz w:val="20"/>
        </w:rPr>
        <w:t>Pydantic</w:t>
      </w:r>
      <w:proofErr w:type="spellEnd"/>
      <w:r w:rsidRPr="00AB6A17">
        <w:rPr>
          <w:rFonts w:cs="Arial"/>
          <w:sz w:val="20"/>
        </w:rPr>
        <w:t xml:space="preserve"> and Pandas offers a robust framework for generating synthetic clinical trial data. This method not only enhances efficiency but also ensures high-quality data for programming testing, data simulation, and training. By automating this process, the clinical statistical programming team can use it to test programming, while statisticians can use it to generate the final mock-up sheets for reports. Ultimately, this approach shortens programming and analysis time for submission.</w:t>
      </w:r>
    </w:p>
    <w:p w14:paraId="74D4222F" w14:textId="53BEF711" w:rsidR="008B290C" w:rsidRDefault="008B290C" w:rsidP="00AB6A17">
      <w:pPr>
        <w:rPr>
          <w:rFonts w:cs="Arial"/>
          <w:sz w:val="20"/>
        </w:rPr>
      </w:pPr>
      <w:r w:rsidRPr="008B290C">
        <w:rPr>
          <w:rFonts w:cs="Arial"/>
          <w:sz w:val="20"/>
        </w:rPr>
        <w:lastRenderedPageBreak/>
        <w:t xml:space="preserve">Looking ahead, generating a large amount of synthetic data can consume many tokens, potentially incurring significant costs. To mitigate this, you can use OLIMA or AI Studio to deploy local, free LLM models such as Meta </w:t>
      </w:r>
      <w:proofErr w:type="spellStart"/>
      <w:r w:rsidRPr="008B290C">
        <w:rPr>
          <w:rFonts w:cs="Arial"/>
          <w:sz w:val="20"/>
        </w:rPr>
        <w:t>LLaMA</w:t>
      </w:r>
      <w:proofErr w:type="spellEnd"/>
      <w:r w:rsidRPr="008B290C">
        <w:rPr>
          <w:rFonts w:cs="Arial"/>
          <w:sz w:val="20"/>
        </w:rPr>
        <w:t xml:space="preserve"> or Mistral, among others. Additionally, fine-tuning an LLM with your own data can help generate more realistic, study-specific data.</w:t>
      </w:r>
    </w:p>
    <w:p w14:paraId="7EDC4F93" w14:textId="511DA89B" w:rsidR="0030406D" w:rsidRPr="009C1EE5" w:rsidRDefault="0030406D" w:rsidP="00BF3FAC">
      <w:pPr>
        <w:pStyle w:val="Heading1"/>
      </w:pPr>
      <w:bookmarkStart w:id="7" w:name="_Toc272756046"/>
      <w:r w:rsidRPr="009C1EE5">
        <w:t>References</w:t>
      </w:r>
      <w:bookmarkEnd w:id="7"/>
    </w:p>
    <w:p w14:paraId="13C9FC23" w14:textId="77777777" w:rsidR="000D5E7E" w:rsidRDefault="000D5E7E" w:rsidP="000D5E7E">
      <w:pPr>
        <w:pStyle w:val="PaperBody"/>
      </w:pPr>
      <w:r>
        <w:t xml:space="preserve">OpenAI API Documentation: </w:t>
      </w:r>
      <w:r w:rsidRPr="000D5E7E">
        <w:rPr>
          <w:rStyle w:val="Hyperlink"/>
          <w:color w:val="000000" w:themeColor="text1"/>
          <w:u w:color="000000" w:themeColor="text1"/>
        </w:rPr>
        <w:t>https://platform.openai.com/docs/</w:t>
      </w:r>
    </w:p>
    <w:p w14:paraId="46DA95B8" w14:textId="77777777" w:rsidR="000D5E7E" w:rsidRDefault="000D5E7E" w:rsidP="000D5E7E">
      <w:pPr>
        <w:pStyle w:val="PaperBody"/>
      </w:pPr>
      <w:proofErr w:type="spellStart"/>
      <w:r>
        <w:t>Pydantic</w:t>
      </w:r>
      <w:proofErr w:type="spellEnd"/>
      <w:r>
        <w:t xml:space="preserve"> Documentation: </w:t>
      </w:r>
      <w:r w:rsidRPr="000D5E7E">
        <w:rPr>
          <w:rStyle w:val="Hyperlink"/>
          <w:color w:val="000000" w:themeColor="text1"/>
          <w:u w:color="000000" w:themeColor="text1"/>
        </w:rPr>
        <w:t>https://pydantic-docs.helpmanual.io/</w:t>
      </w:r>
    </w:p>
    <w:p w14:paraId="2DCFE238" w14:textId="4AAE86DD" w:rsidR="00001282" w:rsidRPr="000D5E7E" w:rsidRDefault="000D5E7E" w:rsidP="000D5E7E">
      <w:pPr>
        <w:pStyle w:val="PaperBody"/>
        <w:rPr>
          <w:rStyle w:val="Hyperlink"/>
          <w:color w:val="000000" w:themeColor="text1"/>
          <w:u w:color="000000" w:themeColor="text1"/>
        </w:rPr>
      </w:pPr>
      <w:r>
        <w:t xml:space="preserve">Pandas Documentation: </w:t>
      </w:r>
      <w:r w:rsidRPr="000D5E7E">
        <w:rPr>
          <w:rStyle w:val="Hyperlink"/>
          <w:color w:val="000000" w:themeColor="text1"/>
          <w:u w:color="000000" w:themeColor="text1"/>
        </w:rPr>
        <w:t>https://pandas.pydata.org/</w:t>
      </w:r>
    </w:p>
    <w:p w14:paraId="36C64957" w14:textId="6CFAC387" w:rsidR="0030406D" w:rsidRPr="009C1EE5" w:rsidRDefault="0030406D" w:rsidP="00BF3FAC">
      <w:pPr>
        <w:pStyle w:val="Heading1"/>
      </w:pPr>
      <w:bookmarkStart w:id="8" w:name="_Toc272756047"/>
      <w:r w:rsidRPr="009C1EE5">
        <w:t>A</w:t>
      </w:r>
      <w:r w:rsidR="005C2A9F" w:rsidRPr="009C1EE5">
        <w:t>cknowledgments</w:t>
      </w:r>
      <w:bookmarkEnd w:id="8"/>
    </w:p>
    <w:p w14:paraId="7ABC47A2" w14:textId="1FC9F1A7" w:rsidR="00434BB8" w:rsidRPr="00434BB8" w:rsidRDefault="00434BB8" w:rsidP="00D77C73">
      <w:pPr>
        <w:pStyle w:val="PaperBody"/>
        <w:rPr>
          <w:rFonts w:cs="Arial"/>
        </w:rPr>
      </w:pPr>
      <w:r w:rsidRPr="00434BB8">
        <w:rPr>
          <w:rFonts w:cs="Arial"/>
        </w:rPr>
        <w:t>I’d like to thank Emily Ma for testing the Python code and GitHub repository deployment.</w:t>
      </w:r>
    </w:p>
    <w:p w14:paraId="3723BC69" w14:textId="3751B808" w:rsidR="0030406D" w:rsidRPr="009C1EE5" w:rsidRDefault="0030406D" w:rsidP="00BF3FAC">
      <w:pPr>
        <w:pStyle w:val="Heading1"/>
      </w:pPr>
      <w:bookmarkStart w:id="9" w:name="_Toc272756049"/>
      <w:r w:rsidRPr="009C1EE5">
        <w:t>Contact Information</w:t>
      </w:r>
      <w:bookmarkEnd w:id="9"/>
    </w:p>
    <w:p w14:paraId="23C10FE5"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408B79C4" w14:textId="700B53FE" w:rsidR="0030406D" w:rsidRPr="0030406D" w:rsidRDefault="009302E5">
      <w:pPr>
        <w:pStyle w:val="AddressBlock"/>
        <w:rPr>
          <w:rFonts w:cs="Arial"/>
        </w:rPr>
      </w:pPr>
      <w:r>
        <w:rPr>
          <w:rFonts w:cs="Arial"/>
        </w:rPr>
        <w:t>Max Ma</w:t>
      </w:r>
      <w:r w:rsidR="00CD4D4C">
        <w:rPr>
          <w:rFonts w:cs="Arial"/>
        </w:rPr>
        <w:t xml:space="preserve"> </w:t>
      </w:r>
    </w:p>
    <w:p w14:paraId="41CB292C" w14:textId="1BCA06E3" w:rsidR="0030406D" w:rsidRPr="0030406D" w:rsidRDefault="00DD3376">
      <w:pPr>
        <w:pStyle w:val="AddressBlock"/>
        <w:rPr>
          <w:rFonts w:cs="Arial"/>
        </w:rPr>
      </w:pPr>
      <w:r w:rsidRPr="00DD3376">
        <w:rPr>
          <w:rFonts w:cs="Arial"/>
        </w:rPr>
        <w:t>Everest Clinical Research Corporation</w:t>
      </w:r>
      <w:r w:rsidR="00CD4D4C">
        <w:rPr>
          <w:rFonts w:cs="Arial"/>
        </w:rPr>
        <w:t xml:space="preserve"> </w:t>
      </w:r>
    </w:p>
    <w:p w14:paraId="78266512" w14:textId="5882D80F" w:rsidR="00DD3376" w:rsidRDefault="001862AD">
      <w:pPr>
        <w:pStyle w:val="AddressBlock"/>
        <w:rPr>
          <w:rFonts w:cs="Arial"/>
        </w:rPr>
      </w:pPr>
      <w:hyperlink r:id="rId22" w:history="1">
        <w:r w:rsidRPr="00522E13">
          <w:rPr>
            <w:rStyle w:val="Hyperlink"/>
            <w:rFonts w:cs="Arial"/>
          </w:rPr>
          <w:t>max.ma@ecrscorp.com</w:t>
        </w:r>
      </w:hyperlink>
    </w:p>
    <w:p w14:paraId="192383A1" w14:textId="5AAF4709" w:rsidR="001862AD" w:rsidRDefault="001862AD">
      <w:pPr>
        <w:pStyle w:val="AddressBlock"/>
        <w:rPr>
          <w:rFonts w:cs="Arial"/>
        </w:rPr>
      </w:pPr>
      <w:hyperlink r:id="rId23" w:history="1">
        <w:r w:rsidRPr="00522E13">
          <w:rPr>
            <w:rStyle w:val="Hyperlink"/>
            <w:rFonts w:cs="Arial"/>
          </w:rPr>
          <w:t>https://www.ecrscorp.com/</w:t>
        </w:r>
      </w:hyperlink>
    </w:p>
    <w:p w14:paraId="36C4A3B2" w14:textId="77777777" w:rsidR="00895254" w:rsidRPr="0030406D" w:rsidRDefault="00895254">
      <w:pPr>
        <w:pStyle w:val="AddressBlock"/>
        <w:rPr>
          <w:rFonts w:cs="Arial"/>
        </w:rPr>
      </w:pPr>
    </w:p>
    <w:p w14:paraId="6B8148E3" w14:textId="3ADB8FDA" w:rsidR="00F33B32" w:rsidRDefault="001A0D72" w:rsidP="003F314E">
      <w:pPr>
        <w:pStyle w:val="PaperBody"/>
        <w:rPr>
          <w:rFonts w:ascii="Calibri" w:hAnsi="Calibri" w:cs="Calibri"/>
          <w:color w:val="000000"/>
          <w:sz w:val="22"/>
          <w:szCs w:val="22"/>
        </w:rPr>
      </w:pPr>
      <w:r>
        <w:rPr>
          <w:rFonts w:ascii="Calibri" w:hAnsi="Calibri" w:cs="Calibri"/>
          <w:color w:val="000000"/>
          <w:sz w:val="22"/>
          <w:szCs w:val="22"/>
        </w:rPr>
        <w:t xml:space="preserve">Any brand and product names are trademarks of their respective companies. </w:t>
      </w:r>
      <w:bookmarkStart w:id="10" w:name="formattedsamples"/>
      <w:bookmarkEnd w:id="10"/>
    </w:p>
    <w:p w14:paraId="0DB6A315" w14:textId="329B11E7" w:rsidR="00652690" w:rsidRDefault="00652690">
      <w:pPr>
        <w:widowControl/>
        <w:spacing w:after="0"/>
        <w:rPr>
          <w:rFonts w:ascii="Calibri" w:hAnsi="Calibri" w:cs="Calibri"/>
          <w:color w:val="000000"/>
          <w:sz w:val="22"/>
          <w:szCs w:val="22"/>
        </w:rPr>
      </w:pPr>
      <w:r>
        <w:rPr>
          <w:rFonts w:ascii="Calibri" w:hAnsi="Calibri" w:cs="Calibri"/>
          <w:color w:val="000000"/>
          <w:sz w:val="22"/>
          <w:szCs w:val="22"/>
        </w:rPr>
        <w:br w:type="page"/>
      </w:r>
    </w:p>
    <w:p w14:paraId="6E370E72" w14:textId="2E4D95D5" w:rsidR="00652690" w:rsidRDefault="00652690" w:rsidP="00652690">
      <w:pPr>
        <w:pStyle w:val="Heading1"/>
      </w:pPr>
      <w:r>
        <w:lastRenderedPageBreak/>
        <w:t>appendix complete program listing</w:t>
      </w:r>
    </w:p>
    <w:p w14:paraId="17B0D6BF" w14:textId="4E7096FA" w:rsidR="005F20E0" w:rsidRDefault="005F20E0" w:rsidP="005F20E0">
      <w:pPr>
        <w:pStyle w:val="PaperBody"/>
      </w:pPr>
      <w:r>
        <w:t>dm.py</w:t>
      </w:r>
      <w:r w:rsidRPr="000E5D16">
        <w:t>:</w:t>
      </w:r>
    </w:p>
    <w:p w14:paraId="4E5F1355" w14:textId="77777777" w:rsidR="00D32DC6" w:rsidRPr="00F92F52" w:rsidRDefault="00D32DC6" w:rsidP="00D32DC6">
      <w:pPr>
        <w:pStyle w:val="ABoxedCode"/>
      </w:pPr>
      <w:r w:rsidRPr="00F92F52">
        <w:t>#****************************************************************************************</w:t>
      </w:r>
    </w:p>
    <w:p w14:paraId="30758CDB" w14:textId="77777777" w:rsidR="00D32DC6" w:rsidRPr="00F92F52" w:rsidRDefault="00D32DC6" w:rsidP="00D32DC6">
      <w:pPr>
        <w:pStyle w:val="ABoxedCode"/>
      </w:pPr>
      <w:r w:rsidRPr="00F92F52">
        <w:t xml:space="preserve">#Project </w:t>
      </w:r>
      <w:proofErr w:type="gramStart"/>
      <w:r w:rsidRPr="00F92F52">
        <w:t>ID::</w:t>
      </w:r>
      <w:proofErr w:type="gramEnd"/>
      <w:r w:rsidRPr="00F92F52">
        <w:t xml:space="preserve">               PharmaSUG-2025</w:t>
      </w:r>
    </w:p>
    <w:p w14:paraId="28A97365" w14:textId="4393B895" w:rsidR="00D32DC6" w:rsidRPr="00F92F52" w:rsidRDefault="00D32DC6" w:rsidP="00D32DC6">
      <w:pPr>
        <w:pStyle w:val="ABoxedCode"/>
      </w:pPr>
      <w:r w:rsidRPr="00F92F52">
        <w:t xml:space="preserve">#Program Name:              </w:t>
      </w:r>
      <w:r>
        <w:t>dm</w:t>
      </w:r>
      <w:r w:rsidRPr="00F92F52">
        <w:t>.py</w:t>
      </w:r>
    </w:p>
    <w:p w14:paraId="07BCA843" w14:textId="77777777" w:rsidR="00D32DC6" w:rsidRPr="00F92F52" w:rsidRDefault="00D32DC6" w:rsidP="00D32DC6">
      <w:pPr>
        <w:pStyle w:val="ABoxedCode"/>
      </w:pPr>
      <w:r w:rsidRPr="00F92F52">
        <w:t>#Original Author:           Max Ma</w:t>
      </w:r>
    </w:p>
    <w:p w14:paraId="6B8FB926" w14:textId="77777777" w:rsidR="00D32DC6" w:rsidRPr="00F92F52" w:rsidRDefault="00D32DC6" w:rsidP="00D32DC6">
      <w:pPr>
        <w:pStyle w:val="ABoxedCode"/>
      </w:pPr>
      <w:r w:rsidRPr="00F92F52">
        <w:t>#Date Initiated:            20JAN25</w:t>
      </w:r>
    </w:p>
    <w:p w14:paraId="03BEEA75" w14:textId="77777777" w:rsidR="00D32DC6" w:rsidRPr="00F92F52" w:rsidRDefault="00D32DC6" w:rsidP="00D32DC6">
      <w:pPr>
        <w:pStyle w:val="ABoxedCode"/>
      </w:pPr>
      <w:r w:rsidRPr="00F92F52">
        <w:t>#****************************************************************************************</w:t>
      </w:r>
    </w:p>
    <w:p w14:paraId="33047DE9" w14:textId="77777777" w:rsidR="00D32DC6" w:rsidRDefault="00D32DC6" w:rsidP="008E192F">
      <w:pPr>
        <w:pStyle w:val="ABoxedCode"/>
      </w:pPr>
    </w:p>
    <w:p w14:paraId="7CAA4ED6" w14:textId="4B23AF2F" w:rsidR="008E192F" w:rsidRPr="008E192F" w:rsidRDefault="008E192F" w:rsidP="008E192F">
      <w:pPr>
        <w:pStyle w:val="ABoxedCode"/>
      </w:pPr>
      <w:proofErr w:type="gramStart"/>
      <w:r w:rsidRPr="008E192F">
        <w:t xml:space="preserve">import </w:t>
      </w:r>
      <w:proofErr w:type="spellStart"/>
      <w:r w:rsidRPr="008E192F">
        <w:t>os</w:t>
      </w:r>
      <w:proofErr w:type="spellEnd"/>
      <w:proofErr w:type="gramEnd"/>
    </w:p>
    <w:p w14:paraId="2C9F56F0" w14:textId="77777777" w:rsidR="008E192F" w:rsidRPr="008E192F" w:rsidRDefault="008E192F" w:rsidP="008E192F">
      <w:pPr>
        <w:pStyle w:val="ABoxedCode"/>
      </w:pPr>
      <w:r w:rsidRPr="008E192F">
        <w:t xml:space="preserve">from </w:t>
      </w:r>
      <w:proofErr w:type="spellStart"/>
      <w:r w:rsidRPr="008E192F">
        <w:t>dotenv</w:t>
      </w:r>
      <w:proofErr w:type="spellEnd"/>
      <w:r w:rsidRPr="008E192F">
        <w:t xml:space="preserve"> import </w:t>
      </w:r>
      <w:proofErr w:type="spellStart"/>
      <w:r w:rsidRPr="008E192F">
        <w:t>load_dotenv</w:t>
      </w:r>
      <w:proofErr w:type="spellEnd"/>
    </w:p>
    <w:p w14:paraId="77D6FDF1" w14:textId="77777777" w:rsidR="008E192F" w:rsidRPr="008E192F" w:rsidRDefault="008E192F" w:rsidP="008E192F">
      <w:pPr>
        <w:pStyle w:val="ABoxedCode"/>
      </w:pPr>
      <w:r w:rsidRPr="008E192F">
        <w:t>import instructor</w:t>
      </w:r>
    </w:p>
    <w:p w14:paraId="0DD8EEB4" w14:textId="77777777" w:rsidR="008E192F" w:rsidRPr="008E192F" w:rsidRDefault="008E192F" w:rsidP="008E192F">
      <w:pPr>
        <w:pStyle w:val="ABoxedCode"/>
      </w:pPr>
      <w:r w:rsidRPr="008E192F">
        <w:t xml:space="preserve">from </w:t>
      </w:r>
      <w:proofErr w:type="spellStart"/>
      <w:r w:rsidRPr="008E192F">
        <w:t>pydantic</w:t>
      </w:r>
      <w:proofErr w:type="spellEnd"/>
      <w:r w:rsidRPr="008E192F">
        <w:t xml:space="preserve"> import </w:t>
      </w:r>
      <w:proofErr w:type="spellStart"/>
      <w:r w:rsidRPr="008E192F">
        <w:t>BaseModel</w:t>
      </w:r>
      <w:proofErr w:type="spellEnd"/>
      <w:r w:rsidRPr="008E192F">
        <w:t>, Field</w:t>
      </w:r>
    </w:p>
    <w:p w14:paraId="564A3573" w14:textId="77777777" w:rsidR="008E192F" w:rsidRPr="008E192F" w:rsidRDefault="008E192F" w:rsidP="008E192F">
      <w:pPr>
        <w:pStyle w:val="ABoxedCode"/>
      </w:pPr>
      <w:r w:rsidRPr="008E192F">
        <w:t xml:space="preserve">from </w:t>
      </w:r>
      <w:proofErr w:type="spellStart"/>
      <w:r w:rsidRPr="008E192F">
        <w:t>openai</w:t>
      </w:r>
      <w:proofErr w:type="spellEnd"/>
      <w:r w:rsidRPr="008E192F">
        <w:t xml:space="preserve"> import OpenAI, </w:t>
      </w:r>
      <w:proofErr w:type="spellStart"/>
      <w:r w:rsidRPr="008E192F">
        <w:t>OpenAIError</w:t>
      </w:r>
      <w:proofErr w:type="spellEnd"/>
    </w:p>
    <w:p w14:paraId="77F1503F" w14:textId="77777777" w:rsidR="008E192F" w:rsidRPr="008E192F" w:rsidRDefault="008E192F" w:rsidP="008E192F">
      <w:pPr>
        <w:pStyle w:val="ABoxedCode"/>
      </w:pPr>
      <w:r w:rsidRPr="008E192F">
        <w:t>from typing import List</w:t>
      </w:r>
    </w:p>
    <w:p w14:paraId="7FA0680F" w14:textId="77777777" w:rsidR="008E192F" w:rsidRPr="008E192F" w:rsidRDefault="008E192F" w:rsidP="008E192F">
      <w:pPr>
        <w:pStyle w:val="ABoxedCode"/>
      </w:pPr>
      <w:r w:rsidRPr="008E192F">
        <w:t>import pandas as pd</w:t>
      </w:r>
    </w:p>
    <w:p w14:paraId="47C50C4C" w14:textId="77777777" w:rsidR="008E192F" w:rsidRPr="008E192F" w:rsidRDefault="008E192F" w:rsidP="008E192F">
      <w:pPr>
        <w:pStyle w:val="ABoxedCode"/>
      </w:pPr>
      <w:r w:rsidRPr="008E192F">
        <w:t xml:space="preserve">import </w:t>
      </w:r>
      <w:proofErr w:type="spellStart"/>
      <w:r w:rsidRPr="008E192F">
        <w:t>pyreadstat</w:t>
      </w:r>
      <w:proofErr w:type="spellEnd"/>
    </w:p>
    <w:p w14:paraId="6D759B65" w14:textId="77777777" w:rsidR="008E192F" w:rsidRPr="008E192F" w:rsidRDefault="008E192F" w:rsidP="008E192F">
      <w:pPr>
        <w:pStyle w:val="ABoxedCode"/>
      </w:pPr>
      <w:r w:rsidRPr="008E192F">
        <w:t>import random</w:t>
      </w:r>
    </w:p>
    <w:p w14:paraId="53D75F16" w14:textId="77777777" w:rsidR="008E192F" w:rsidRPr="008E192F" w:rsidRDefault="008E192F" w:rsidP="008E192F">
      <w:pPr>
        <w:pStyle w:val="ABoxedCode"/>
      </w:pPr>
    </w:p>
    <w:p w14:paraId="0867B054" w14:textId="77777777" w:rsidR="008E192F" w:rsidRPr="008E192F" w:rsidRDefault="008E192F" w:rsidP="008E192F">
      <w:pPr>
        <w:pStyle w:val="ABoxedCode"/>
      </w:pPr>
      <w:r w:rsidRPr="008E192F">
        <w:t xml:space="preserve">class </w:t>
      </w:r>
      <w:proofErr w:type="gramStart"/>
      <w:r w:rsidRPr="008E192F">
        <w:t>Metadata(</w:t>
      </w:r>
      <w:proofErr w:type="spellStart"/>
      <w:proofErr w:type="gramEnd"/>
      <w:r w:rsidRPr="008E192F">
        <w:t>BaseModel</w:t>
      </w:r>
      <w:proofErr w:type="spellEnd"/>
      <w:r w:rsidRPr="008E192F">
        <w:t>):</w:t>
      </w:r>
    </w:p>
    <w:p w14:paraId="0CE4381F" w14:textId="77777777" w:rsidR="008E192F" w:rsidRPr="008E192F" w:rsidRDefault="008E192F" w:rsidP="008E192F">
      <w:pPr>
        <w:pStyle w:val="ABoxedCode"/>
      </w:pPr>
    </w:p>
    <w:p w14:paraId="2A49BA2E" w14:textId="77777777" w:rsidR="008E192F" w:rsidRPr="008E192F" w:rsidRDefault="008E192F" w:rsidP="008E192F">
      <w:pPr>
        <w:pStyle w:val="ABoxedCode"/>
      </w:pPr>
      <w:r w:rsidRPr="008E192F">
        <w:t xml:space="preserve">    BRTHDAT: str = </w:t>
      </w:r>
      <w:proofErr w:type="gramStart"/>
      <w:r w:rsidRPr="008E192F">
        <w:t>Field(</w:t>
      </w:r>
      <w:proofErr w:type="gramEnd"/>
      <w:r w:rsidRPr="008E192F">
        <w:t xml:space="preserve">..., description="Date of Birth, in format capital dd MMM </w:t>
      </w:r>
      <w:proofErr w:type="spellStart"/>
      <w:r w:rsidRPr="008E192F">
        <w:t>yyyy</w:t>
      </w:r>
      <w:proofErr w:type="spellEnd"/>
      <w:r w:rsidRPr="008E192F">
        <w:t>")</w:t>
      </w:r>
    </w:p>
    <w:p w14:paraId="69784409" w14:textId="77777777" w:rsidR="008E192F" w:rsidRPr="008E192F" w:rsidRDefault="008E192F" w:rsidP="008E192F">
      <w:pPr>
        <w:pStyle w:val="ABoxedCode"/>
      </w:pPr>
      <w:r w:rsidRPr="008E192F">
        <w:t xml:space="preserve">    AGE: int = </w:t>
      </w:r>
      <w:proofErr w:type="gramStart"/>
      <w:r w:rsidRPr="008E192F">
        <w:t>Field(</w:t>
      </w:r>
      <w:proofErr w:type="gramEnd"/>
      <w:r w:rsidRPr="008E192F">
        <w:t>...,  description="Age between 18 and 80, a numeric value in the format 3,  derived from BRTHDAT based on today's date.")</w:t>
      </w:r>
    </w:p>
    <w:p w14:paraId="45D6F87E" w14:textId="77777777" w:rsidR="008E192F" w:rsidRPr="008E192F" w:rsidRDefault="008E192F" w:rsidP="008E192F">
      <w:pPr>
        <w:pStyle w:val="ABoxedCode"/>
      </w:pPr>
      <w:r w:rsidRPr="008E192F">
        <w:t xml:space="preserve">    AGEU: str = </w:t>
      </w:r>
      <w:proofErr w:type="gramStart"/>
      <w:r w:rsidRPr="008E192F">
        <w:t>Field(</w:t>
      </w:r>
      <w:proofErr w:type="gramEnd"/>
      <w:r w:rsidRPr="008E192F">
        <w:t>..., description="Age Units, Text coded with AGEU, the value must be in ('DAYS', 'HOURS', 'MONTHS', 'WEEKS', 'YEARS'), 'DAYS' has a 0.0% chance, 'HOURS' has a 0.0% chance, 'MONTHS' has a 0.0% chance, 'WEEKS' has a 0.0% chance, 'YEARS' has a 100.0% chance")</w:t>
      </w:r>
    </w:p>
    <w:p w14:paraId="6307D0D7" w14:textId="77777777" w:rsidR="008E192F" w:rsidRPr="008E192F" w:rsidRDefault="008E192F" w:rsidP="008E192F">
      <w:pPr>
        <w:pStyle w:val="ABoxedCode"/>
      </w:pPr>
      <w:r w:rsidRPr="008E192F">
        <w:t xml:space="preserve">    SEX: str = </w:t>
      </w:r>
      <w:proofErr w:type="gramStart"/>
      <w:r w:rsidRPr="008E192F">
        <w:t>Field(</w:t>
      </w:r>
      <w:proofErr w:type="gramEnd"/>
      <w:r w:rsidRPr="008E192F">
        <w:t>..., description="Sex, Text coded with SEX1, the value must be in ('F', 'M'), 'F' has a 50.0% chance, 'M' has a 50.0% chance")</w:t>
      </w:r>
    </w:p>
    <w:p w14:paraId="3DE3A47E" w14:textId="77777777" w:rsidR="008E192F" w:rsidRPr="008E192F" w:rsidRDefault="008E192F" w:rsidP="008E192F">
      <w:pPr>
        <w:pStyle w:val="ABoxedCode"/>
      </w:pPr>
      <w:r w:rsidRPr="008E192F">
        <w:t xml:space="preserve">    CHILDPOT: str = </w:t>
      </w:r>
      <w:proofErr w:type="gramStart"/>
      <w:r w:rsidRPr="008E192F">
        <w:t>Field(</w:t>
      </w:r>
      <w:proofErr w:type="gramEnd"/>
      <w:r w:rsidRPr="008E192F">
        <w:t>..., description="Childbearing Potential, the value must be in ('Y', 'N') for Female, 'NA' for male.")</w:t>
      </w:r>
    </w:p>
    <w:p w14:paraId="612A4E30" w14:textId="77777777" w:rsidR="008E192F" w:rsidRPr="008E192F" w:rsidRDefault="008E192F" w:rsidP="008E192F">
      <w:pPr>
        <w:pStyle w:val="ABoxedCode"/>
      </w:pPr>
      <w:r w:rsidRPr="008E192F">
        <w:t xml:space="preserve">    CHILDPOTRSN: str = </w:t>
      </w:r>
      <w:proofErr w:type="gramStart"/>
      <w:r w:rsidRPr="008E192F">
        <w:t>Field(</w:t>
      </w:r>
      <w:proofErr w:type="gramEnd"/>
      <w:r w:rsidRPr="008E192F">
        <w:t xml:space="preserve">..., description="Reason not childbearing, must be generated for CHILDPOT=N only, the value must be in ('Post-menopausal', 'Surgically sterile', 'Other') for </w:t>
      </w:r>
      <w:proofErr w:type="spellStart"/>
      <w:r w:rsidRPr="008E192F">
        <w:t>female,'Post</w:t>
      </w:r>
      <w:proofErr w:type="spellEnd"/>
      <w:r w:rsidRPr="008E192F">
        <w:t>-menopausal' should be generated for female between the ages of 45 and 55, blank for male")</w:t>
      </w:r>
    </w:p>
    <w:p w14:paraId="2F066E2A" w14:textId="77777777" w:rsidR="008E192F" w:rsidRPr="008E192F" w:rsidRDefault="008E192F" w:rsidP="008E192F">
      <w:pPr>
        <w:pStyle w:val="ABoxedCode"/>
      </w:pPr>
      <w:r w:rsidRPr="008E192F">
        <w:t xml:space="preserve">    CHILDPOTSP: str = </w:t>
      </w:r>
      <w:proofErr w:type="gramStart"/>
      <w:r w:rsidRPr="008E192F">
        <w:t>Field(</w:t>
      </w:r>
      <w:proofErr w:type="gramEnd"/>
      <w:r w:rsidRPr="008E192F">
        <w:t>..., description="If Other Specify, generate it only the corresponding item is 'Other', free text up to 200 characters long.")</w:t>
      </w:r>
    </w:p>
    <w:p w14:paraId="24BD1C39" w14:textId="77777777" w:rsidR="008E192F" w:rsidRPr="008E192F" w:rsidRDefault="008E192F" w:rsidP="008E192F">
      <w:pPr>
        <w:pStyle w:val="ABoxedCode"/>
      </w:pPr>
      <w:r w:rsidRPr="008E192F">
        <w:t xml:space="preserve">    ETHNIC: str = </w:t>
      </w:r>
      <w:proofErr w:type="gramStart"/>
      <w:r w:rsidRPr="008E192F">
        <w:t>Field(</w:t>
      </w:r>
      <w:proofErr w:type="gramEnd"/>
      <w:r w:rsidRPr="008E192F">
        <w:t>..., description="Ethnicity, Text coded with ETHNIC, the value must be in ('HISPANIC OR LATINO', 'NOT HISPANIC OR LATINO', 'NOT REPORTED', 'UNKNOWN'), 'HISPANIC OR LATINO' has a 2.0% chance, 'NOT HISPANIC OR LATINO' has a 97.0% chance, 'NOT REPORTED' has a 0.5% chance, 'UNKNOWN' has a 0.5% chance")</w:t>
      </w:r>
    </w:p>
    <w:p w14:paraId="05F07DD1" w14:textId="77777777" w:rsidR="008E192F" w:rsidRPr="008E192F" w:rsidRDefault="008E192F" w:rsidP="008E192F">
      <w:pPr>
        <w:pStyle w:val="ABoxedCode"/>
      </w:pPr>
      <w:r w:rsidRPr="008E192F">
        <w:t xml:space="preserve">    RACE_WHITE: str = </w:t>
      </w:r>
      <w:proofErr w:type="gramStart"/>
      <w:r w:rsidRPr="008E192F">
        <w:t>Field(</w:t>
      </w:r>
      <w:proofErr w:type="gramEnd"/>
      <w:r w:rsidRPr="008E192F">
        <w:t>..., pattern=r"^(0|1)$", description="Race (White), a numeric value in the format 1, the value must be in ('1 = Checked', '0 = Not Checked'), '1' has a 40.0% chance")</w:t>
      </w:r>
    </w:p>
    <w:p w14:paraId="76177CDC" w14:textId="77777777" w:rsidR="008E192F" w:rsidRPr="008E192F" w:rsidRDefault="008E192F" w:rsidP="008E192F">
      <w:pPr>
        <w:pStyle w:val="ABoxedCode"/>
      </w:pPr>
      <w:r w:rsidRPr="008E192F">
        <w:t xml:space="preserve">    RACE_ASIAN: str = </w:t>
      </w:r>
      <w:proofErr w:type="gramStart"/>
      <w:r w:rsidRPr="008E192F">
        <w:t>Field(</w:t>
      </w:r>
      <w:proofErr w:type="gramEnd"/>
      <w:r w:rsidRPr="008E192F">
        <w:t>..., pattern=r"^(0|1)$", description="Race (Asian), a numeric value in the format 1, the value must be in ('1 = Checked', '0 = Not Checked'), '1' has a 10.0% chance")</w:t>
      </w:r>
    </w:p>
    <w:p w14:paraId="7E1DFE20" w14:textId="77777777" w:rsidR="008E192F" w:rsidRPr="008E192F" w:rsidRDefault="008E192F" w:rsidP="008E192F">
      <w:pPr>
        <w:pStyle w:val="ABoxedCode"/>
      </w:pPr>
      <w:r w:rsidRPr="008E192F">
        <w:t xml:space="preserve">    RACE_BLACK: str = </w:t>
      </w:r>
      <w:proofErr w:type="gramStart"/>
      <w:r w:rsidRPr="008E192F">
        <w:t>Field(</w:t>
      </w:r>
      <w:proofErr w:type="gramEnd"/>
      <w:r w:rsidRPr="008E192F">
        <w:t>..., pattern=r"^(0|1)$", description="Race (Black or African American), a numeric value in the format 1, the value must be in ('1 = Checked', '0 = Not Checked'), '1' has a 10.0% chance")</w:t>
      </w:r>
    </w:p>
    <w:p w14:paraId="5FAB1BB7" w14:textId="77777777" w:rsidR="008E192F" w:rsidRPr="008E192F" w:rsidRDefault="008E192F" w:rsidP="008E192F">
      <w:pPr>
        <w:pStyle w:val="ABoxedCode"/>
      </w:pPr>
      <w:r w:rsidRPr="008E192F">
        <w:t xml:space="preserve">    RACE_AMERIND: str = </w:t>
      </w:r>
      <w:proofErr w:type="gramStart"/>
      <w:r w:rsidRPr="008E192F">
        <w:t>Field(</w:t>
      </w:r>
      <w:proofErr w:type="gramEnd"/>
      <w:r w:rsidRPr="008E192F">
        <w:t>..., pattern=r"^(0|1)$", description="Race (American Indian or Alaska Native), a numeric value in the format 1, the value must be in ('1 = Checked', '0 = Not Checked'), '1' has a 10.0% chance")</w:t>
      </w:r>
    </w:p>
    <w:p w14:paraId="425332B1" w14:textId="77777777" w:rsidR="008E192F" w:rsidRPr="008E192F" w:rsidRDefault="008E192F" w:rsidP="008E192F">
      <w:pPr>
        <w:pStyle w:val="ABoxedCode"/>
      </w:pPr>
      <w:r w:rsidRPr="008E192F">
        <w:t xml:space="preserve">    RACE_NHAWII: str = </w:t>
      </w:r>
      <w:proofErr w:type="gramStart"/>
      <w:r w:rsidRPr="008E192F">
        <w:t>Field(</w:t>
      </w:r>
      <w:proofErr w:type="gramEnd"/>
      <w:r w:rsidRPr="008E192F">
        <w:t>..., pattern=r"^(0|1)$", description="Race (Native Hawaiian Pacific Islanders), a numeric value in the format 1, the value must be in ('1 = Checked', '0 = Not Checked'), '1' has a 10.0% chance")</w:t>
      </w:r>
    </w:p>
    <w:p w14:paraId="0CCC89C5" w14:textId="77777777" w:rsidR="008E192F" w:rsidRPr="008E192F" w:rsidRDefault="008E192F" w:rsidP="008E192F">
      <w:pPr>
        <w:pStyle w:val="ABoxedCode"/>
      </w:pPr>
      <w:r w:rsidRPr="008E192F">
        <w:t xml:space="preserve">    RACE_NR: str = </w:t>
      </w:r>
      <w:proofErr w:type="gramStart"/>
      <w:r w:rsidRPr="008E192F">
        <w:t>Field(</w:t>
      </w:r>
      <w:proofErr w:type="gramEnd"/>
      <w:r w:rsidRPr="008E192F">
        <w:t>..., pattern</w:t>
      </w:r>
      <w:proofErr w:type="gramStart"/>
      <w:r w:rsidRPr="008E192F">
        <w:t>=r</w:t>
      </w:r>
      <w:proofErr w:type="gramEnd"/>
      <w:r w:rsidRPr="008E192F">
        <w:t>"^(0|1)$", description="Race (Not Reported), a numeric value in the format 1, the value must be in ('1 = Checked', '0 = Not Checked'), '1' has a 10.0% chance")</w:t>
      </w:r>
    </w:p>
    <w:p w14:paraId="1DCDF966" w14:textId="77777777" w:rsidR="008E192F" w:rsidRPr="008E192F" w:rsidRDefault="008E192F" w:rsidP="008E192F">
      <w:pPr>
        <w:pStyle w:val="ABoxedCode"/>
      </w:pPr>
      <w:r w:rsidRPr="008E192F">
        <w:t xml:space="preserve">    RACE_OTHER: str = </w:t>
      </w:r>
      <w:proofErr w:type="gramStart"/>
      <w:r w:rsidRPr="008E192F">
        <w:t>Field(</w:t>
      </w:r>
      <w:proofErr w:type="gramEnd"/>
      <w:r w:rsidRPr="008E192F">
        <w:t>..., pattern</w:t>
      </w:r>
      <w:proofErr w:type="gramStart"/>
      <w:r w:rsidRPr="008E192F">
        <w:t>=r</w:t>
      </w:r>
      <w:proofErr w:type="gramEnd"/>
      <w:r w:rsidRPr="008E192F">
        <w:t>"^(0|1)$", description="Race (Other), a numeric value in the format 1, the value must be in ('1 = Checked', '0 = Not Checked'), '1' has a 10.0% chance")</w:t>
      </w:r>
    </w:p>
    <w:p w14:paraId="01E585B1" w14:textId="77777777" w:rsidR="008E192F" w:rsidRPr="008E192F" w:rsidRDefault="008E192F" w:rsidP="008E192F">
      <w:pPr>
        <w:pStyle w:val="ABoxedCode"/>
      </w:pPr>
      <w:r w:rsidRPr="008E192F">
        <w:t xml:space="preserve">    RACEOTH: str = </w:t>
      </w:r>
      <w:proofErr w:type="gramStart"/>
      <w:r w:rsidRPr="008E192F">
        <w:t>Field(</w:t>
      </w:r>
      <w:proofErr w:type="gramEnd"/>
      <w:r w:rsidRPr="008E192F">
        <w:t xml:space="preserve">..., description="If Other Specify, must generate it if the field RACE_OTHER is '1', free text up to 200 characters long, for example: 'Caribbean', </w:t>
      </w:r>
      <w:r w:rsidRPr="008E192F">
        <w:lastRenderedPageBreak/>
        <w:t>'Aboriginal Australian', 'Samoan' or 'Tongan', etc., if it's null and RACE_OTHER='1', set it to 'Unknown")</w:t>
      </w:r>
    </w:p>
    <w:p w14:paraId="5D467D4A" w14:textId="77777777" w:rsidR="008E192F" w:rsidRPr="008E192F" w:rsidRDefault="008E192F" w:rsidP="008E192F">
      <w:pPr>
        <w:pStyle w:val="ABoxedCode"/>
      </w:pPr>
    </w:p>
    <w:p w14:paraId="74415D3E" w14:textId="77777777" w:rsidR="008E192F" w:rsidRPr="008E192F" w:rsidRDefault="008E192F" w:rsidP="008E192F">
      <w:pPr>
        <w:pStyle w:val="ABoxedCode"/>
      </w:pPr>
      <w:r w:rsidRPr="008E192F">
        <w:t xml:space="preserve">class </w:t>
      </w:r>
      <w:proofErr w:type="spellStart"/>
      <w:proofErr w:type="gramStart"/>
      <w:r w:rsidRPr="008E192F">
        <w:t>OutList</w:t>
      </w:r>
      <w:proofErr w:type="spellEnd"/>
      <w:r w:rsidRPr="008E192F">
        <w:t>(</w:t>
      </w:r>
      <w:proofErr w:type="spellStart"/>
      <w:proofErr w:type="gramEnd"/>
      <w:r w:rsidRPr="008E192F">
        <w:t>BaseModel</w:t>
      </w:r>
      <w:proofErr w:type="spellEnd"/>
      <w:r w:rsidRPr="008E192F">
        <w:t>):</w:t>
      </w:r>
    </w:p>
    <w:p w14:paraId="0AA310CF" w14:textId="77777777" w:rsidR="008E192F" w:rsidRPr="008E192F" w:rsidRDefault="008E192F" w:rsidP="008E192F">
      <w:pPr>
        <w:pStyle w:val="ABoxedCode"/>
      </w:pPr>
      <w:r w:rsidRPr="008E192F">
        <w:t xml:space="preserve">    </w:t>
      </w:r>
      <w:proofErr w:type="spellStart"/>
      <w:r w:rsidRPr="008E192F">
        <w:t>outlist</w:t>
      </w:r>
      <w:proofErr w:type="spellEnd"/>
      <w:r w:rsidRPr="008E192F">
        <w:t xml:space="preserve">: </w:t>
      </w:r>
      <w:proofErr w:type="gramStart"/>
      <w:r w:rsidRPr="008E192F">
        <w:t>List[</w:t>
      </w:r>
      <w:proofErr w:type="gramEnd"/>
      <w:r w:rsidRPr="008E192F">
        <w:t>Metadata] = Field(..., description="Multiple records")</w:t>
      </w:r>
    </w:p>
    <w:p w14:paraId="2CC87D4A" w14:textId="77777777" w:rsidR="008E192F" w:rsidRPr="008E192F" w:rsidRDefault="008E192F" w:rsidP="008E192F">
      <w:pPr>
        <w:pStyle w:val="ABoxedCode"/>
      </w:pPr>
    </w:p>
    <w:p w14:paraId="227B3A2E" w14:textId="77777777" w:rsidR="008E192F" w:rsidRPr="008E192F" w:rsidRDefault="008E192F" w:rsidP="008E192F">
      <w:pPr>
        <w:pStyle w:val="ABoxedCode"/>
      </w:pPr>
      <w:r w:rsidRPr="008E192F">
        <w:t># Patch the OpenAI client</w:t>
      </w:r>
    </w:p>
    <w:p w14:paraId="6C73B653" w14:textId="77777777" w:rsidR="008E192F" w:rsidRPr="008E192F" w:rsidRDefault="008E192F" w:rsidP="008E192F">
      <w:pPr>
        <w:pStyle w:val="ABoxedCode"/>
      </w:pPr>
      <w:proofErr w:type="spellStart"/>
      <w:r w:rsidRPr="008E192F">
        <w:t>load_</w:t>
      </w:r>
      <w:proofErr w:type="gramStart"/>
      <w:r w:rsidRPr="008E192F">
        <w:t>dotenv</w:t>
      </w:r>
      <w:proofErr w:type="spellEnd"/>
      <w:r w:rsidRPr="008E192F">
        <w:t>(</w:t>
      </w:r>
      <w:proofErr w:type="gramEnd"/>
      <w:r w:rsidRPr="008E192F">
        <w:t>)</w:t>
      </w:r>
    </w:p>
    <w:p w14:paraId="2E267029" w14:textId="77777777" w:rsidR="008E192F" w:rsidRPr="008E192F" w:rsidRDefault="008E192F" w:rsidP="008E192F">
      <w:pPr>
        <w:pStyle w:val="ABoxedCode"/>
      </w:pPr>
      <w:r w:rsidRPr="008E192F">
        <w:t xml:space="preserve">client = </w:t>
      </w:r>
      <w:proofErr w:type="gramStart"/>
      <w:r w:rsidRPr="008E192F">
        <w:t>instructor.from</w:t>
      </w:r>
      <w:proofErr w:type="gramEnd"/>
      <w:r w:rsidRPr="008E192F">
        <w:t>_openai(OpenAI(api_key=os.environ.get("OPENAI_API_KEY")))</w:t>
      </w:r>
    </w:p>
    <w:p w14:paraId="13A99EDA" w14:textId="77777777" w:rsidR="008E192F" w:rsidRPr="008E192F" w:rsidRDefault="008E192F" w:rsidP="008E192F">
      <w:pPr>
        <w:pStyle w:val="ABoxedCode"/>
      </w:pPr>
    </w:p>
    <w:p w14:paraId="6D3FCF62" w14:textId="77777777" w:rsidR="008E192F" w:rsidRPr="008E192F" w:rsidRDefault="008E192F" w:rsidP="008E192F">
      <w:pPr>
        <w:pStyle w:val="ABoxedCode"/>
      </w:pPr>
      <w:r w:rsidRPr="008E192F">
        <w:t># Extract structured data from natural language</w:t>
      </w:r>
    </w:p>
    <w:p w14:paraId="4403D9AA" w14:textId="77777777" w:rsidR="008E192F" w:rsidRPr="008E192F" w:rsidRDefault="008E192F" w:rsidP="008E192F">
      <w:pPr>
        <w:pStyle w:val="ABoxedCode"/>
      </w:pPr>
      <w:r w:rsidRPr="008E192F">
        <w:t xml:space="preserve">def </w:t>
      </w:r>
      <w:proofErr w:type="spellStart"/>
      <w:r w:rsidRPr="008E192F">
        <w:t>gen_</w:t>
      </w:r>
      <w:proofErr w:type="gramStart"/>
      <w:r w:rsidRPr="008E192F">
        <w:t>data</w:t>
      </w:r>
      <w:proofErr w:type="spellEnd"/>
      <w:r w:rsidRPr="008E192F">
        <w:t>(</w:t>
      </w:r>
      <w:proofErr w:type="gramEnd"/>
      <w:r w:rsidRPr="008E192F">
        <w:t xml:space="preserve">Topic: str, </w:t>
      </w:r>
      <w:proofErr w:type="spellStart"/>
      <w:r w:rsidRPr="008E192F">
        <w:t>Nrecords</w:t>
      </w:r>
      <w:proofErr w:type="spellEnd"/>
      <w:r w:rsidRPr="008E192F">
        <w:t xml:space="preserve">: str) -&gt; </w:t>
      </w:r>
      <w:proofErr w:type="spellStart"/>
      <w:r w:rsidRPr="008E192F">
        <w:t>OutList</w:t>
      </w:r>
      <w:proofErr w:type="spellEnd"/>
      <w:r w:rsidRPr="008E192F">
        <w:t>:</w:t>
      </w:r>
    </w:p>
    <w:p w14:paraId="62C21A5C" w14:textId="77777777" w:rsidR="008E192F" w:rsidRPr="008E192F" w:rsidRDefault="008E192F" w:rsidP="008E192F">
      <w:pPr>
        <w:pStyle w:val="ABoxedCode"/>
      </w:pPr>
      <w:r w:rsidRPr="008E192F">
        <w:t xml:space="preserve">    prompt = </w:t>
      </w:r>
      <w:proofErr w:type="spellStart"/>
      <w:r w:rsidRPr="008E192F">
        <w:t>f"Generate</w:t>
      </w:r>
      <w:proofErr w:type="spellEnd"/>
      <w:r w:rsidRPr="008E192F">
        <w:t xml:space="preserve"> exactly {</w:t>
      </w:r>
      <w:proofErr w:type="spellStart"/>
      <w:r w:rsidRPr="008E192F">
        <w:t>Nrecords</w:t>
      </w:r>
      <w:proofErr w:type="spellEnd"/>
      <w:r w:rsidRPr="008E192F">
        <w:t>} {Topic} records."</w:t>
      </w:r>
    </w:p>
    <w:p w14:paraId="4B7A1FD3" w14:textId="77777777" w:rsidR="008E192F" w:rsidRPr="008E192F" w:rsidRDefault="008E192F" w:rsidP="008E192F">
      <w:pPr>
        <w:pStyle w:val="ABoxedCode"/>
      </w:pPr>
    </w:p>
    <w:p w14:paraId="2723CAC7" w14:textId="77777777" w:rsidR="008E192F" w:rsidRPr="008E192F" w:rsidRDefault="008E192F" w:rsidP="008E192F">
      <w:pPr>
        <w:pStyle w:val="ABoxedCode"/>
      </w:pPr>
      <w:r w:rsidRPr="008E192F">
        <w:t xml:space="preserve">    try:</w:t>
      </w:r>
    </w:p>
    <w:p w14:paraId="23270811" w14:textId="77777777" w:rsidR="008E192F" w:rsidRPr="008E192F" w:rsidRDefault="008E192F" w:rsidP="008E192F">
      <w:pPr>
        <w:pStyle w:val="ABoxedCode"/>
      </w:pPr>
      <w:r w:rsidRPr="008E192F">
        <w:t xml:space="preserve">      # Make your OpenAI API request here</w:t>
      </w:r>
    </w:p>
    <w:p w14:paraId="2B6D2A80" w14:textId="77777777" w:rsidR="008E192F" w:rsidRPr="008E192F" w:rsidRDefault="008E192F" w:rsidP="008E192F">
      <w:pPr>
        <w:pStyle w:val="ABoxedCode"/>
      </w:pPr>
      <w:r w:rsidRPr="008E192F">
        <w:t xml:space="preserve">      </w:t>
      </w:r>
      <w:proofErr w:type="gramStart"/>
      <w:r w:rsidRPr="008E192F">
        <w:t>#response =</w:t>
      </w:r>
      <w:proofErr w:type="gramEnd"/>
      <w:r w:rsidRPr="008E192F">
        <w:t xml:space="preserve"> </w:t>
      </w:r>
      <w:proofErr w:type="spellStart"/>
      <w:proofErr w:type="gramStart"/>
      <w:r w:rsidRPr="008E192F">
        <w:t>client.chat</w:t>
      </w:r>
      <w:proofErr w:type="gramEnd"/>
      <w:r w:rsidRPr="008E192F">
        <w:t>.completions.create_iterable</w:t>
      </w:r>
      <w:proofErr w:type="spellEnd"/>
      <w:r w:rsidRPr="008E192F">
        <w:t>(</w:t>
      </w:r>
    </w:p>
    <w:p w14:paraId="16043E6E" w14:textId="77777777" w:rsidR="008E192F" w:rsidRPr="008E192F" w:rsidRDefault="008E192F" w:rsidP="008E192F">
      <w:pPr>
        <w:pStyle w:val="ABoxedCode"/>
      </w:pPr>
      <w:r w:rsidRPr="008E192F">
        <w:t xml:space="preserve">      response = </w:t>
      </w:r>
      <w:proofErr w:type="spellStart"/>
      <w:proofErr w:type="gramStart"/>
      <w:r w:rsidRPr="008E192F">
        <w:t>client.chat</w:t>
      </w:r>
      <w:proofErr w:type="gramEnd"/>
      <w:r w:rsidRPr="008E192F">
        <w:t>.completions.create</w:t>
      </w:r>
      <w:proofErr w:type="spellEnd"/>
      <w:r w:rsidRPr="008E192F">
        <w:t>(</w:t>
      </w:r>
    </w:p>
    <w:p w14:paraId="3BDBB1D7" w14:textId="77777777" w:rsidR="008E192F" w:rsidRPr="008E192F" w:rsidRDefault="008E192F" w:rsidP="008E192F">
      <w:pPr>
        <w:pStyle w:val="ABoxedCode"/>
      </w:pPr>
      <w:r w:rsidRPr="008E192F">
        <w:t xml:space="preserve">        model="gpt-4o-mini",</w:t>
      </w:r>
    </w:p>
    <w:p w14:paraId="76426190" w14:textId="77777777" w:rsidR="008E192F" w:rsidRPr="008E192F" w:rsidRDefault="008E192F" w:rsidP="008E192F">
      <w:pPr>
        <w:pStyle w:val="ABoxedCode"/>
      </w:pPr>
      <w:r w:rsidRPr="008E192F">
        <w:t xml:space="preserve">        </w:t>
      </w:r>
      <w:proofErr w:type="spellStart"/>
      <w:r w:rsidRPr="008E192F">
        <w:t>max_retries</w:t>
      </w:r>
      <w:proofErr w:type="spellEnd"/>
      <w:r w:rsidRPr="008E192F">
        <w:t>=</w:t>
      </w:r>
      <w:proofErr w:type="gramStart"/>
      <w:r w:rsidRPr="008E192F">
        <w:t>3, #</w:t>
      </w:r>
      <w:proofErr w:type="gramEnd"/>
      <w:r w:rsidRPr="008E192F">
        <w:t xml:space="preserve"> Retry the request 3 times</w:t>
      </w:r>
    </w:p>
    <w:p w14:paraId="6BA5D70F" w14:textId="77777777" w:rsidR="008E192F" w:rsidRPr="008E192F" w:rsidRDefault="008E192F" w:rsidP="008E192F">
      <w:pPr>
        <w:pStyle w:val="ABoxedCode"/>
      </w:pPr>
      <w:r w:rsidRPr="008E192F">
        <w:t xml:space="preserve">        </w:t>
      </w:r>
      <w:proofErr w:type="spellStart"/>
      <w:r w:rsidRPr="008E192F">
        <w:t>response_model</w:t>
      </w:r>
      <w:proofErr w:type="spellEnd"/>
      <w:r w:rsidRPr="008E192F">
        <w:t>=</w:t>
      </w:r>
      <w:proofErr w:type="spellStart"/>
      <w:r w:rsidRPr="008E192F">
        <w:t>OutList</w:t>
      </w:r>
      <w:proofErr w:type="spellEnd"/>
      <w:r w:rsidRPr="008E192F">
        <w:t>,</w:t>
      </w:r>
    </w:p>
    <w:p w14:paraId="54383D21" w14:textId="77777777" w:rsidR="008E192F" w:rsidRPr="008E192F" w:rsidRDefault="008E192F" w:rsidP="008E192F">
      <w:pPr>
        <w:pStyle w:val="ABoxedCode"/>
      </w:pPr>
      <w:r w:rsidRPr="008E192F">
        <w:t xml:space="preserve">        messages</w:t>
      </w:r>
      <w:proofErr w:type="gramStart"/>
      <w:r w:rsidRPr="008E192F">
        <w:t>=[</w:t>
      </w:r>
      <w:proofErr w:type="gramEnd"/>
    </w:p>
    <w:p w14:paraId="0C8DFD5F" w14:textId="77777777" w:rsidR="008E192F" w:rsidRPr="008E192F" w:rsidRDefault="008E192F" w:rsidP="008E192F">
      <w:pPr>
        <w:pStyle w:val="ABoxedCode"/>
      </w:pPr>
      <w:r w:rsidRPr="008E192F">
        <w:t xml:space="preserve">           {"role": "system", "content": "You are a clinical expert specializing in the generation of high-quality synthetic data for clinical </w:t>
      </w:r>
      <w:proofErr w:type="gramStart"/>
      <w:r w:rsidRPr="008E192F">
        <w:t>trial</w:t>
      </w:r>
      <w:proofErr w:type="gramEnd"/>
      <w:r w:rsidRPr="008E192F">
        <w:t>. Your task is to create synthetic data that strictly conforms to the provided specifications for each field, ensuring realism and logical consistency. The generated data must be accurate, plausible, and appropriate for rigorous testing and validation purposes</w:t>
      </w:r>
      <w:proofErr w:type="gramStart"/>
      <w:r w:rsidRPr="008E192F">
        <w:t>."}</w:t>
      </w:r>
      <w:proofErr w:type="gramEnd"/>
      <w:r w:rsidRPr="008E192F">
        <w:t>,</w:t>
      </w:r>
    </w:p>
    <w:p w14:paraId="3E3DEBF2" w14:textId="77777777" w:rsidR="008E192F" w:rsidRPr="008E192F" w:rsidRDefault="008E192F" w:rsidP="008E192F">
      <w:pPr>
        <w:pStyle w:val="ABoxedCode"/>
      </w:pPr>
      <w:r w:rsidRPr="008E192F">
        <w:t xml:space="preserve">           {"role": "user", "content": prompt}</w:t>
      </w:r>
    </w:p>
    <w:p w14:paraId="689172DC" w14:textId="77777777" w:rsidR="008E192F" w:rsidRPr="008E192F" w:rsidRDefault="008E192F" w:rsidP="008E192F">
      <w:pPr>
        <w:pStyle w:val="ABoxedCode"/>
      </w:pPr>
      <w:r w:rsidRPr="008E192F">
        <w:t xml:space="preserve">        ],</w:t>
      </w:r>
    </w:p>
    <w:p w14:paraId="2EF05ADC" w14:textId="77777777" w:rsidR="008E192F" w:rsidRPr="008E192F" w:rsidRDefault="008E192F" w:rsidP="008E192F">
      <w:pPr>
        <w:pStyle w:val="ABoxedCode"/>
      </w:pPr>
      <w:r w:rsidRPr="008E192F">
        <w:t xml:space="preserve">        temperature=0.7,</w:t>
      </w:r>
    </w:p>
    <w:p w14:paraId="55DA63D7" w14:textId="77777777" w:rsidR="008E192F" w:rsidRPr="008E192F" w:rsidRDefault="008E192F" w:rsidP="008E192F">
      <w:pPr>
        <w:pStyle w:val="ABoxedCode"/>
      </w:pPr>
      <w:r w:rsidRPr="008E192F">
        <w:t xml:space="preserve">        #top_p=0.1,</w:t>
      </w:r>
    </w:p>
    <w:p w14:paraId="3635189B" w14:textId="77777777" w:rsidR="008E192F" w:rsidRPr="008E192F" w:rsidRDefault="008E192F" w:rsidP="008E192F">
      <w:pPr>
        <w:pStyle w:val="ABoxedCode"/>
      </w:pPr>
      <w:r w:rsidRPr="008E192F">
        <w:t xml:space="preserve">        #seed=8</w:t>
      </w:r>
    </w:p>
    <w:p w14:paraId="2DFDC28F" w14:textId="77777777" w:rsidR="008E192F" w:rsidRPr="008E192F" w:rsidRDefault="008E192F" w:rsidP="008E192F">
      <w:pPr>
        <w:pStyle w:val="ABoxedCode"/>
      </w:pPr>
      <w:r w:rsidRPr="008E192F">
        <w:t xml:space="preserve">      )</w:t>
      </w:r>
    </w:p>
    <w:p w14:paraId="7B1DB007" w14:textId="77777777" w:rsidR="008E192F" w:rsidRPr="008E192F" w:rsidRDefault="008E192F" w:rsidP="008E192F">
      <w:pPr>
        <w:pStyle w:val="ABoxedCode"/>
      </w:pPr>
      <w:r w:rsidRPr="008E192F">
        <w:t xml:space="preserve">    except </w:t>
      </w:r>
      <w:proofErr w:type="spellStart"/>
      <w:r w:rsidRPr="008E192F">
        <w:t>OpenAIError</w:t>
      </w:r>
      <w:proofErr w:type="spellEnd"/>
      <w:r w:rsidRPr="008E192F">
        <w:t xml:space="preserve"> as e:</w:t>
      </w:r>
    </w:p>
    <w:p w14:paraId="3CF6F2B5" w14:textId="77777777" w:rsidR="008E192F" w:rsidRPr="008E192F" w:rsidRDefault="008E192F" w:rsidP="008E192F">
      <w:pPr>
        <w:pStyle w:val="ABoxedCode"/>
      </w:pPr>
      <w:r w:rsidRPr="008E192F">
        <w:t xml:space="preserve">      # Handle all OpenAI API errors</w:t>
      </w:r>
    </w:p>
    <w:p w14:paraId="68C9CE76" w14:textId="77777777" w:rsidR="008E192F" w:rsidRPr="008E192F" w:rsidRDefault="008E192F" w:rsidP="008E192F">
      <w:pPr>
        <w:pStyle w:val="ABoxedCode"/>
      </w:pPr>
      <w:r w:rsidRPr="008E192F">
        <w:t xml:space="preserve">      </w:t>
      </w:r>
      <w:proofErr w:type="gramStart"/>
      <w:r w:rsidRPr="008E192F">
        <w:t>print(</w:t>
      </w:r>
      <w:proofErr w:type="spellStart"/>
      <w:r w:rsidRPr="008E192F">
        <w:t>f'Error</w:t>
      </w:r>
      <w:proofErr w:type="spellEnd"/>
      <w:r w:rsidRPr="008E192F">
        <w:t>: {</w:t>
      </w:r>
      <w:proofErr w:type="gramEnd"/>
      <w:r w:rsidRPr="008E192F">
        <w:t>e}')</w:t>
      </w:r>
    </w:p>
    <w:p w14:paraId="2102745D" w14:textId="77777777" w:rsidR="008E192F" w:rsidRPr="008E192F" w:rsidRDefault="008E192F" w:rsidP="008E192F">
      <w:pPr>
        <w:pStyle w:val="ABoxedCode"/>
      </w:pPr>
    </w:p>
    <w:p w14:paraId="7636D20C" w14:textId="77777777" w:rsidR="008E192F" w:rsidRPr="008E192F" w:rsidRDefault="008E192F" w:rsidP="008E192F">
      <w:pPr>
        <w:pStyle w:val="ABoxedCode"/>
      </w:pPr>
      <w:r w:rsidRPr="008E192F">
        <w:t xml:space="preserve">    records=vars(response</w:t>
      </w:r>
      <w:proofErr w:type="gramStart"/>
      <w:r w:rsidRPr="008E192F">
        <w:t>).get</w:t>
      </w:r>
      <w:proofErr w:type="gramEnd"/>
      <w:r w:rsidRPr="008E192F">
        <w:t>('</w:t>
      </w:r>
      <w:proofErr w:type="spellStart"/>
      <w:r w:rsidRPr="008E192F">
        <w:t>outlist</w:t>
      </w:r>
      <w:proofErr w:type="spellEnd"/>
      <w:r w:rsidRPr="008E192F">
        <w:t>')</w:t>
      </w:r>
    </w:p>
    <w:p w14:paraId="30251464" w14:textId="77777777" w:rsidR="008E192F" w:rsidRPr="008E192F" w:rsidRDefault="008E192F" w:rsidP="008E192F">
      <w:pPr>
        <w:pStyle w:val="ABoxedCode"/>
      </w:pPr>
      <w:r w:rsidRPr="008E192F">
        <w:t xml:space="preserve">    </w:t>
      </w:r>
      <w:proofErr w:type="spellStart"/>
      <w:r w:rsidRPr="008E192F">
        <w:t>df</w:t>
      </w:r>
      <w:proofErr w:type="spellEnd"/>
      <w:r w:rsidRPr="008E192F">
        <w:t>=</w:t>
      </w:r>
      <w:proofErr w:type="spellStart"/>
      <w:proofErr w:type="gramStart"/>
      <w:r w:rsidRPr="008E192F">
        <w:t>pd.DataFrame</w:t>
      </w:r>
      <w:proofErr w:type="spellEnd"/>
      <w:proofErr w:type="gramEnd"/>
      <w:r w:rsidRPr="008E192F">
        <w:t>([vars(s) for s in records])</w:t>
      </w:r>
    </w:p>
    <w:p w14:paraId="198C07E3" w14:textId="77777777" w:rsidR="008E192F" w:rsidRPr="008E192F" w:rsidRDefault="008E192F" w:rsidP="008E192F">
      <w:pPr>
        <w:pStyle w:val="ABoxedCode"/>
      </w:pPr>
      <w:r w:rsidRPr="008E192F">
        <w:t xml:space="preserve">    #print(df)</w:t>
      </w:r>
    </w:p>
    <w:p w14:paraId="2C1754DA" w14:textId="77777777" w:rsidR="008E192F" w:rsidRPr="008E192F" w:rsidRDefault="008E192F" w:rsidP="008E192F">
      <w:pPr>
        <w:pStyle w:val="ABoxedCode"/>
      </w:pPr>
      <w:r w:rsidRPr="008E192F">
        <w:t xml:space="preserve">    return </w:t>
      </w:r>
      <w:proofErr w:type="spellStart"/>
      <w:r w:rsidRPr="008E192F">
        <w:t>df</w:t>
      </w:r>
      <w:proofErr w:type="spellEnd"/>
    </w:p>
    <w:p w14:paraId="161EEA51" w14:textId="77777777" w:rsidR="008E192F" w:rsidRPr="008E192F" w:rsidRDefault="008E192F" w:rsidP="008E192F">
      <w:pPr>
        <w:pStyle w:val="ABoxedCode"/>
      </w:pPr>
    </w:p>
    <w:p w14:paraId="3B0FE4F7" w14:textId="77777777" w:rsidR="008E192F" w:rsidRPr="008E192F" w:rsidRDefault="008E192F" w:rsidP="008E192F">
      <w:pPr>
        <w:pStyle w:val="ABoxedCode"/>
      </w:pPr>
      <w:r w:rsidRPr="008E192F">
        <w:t xml:space="preserve">def </w:t>
      </w:r>
      <w:proofErr w:type="spellStart"/>
      <w:r w:rsidRPr="008E192F">
        <w:t>gen_</w:t>
      </w:r>
      <w:proofErr w:type="gramStart"/>
      <w:r w:rsidRPr="008E192F">
        <w:t>records</w:t>
      </w:r>
      <w:proofErr w:type="spellEnd"/>
      <w:r w:rsidRPr="008E192F">
        <w:t>(</w:t>
      </w:r>
      <w:proofErr w:type="gramEnd"/>
      <w:r w:rsidRPr="008E192F">
        <w:t xml:space="preserve">topic, </w:t>
      </w:r>
      <w:proofErr w:type="spellStart"/>
      <w:r w:rsidRPr="008E192F">
        <w:t>num_records</w:t>
      </w:r>
      <w:proofErr w:type="spellEnd"/>
      <w:r w:rsidRPr="008E192F">
        <w:t xml:space="preserve">, </w:t>
      </w:r>
      <w:proofErr w:type="spellStart"/>
      <w:r w:rsidRPr="008E192F">
        <w:t>records_per_batch</w:t>
      </w:r>
      <w:proofErr w:type="spellEnd"/>
      <w:r w:rsidRPr="008E192F">
        <w:t>=10):</w:t>
      </w:r>
    </w:p>
    <w:p w14:paraId="6BCFB2C4" w14:textId="77777777" w:rsidR="008E192F" w:rsidRPr="008E192F" w:rsidRDefault="008E192F" w:rsidP="008E192F">
      <w:pPr>
        <w:pStyle w:val="ABoxedCode"/>
      </w:pPr>
      <w:r w:rsidRPr="008E192F">
        <w:t xml:space="preserve">    </w:t>
      </w:r>
      <w:proofErr w:type="spellStart"/>
      <w:r w:rsidRPr="008E192F">
        <w:t>all_records</w:t>
      </w:r>
      <w:proofErr w:type="spellEnd"/>
      <w:r w:rsidRPr="008E192F">
        <w:t xml:space="preserve"> = </w:t>
      </w:r>
      <w:proofErr w:type="spellStart"/>
      <w:proofErr w:type="gramStart"/>
      <w:r w:rsidRPr="008E192F">
        <w:t>pd.DataFrame</w:t>
      </w:r>
      <w:proofErr w:type="spellEnd"/>
      <w:proofErr w:type="gramEnd"/>
      <w:r w:rsidRPr="008E192F">
        <w:t>()</w:t>
      </w:r>
    </w:p>
    <w:p w14:paraId="1A09FDA5" w14:textId="77777777" w:rsidR="008E192F" w:rsidRPr="008E192F" w:rsidRDefault="008E192F" w:rsidP="008E192F">
      <w:pPr>
        <w:pStyle w:val="ABoxedCode"/>
      </w:pPr>
      <w:r w:rsidRPr="008E192F">
        <w:t xml:space="preserve">    </w:t>
      </w:r>
      <w:proofErr w:type="gramStart"/>
      <w:r w:rsidRPr="008E192F">
        <w:t>print(</w:t>
      </w:r>
      <w:proofErr w:type="gramEnd"/>
      <w:r w:rsidRPr="008E192F">
        <w:t xml:space="preserve">'Generating:', </w:t>
      </w:r>
      <w:proofErr w:type="spellStart"/>
      <w:r w:rsidRPr="008E192F">
        <w:t>num_records</w:t>
      </w:r>
      <w:proofErr w:type="spellEnd"/>
      <w:r w:rsidRPr="008E192F">
        <w:t>, 'records', 'for', topic, '...')</w:t>
      </w:r>
    </w:p>
    <w:p w14:paraId="0C5460E9" w14:textId="77777777" w:rsidR="008E192F" w:rsidRPr="008E192F" w:rsidRDefault="008E192F" w:rsidP="008E192F">
      <w:pPr>
        <w:pStyle w:val="ABoxedCode"/>
      </w:pPr>
      <w:r w:rsidRPr="008E192F">
        <w:t xml:space="preserve">    for _ in </w:t>
      </w:r>
      <w:proofErr w:type="gramStart"/>
      <w:r w:rsidRPr="008E192F">
        <w:t>range(</w:t>
      </w:r>
      <w:proofErr w:type="spellStart"/>
      <w:proofErr w:type="gramEnd"/>
      <w:r w:rsidRPr="008E192F">
        <w:t>num_records</w:t>
      </w:r>
      <w:proofErr w:type="spellEnd"/>
      <w:r w:rsidRPr="008E192F">
        <w:t xml:space="preserve"> // </w:t>
      </w:r>
      <w:proofErr w:type="spellStart"/>
      <w:r w:rsidRPr="008E192F">
        <w:t>records_per_batch</w:t>
      </w:r>
      <w:proofErr w:type="spellEnd"/>
      <w:r w:rsidRPr="008E192F">
        <w:t>):</w:t>
      </w:r>
    </w:p>
    <w:p w14:paraId="1C168671" w14:textId="77777777" w:rsidR="008E192F" w:rsidRPr="008E192F" w:rsidRDefault="008E192F" w:rsidP="008E192F">
      <w:pPr>
        <w:pStyle w:val="ABoxedCode"/>
      </w:pPr>
      <w:r w:rsidRPr="008E192F">
        <w:t xml:space="preserve">      records=</w:t>
      </w:r>
      <w:proofErr w:type="spellStart"/>
      <w:r w:rsidRPr="008E192F">
        <w:t>gen_</w:t>
      </w:r>
      <w:proofErr w:type="gramStart"/>
      <w:r w:rsidRPr="008E192F">
        <w:t>data</w:t>
      </w:r>
      <w:proofErr w:type="spellEnd"/>
      <w:r w:rsidRPr="008E192F">
        <w:t>(</w:t>
      </w:r>
      <w:proofErr w:type="gramEnd"/>
      <w:r w:rsidRPr="008E192F">
        <w:t xml:space="preserve">Topic=topic, </w:t>
      </w:r>
      <w:proofErr w:type="spellStart"/>
      <w:r w:rsidRPr="008E192F">
        <w:t>Nrecords</w:t>
      </w:r>
      <w:proofErr w:type="spellEnd"/>
      <w:r w:rsidRPr="008E192F">
        <w:t>=</w:t>
      </w:r>
      <w:proofErr w:type="spellStart"/>
      <w:r w:rsidRPr="008E192F">
        <w:t>records_per_batch</w:t>
      </w:r>
      <w:proofErr w:type="spellEnd"/>
      <w:r w:rsidRPr="008E192F">
        <w:t>)</w:t>
      </w:r>
    </w:p>
    <w:p w14:paraId="27304E95" w14:textId="77777777" w:rsidR="008E192F" w:rsidRPr="008E192F" w:rsidRDefault="008E192F" w:rsidP="008E192F">
      <w:pPr>
        <w:pStyle w:val="ABoxedCode"/>
      </w:pPr>
      <w:r w:rsidRPr="008E192F">
        <w:t xml:space="preserve">      </w:t>
      </w:r>
      <w:proofErr w:type="spellStart"/>
      <w:r w:rsidRPr="008E192F">
        <w:t>all_records</w:t>
      </w:r>
      <w:proofErr w:type="spellEnd"/>
      <w:r w:rsidRPr="008E192F">
        <w:t>=</w:t>
      </w:r>
      <w:proofErr w:type="spellStart"/>
      <w:proofErr w:type="gramStart"/>
      <w:r w:rsidRPr="008E192F">
        <w:t>pd.concat</w:t>
      </w:r>
      <w:proofErr w:type="spellEnd"/>
      <w:proofErr w:type="gramEnd"/>
      <w:r w:rsidRPr="008E192F">
        <w:t>([</w:t>
      </w:r>
      <w:proofErr w:type="spellStart"/>
      <w:r w:rsidRPr="008E192F">
        <w:t>all_records</w:t>
      </w:r>
      <w:proofErr w:type="spellEnd"/>
      <w:r w:rsidRPr="008E192F">
        <w:t>, records])</w:t>
      </w:r>
    </w:p>
    <w:p w14:paraId="03436015" w14:textId="77777777" w:rsidR="008E192F" w:rsidRPr="008E192F" w:rsidRDefault="008E192F" w:rsidP="008E192F">
      <w:pPr>
        <w:pStyle w:val="ABoxedCode"/>
      </w:pPr>
      <w:r w:rsidRPr="008E192F">
        <w:t xml:space="preserve">      </w:t>
      </w:r>
      <w:proofErr w:type="gramStart"/>
      <w:r w:rsidRPr="008E192F">
        <w:t>print(</w:t>
      </w:r>
      <w:proofErr w:type="gramEnd"/>
      <w:r w:rsidRPr="008E192F">
        <w:t xml:space="preserve">'Generated:', </w:t>
      </w:r>
      <w:proofErr w:type="spellStart"/>
      <w:r w:rsidRPr="008E192F">
        <w:t>len</w:t>
      </w:r>
      <w:proofErr w:type="spellEnd"/>
      <w:r w:rsidRPr="008E192F">
        <w:t>(</w:t>
      </w:r>
      <w:proofErr w:type="spellStart"/>
      <w:r w:rsidRPr="008E192F">
        <w:t>all_records</w:t>
      </w:r>
      <w:proofErr w:type="spellEnd"/>
      <w:r w:rsidRPr="008E192F">
        <w:t>), 'records', 'for', topic)</w:t>
      </w:r>
    </w:p>
    <w:p w14:paraId="4AC9B0B6" w14:textId="77777777" w:rsidR="008E192F" w:rsidRPr="008E192F" w:rsidRDefault="008E192F" w:rsidP="008E192F">
      <w:pPr>
        <w:pStyle w:val="ABoxedCode"/>
      </w:pPr>
    </w:p>
    <w:p w14:paraId="368D20F8" w14:textId="77777777" w:rsidR="008E192F" w:rsidRPr="008E192F" w:rsidRDefault="008E192F" w:rsidP="008E192F">
      <w:pPr>
        <w:pStyle w:val="ABoxedCode"/>
      </w:pPr>
      <w:r w:rsidRPr="008E192F">
        <w:t xml:space="preserve">    # Generate the remaining records if </w:t>
      </w:r>
      <w:proofErr w:type="spellStart"/>
      <w:r w:rsidRPr="008E192F">
        <w:t>num_records</w:t>
      </w:r>
      <w:proofErr w:type="spellEnd"/>
      <w:r w:rsidRPr="008E192F">
        <w:t xml:space="preserve"> </w:t>
      </w:r>
      <w:proofErr w:type="gramStart"/>
      <w:r w:rsidRPr="008E192F">
        <w:t>is</w:t>
      </w:r>
      <w:proofErr w:type="gramEnd"/>
      <w:r w:rsidRPr="008E192F">
        <w:t xml:space="preserve"> not a multiple of </w:t>
      </w:r>
      <w:proofErr w:type="spellStart"/>
      <w:r w:rsidRPr="008E192F">
        <w:t>records_per_batch</w:t>
      </w:r>
      <w:proofErr w:type="spellEnd"/>
    </w:p>
    <w:p w14:paraId="5F369552" w14:textId="77777777" w:rsidR="008E192F" w:rsidRPr="008E192F" w:rsidRDefault="008E192F" w:rsidP="008E192F">
      <w:pPr>
        <w:pStyle w:val="ABoxedCode"/>
      </w:pPr>
      <w:r w:rsidRPr="008E192F">
        <w:t xml:space="preserve">    </w:t>
      </w:r>
      <w:proofErr w:type="spellStart"/>
      <w:r w:rsidRPr="008E192F">
        <w:t>remaining_records</w:t>
      </w:r>
      <w:proofErr w:type="spellEnd"/>
      <w:r w:rsidRPr="008E192F">
        <w:t xml:space="preserve"> = </w:t>
      </w:r>
      <w:proofErr w:type="spellStart"/>
      <w:r w:rsidRPr="008E192F">
        <w:t>num_records</w:t>
      </w:r>
      <w:proofErr w:type="spellEnd"/>
      <w:r w:rsidRPr="008E192F">
        <w:t xml:space="preserve"> -</w:t>
      </w:r>
      <w:proofErr w:type="spellStart"/>
      <w:r w:rsidRPr="008E192F">
        <w:t>len</w:t>
      </w:r>
      <w:proofErr w:type="spellEnd"/>
      <w:r w:rsidRPr="008E192F">
        <w:t>(</w:t>
      </w:r>
      <w:proofErr w:type="spellStart"/>
      <w:r w:rsidRPr="008E192F">
        <w:t>all_records</w:t>
      </w:r>
      <w:proofErr w:type="spellEnd"/>
      <w:r w:rsidRPr="008E192F">
        <w:t>)</w:t>
      </w:r>
    </w:p>
    <w:p w14:paraId="4C0B52B7" w14:textId="77777777" w:rsidR="008E192F" w:rsidRPr="008E192F" w:rsidRDefault="008E192F" w:rsidP="008E192F">
      <w:pPr>
        <w:pStyle w:val="ABoxedCode"/>
      </w:pPr>
      <w:r w:rsidRPr="008E192F">
        <w:t xml:space="preserve">    if </w:t>
      </w:r>
      <w:proofErr w:type="spellStart"/>
      <w:r w:rsidRPr="008E192F">
        <w:t>remaining_records</w:t>
      </w:r>
      <w:proofErr w:type="spellEnd"/>
      <w:r w:rsidRPr="008E192F">
        <w:t xml:space="preserve"> &gt; 0:</w:t>
      </w:r>
    </w:p>
    <w:p w14:paraId="69710DD8" w14:textId="77777777" w:rsidR="008E192F" w:rsidRPr="008E192F" w:rsidRDefault="008E192F" w:rsidP="008E192F">
      <w:pPr>
        <w:pStyle w:val="ABoxedCode"/>
      </w:pPr>
      <w:r w:rsidRPr="008E192F">
        <w:t xml:space="preserve">       records=</w:t>
      </w:r>
      <w:proofErr w:type="spellStart"/>
      <w:r w:rsidRPr="008E192F">
        <w:t>gen_</w:t>
      </w:r>
      <w:proofErr w:type="gramStart"/>
      <w:r w:rsidRPr="008E192F">
        <w:t>data</w:t>
      </w:r>
      <w:proofErr w:type="spellEnd"/>
      <w:r w:rsidRPr="008E192F">
        <w:t>(</w:t>
      </w:r>
      <w:proofErr w:type="gramEnd"/>
      <w:r w:rsidRPr="008E192F">
        <w:t xml:space="preserve">Topic=topic, </w:t>
      </w:r>
      <w:proofErr w:type="spellStart"/>
      <w:r w:rsidRPr="008E192F">
        <w:t>Nrecords</w:t>
      </w:r>
      <w:proofErr w:type="spellEnd"/>
      <w:r w:rsidRPr="008E192F">
        <w:t>=</w:t>
      </w:r>
      <w:proofErr w:type="spellStart"/>
      <w:r w:rsidRPr="008E192F">
        <w:t>remaining_records</w:t>
      </w:r>
      <w:proofErr w:type="spellEnd"/>
      <w:r w:rsidRPr="008E192F">
        <w:t>)</w:t>
      </w:r>
    </w:p>
    <w:p w14:paraId="312D0FBB" w14:textId="77777777" w:rsidR="008E192F" w:rsidRPr="008E192F" w:rsidRDefault="008E192F" w:rsidP="008E192F">
      <w:pPr>
        <w:pStyle w:val="ABoxedCode"/>
      </w:pPr>
      <w:r w:rsidRPr="008E192F">
        <w:t xml:space="preserve">       </w:t>
      </w:r>
      <w:proofErr w:type="spellStart"/>
      <w:r w:rsidRPr="008E192F">
        <w:t>all_records</w:t>
      </w:r>
      <w:proofErr w:type="spellEnd"/>
      <w:r w:rsidRPr="008E192F">
        <w:t>=</w:t>
      </w:r>
      <w:proofErr w:type="spellStart"/>
      <w:proofErr w:type="gramStart"/>
      <w:r w:rsidRPr="008E192F">
        <w:t>pd.concat</w:t>
      </w:r>
      <w:proofErr w:type="spellEnd"/>
      <w:proofErr w:type="gramEnd"/>
      <w:r w:rsidRPr="008E192F">
        <w:t>([</w:t>
      </w:r>
      <w:proofErr w:type="spellStart"/>
      <w:r w:rsidRPr="008E192F">
        <w:t>all_records</w:t>
      </w:r>
      <w:proofErr w:type="spellEnd"/>
      <w:r w:rsidRPr="008E192F">
        <w:t>, records])</w:t>
      </w:r>
    </w:p>
    <w:p w14:paraId="28C140DE" w14:textId="77777777" w:rsidR="008E192F" w:rsidRPr="008E192F" w:rsidRDefault="008E192F" w:rsidP="008E192F">
      <w:pPr>
        <w:pStyle w:val="ABoxedCode"/>
      </w:pPr>
      <w:r w:rsidRPr="008E192F">
        <w:t xml:space="preserve">       </w:t>
      </w:r>
      <w:proofErr w:type="gramStart"/>
      <w:r w:rsidRPr="008E192F">
        <w:t>print(</w:t>
      </w:r>
      <w:proofErr w:type="gramEnd"/>
      <w:r w:rsidRPr="008E192F">
        <w:t xml:space="preserve">'Generated:', </w:t>
      </w:r>
      <w:proofErr w:type="spellStart"/>
      <w:r w:rsidRPr="008E192F">
        <w:t>len</w:t>
      </w:r>
      <w:proofErr w:type="spellEnd"/>
      <w:r w:rsidRPr="008E192F">
        <w:t>(</w:t>
      </w:r>
      <w:proofErr w:type="spellStart"/>
      <w:r w:rsidRPr="008E192F">
        <w:t>all_records</w:t>
      </w:r>
      <w:proofErr w:type="spellEnd"/>
      <w:r w:rsidRPr="008E192F">
        <w:t>), 'records', 'for', topic)</w:t>
      </w:r>
    </w:p>
    <w:p w14:paraId="18E24683" w14:textId="77777777" w:rsidR="008E192F" w:rsidRPr="008E192F" w:rsidRDefault="008E192F" w:rsidP="008E192F">
      <w:pPr>
        <w:pStyle w:val="ABoxedCode"/>
      </w:pPr>
      <w:r w:rsidRPr="008E192F">
        <w:t xml:space="preserve">    return </w:t>
      </w:r>
      <w:proofErr w:type="spellStart"/>
      <w:r w:rsidRPr="008E192F">
        <w:t>all_records</w:t>
      </w:r>
      <w:proofErr w:type="spellEnd"/>
    </w:p>
    <w:p w14:paraId="3BB7DC78" w14:textId="77777777" w:rsidR="008E192F" w:rsidRPr="008E192F" w:rsidRDefault="008E192F" w:rsidP="008E192F">
      <w:pPr>
        <w:pStyle w:val="ABoxedCode"/>
      </w:pPr>
    </w:p>
    <w:p w14:paraId="1791A902" w14:textId="77777777" w:rsidR="008E192F" w:rsidRPr="008E192F" w:rsidRDefault="008E192F" w:rsidP="008E192F">
      <w:pPr>
        <w:pStyle w:val="ABoxedCode"/>
      </w:pPr>
      <w:proofErr w:type="gramStart"/>
      <w:r w:rsidRPr="008E192F">
        <w:t>print(</w:t>
      </w:r>
      <w:proofErr w:type="gramEnd"/>
      <w:r w:rsidRPr="008E192F">
        <w:t>'Generating:', 'DM', '...')</w:t>
      </w:r>
    </w:p>
    <w:p w14:paraId="4A0D7B28" w14:textId="77777777" w:rsidR="008E192F" w:rsidRPr="008E192F" w:rsidRDefault="008E192F" w:rsidP="008E192F">
      <w:pPr>
        <w:pStyle w:val="ABoxedCode"/>
      </w:pPr>
      <w:proofErr w:type="spellStart"/>
      <w:r w:rsidRPr="008E192F">
        <w:t>df</w:t>
      </w:r>
      <w:proofErr w:type="spellEnd"/>
      <w:r w:rsidRPr="008E192F">
        <w:t>=</w:t>
      </w:r>
      <w:proofErr w:type="spellStart"/>
      <w:r w:rsidRPr="008E192F">
        <w:t>gen_</w:t>
      </w:r>
      <w:proofErr w:type="gramStart"/>
      <w:r w:rsidRPr="008E192F">
        <w:t>records</w:t>
      </w:r>
      <w:proofErr w:type="spellEnd"/>
      <w:r w:rsidRPr="008E192F">
        <w:t>(</w:t>
      </w:r>
      <w:proofErr w:type="gramEnd"/>
      <w:r w:rsidRPr="008E192F">
        <w:t xml:space="preserve">topic='Demographics', </w:t>
      </w:r>
      <w:proofErr w:type="spellStart"/>
      <w:r w:rsidRPr="008E192F">
        <w:t>num_records</w:t>
      </w:r>
      <w:proofErr w:type="spellEnd"/>
      <w:r w:rsidRPr="008E192F">
        <w:t xml:space="preserve">=100, </w:t>
      </w:r>
      <w:proofErr w:type="spellStart"/>
      <w:r w:rsidRPr="008E192F">
        <w:t>records_per_batch</w:t>
      </w:r>
      <w:proofErr w:type="spellEnd"/>
      <w:r w:rsidRPr="008E192F">
        <w:t>=10)</w:t>
      </w:r>
    </w:p>
    <w:p w14:paraId="023A87AD" w14:textId="77777777" w:rsidR="008E192F" w:rsidRPr="008E192F" w:rsidRDefault="008E192F" w:rsidP="008E192F">
      <w:pPr>
        <w:pStyle w:val="ABoxedCode"/>
      </w:pPr>
    </w:p>
    <w:p w14:paraId="1A7398AB" w14:textId="77777777" w:rsidR="008E192F" w:rsidRPr="008E192F" w:rsidRDefault="008E192F" w:rsidP="008E192F">
      <w:pPr>
        <w:pStyle w:val="ABoxedCode"/>
      </w:pPr>
      <w:r w:rsidRPr="008E192F">
        <w:t># Load the CSV data into a DataFrame</w:t>
      </w:r>
    </w:p>
    <w:p w14:paraId="5FB4A107" w14:textId="77777777" w:rsidR="008E192F" w:rsidRPr="008E192F" w:rsidRDefault="008E192F" w:rsidP="008E192F">
      <w:pPr>
        <w:pStyle w:val="ABoxedCode"/>
      </w:pPr>
      <w:proofErr w:type="spellStart"/>
      <w:r w:rsidRPr="008E192F">
        <w:t>matrix_df</w:t>
      </w:r>
      <w:proofErr w:type="spellEnd"/>
      <w:r w:rsidRPr="008E192F">
        <w:t xml:space="preserve"> = </w:t>
      </w:r>
      <w:proofErr w:type="spellStart"/>
      <w:proofErr w:type="gramStart"/>
      <w:r w:rsidRPr="008E192F">
        <w:t>pd.read</w:t>
      </w:r>
      <w:proofErr w:type="gramEnd"/>
      <w:r w:rsidRPr="008E192F">
        <w:t>_csv</w:t>
      </w:r>
      <w:proofErr w:type="spellEnd"/>
      <w:r w:rsidRPr="008E192F">
        <w:t xml:space="preserve">('./resources/matrix.csv', </w:t>
      </w:r>
      <w:proofErr w:type="spellStart"/>
      <w:r w:rsidRPr="008E192F">
        <w:t>dtype</w:t>
      </w:r>
      <w:proofErr w:type="spellEnd"/>
      <w:r w:rsidRPr="008E192F">
        <w:t xml:space="preserve">={'SITE': </w:t>
      </w:r>
      <w:proofErr w:type="gramStart"/>
      <w:r w:rsidRPr="008E192F">
        <w:t>str},</w:t>
      </w:r>
      <w:proofErr w:type="gramEnd"/>
      <w:r w:rsidRPr="008E192F">
        <w:t xml:space="preserve"> </w:t>
      </w:r>
      <w:proofErr w:type="spellStart"/>
      <w:r w:rsidRPr="008E192F">
        <w:t>low_memory</w:t>
      </w:r>
      <w:proofErr w:type="spellEnd"/>
      <w:r w:rsidRPr="008E192F">
        <w:t>=False, encoding='ISO-8859-1')</w:t>
      </w:r>
    </w:p>
    <w:p w14:paraId="2F927045" w14:textId="77777777" w:rsidR="008E192F" w:rsidRPr="008E192F" w:rsidRDefault="008E192F" w:rsidP="008E192F">
      <w:pPr>
        <w:pStyle w:val="ABoxedCode"/>
      </w:pPr>
      <w:proofErr w:type="spellStart"/>
      <w:r w:rsidRPr="008E192F">
        <w:t>form_df</w:t>
      </w:r>
      <w:proofErr w:type="spellEnd"/>
      <w:r w:rsidRPr="008E192F">
        <w:t xml:space="preserve"> = </w:t>
      </w:r>
      <w:proofErr w:type="spellStart"/>
      <w:r w:rsidRPr="008E192F">
        <w:t>matrix_df</w:t>
      </w:r>
      <w:proofErr w:type="spellEnd"/>
      <w:r w:rsidRPr="008E192F">
        <w:t>[</w:t>
      </w:r>
      <w:proofErr w:type="spellStart"/>
      <w:r w:rsidRPr="008E192F">
        <w:t>matrix_df</w:t>
      </w:r>
      <w:proofErr w:type="spellEnd"/>
      <w:r w:rsidRPr="008E192F">
        <w:t>['FORM'] == 'DM']</w:t>
      </w:r>
    </w:p>
    <w:p w14:paraId="1FE9E208" w14:textId="77777777" w:rsidR="008E192F" w:rsidRPr="008E192F" w:rsidRDefault="008E192F" w:rsidP="008E192F">
      <w:pPr>
        <w:pStyle w:val="ABoxedCode"/>
      </w:pPr>
      <w:r w:rsidRPr="008E192F">
        <w:t># Loop through 'SITE', 'PATIENT_NAME', and 'FOLDER' columns</w:t>
      </w:r>
    </w:p>
    <w:p w14:paraId="6A911403" w14:textId="77777777" w:rsidR="008E192F" w:rsidRPr="008E192F" w:rsidRDefault="008E192F" w:rsidP="008E192F">
      <w:pPr>
        <w:pStyle w:val="ABoxedCode"/>
      </w:pPr>
      <w:proofErr w:type="spellStart"/>
      <w:r w:rsidRPr="008E192F">
        <w:lastRenderedPageBreak/>
        <w:t>dfs</w:t>
      </w:r>
      <w:proofErr w:type="spellEnd"/>
      <w:r w:rsidRPr="008E192F">
        <w:t xml:space="preserve"> = []</w:t>
      </w:r>
    </w:p>
    <w:p w14:paraId="5AB99F64" w14:textId="77777777" w:rsidR="008E192F" w:rsidRPr="008E192F" w:rsidRDefault="008E192F" w:rsidP="008E192F">
      <w:pPr>
        <w:pStyle w:val="ABoxedCode"/>
      </w:pPr>
      <w:r w:rsidRPr="008E192F">
        <w:t xml:space="preserve">for index, row in </w:t>
      </w:r>
      <w:proofErr w:type="spellStart"/>
      <w:r w:rsidRPr="008E192F">
        <w:t>form_</w:t>
      </w:r>
      <w:proofErr w:type="gramStart"/>
      <w:r w:rsidRPr="008E192F">
        <w:t>df.iterrows</w:t>
      </w:r>
      <w:proofErr w:type="spellEnd"/>
      <w:proofErr w:type="gramEnd"/>
      <w:r w:rsidRPr="008E192F">
        <w:t>():</w:t>
      </w:r>
    </w:p>
    <w:p w14:paraId="1E24932D" w14:textId="77777777" w:rsidR="008E192F" w:rsidRPr="008E192F" w:rsidRDefault="008E192F" w:rsidP="008E192F">
      <w:pPr>
        <w:pStyle w:val="ABoxedCode"/>
      </w:pPr>
      <w:r w:rsidRPr="008E192F">
        <w:t xml:space="preserve">    site = row['SITE']</w:t>
      </w:r>
    </w:p>
    <w:p w14:paraId="7C2EE2A3" w14:textId="77777777" w:rsidR="008E192F" w:rsidRPr="008E192F" w:rsidRDefault="008E192F" w:rsidP="008E192F">
      <w:pPr>
        <w:pStyle w:val="ABoxedCode"/>
      </w:pPr>
      <w:r w:rsidRPr="008E192F">
        <w:t xml:space="preserve">    </w:t>
      </w:r>
      <w:proofErr w:type="spellStart"/>
      <w:r w:rsidRPr="008E192F">
        <w:t>patient_name</w:t>
      </w:r>
      <w:proofErr w:type="spellEnd"/>
      <w:r w:rsidRPr="008E192F">
        <w:t xml:space="preserve"> = row['PATIENT_NAME']</w:t>
      </w:r>
    </w:p>
    <w:p w14:paraId="2DB97762" w14:textId="77777777" w:rsidR="008E192F" w:rsidRPr="008E192F" w:rsidRDefault="008E192F" w:rsidP="008E192F">
      <w:pPr>
        <w:pStyle w:val="ABoxedCode"/>
      </w:pPr>
      <w:r w:rsidRPr="008E192F">
        <w:t xml:space="preserve">    folder = row['FOLDER']</w:t>
      </w:r>
    </w:p>
    <w:p w14:paraId="3F25C14B" w14:textId="77777777" w:rsidR="008E192F" w:rsidRPr="008E192F" w:rsidRDefault="008E192F" w:rsidP="008E192F">
      <w:pPr>
        <w:pStyle w:val="ABoxedCode"/>
      </w:pPr>
      <w:r w:rsidRPr="008E192F">
        <w:t xml:space="preserve">    </w:t>
      </w:r>
      <w:proofErr w:type="spellStart"/>
      <w:r w:rsidRPr="008E192F">
        <w:t>record_position</w:t>
      </w:r>
      <w:proofErr w:type="spellEnd"/>
      <w:r w:rsidRPr="008E192F">
        <w:t>= row['RECORD_POSITION']</w:t>
      </w:r>
    </w:p>
    <w:p w14:paraId="26753A28" w14:textId="77777777" w:rsidR="008E192F" w:rsidRPr="008E192F" w:rsidRDefault="008E192F" w:rsidP="008E192F">
      <w:pPr>
        <w:pStyle w:val="ABoxedCode"/>
      </w:pPr>
      <w:r w:rsidRPr="008E192F">
        <w:t xml:space="preserve">    </w:t>
      </w:r>
      <w:proofErr w:type="spellStart"/>
      <w:r w:rsidRPr="008E192F">
        <w:t>page_repeatnumber</w:t>
      </w:r>
      <w:proofErr w:type="spellEnd"/>
      <w:r w:rsidRPr="008E192F">
        <w:t>= row['PAGEREPEATNUMBER']</w:t>
      </w:r>
    </w:p>
    <w:p w14:paraId="7A44D72F" w14:textId="77777777" w:rsidR="008E192F" w:rsidRPr="008E192F" w:rsidRDefault="008E192F" w:rsidP="008E192F">
      <w:pPr>
        <w:pStyle w:val="ABoxedCode"/>
      </w:pPr>
      <w:r w:rsidRPr="008E192F">
        <w:t xml:space="preserve">    </w:t>
      </w:r>
      <w:proofErr w:type="spellStart"/>
      <w:r w:rsidRPr="008E192F">
        <w:t>rand_df</w:t>
      </w:r>
      <w:proofErr w:type="spellEnd"/>
      <w:r w:rsidRPr="008E192F">
        <w:t xml:space="preserve"> = </w:t>
      </w:r>
      <w:proofErr w:type="spellStart"/>
      <w:r w:rsidRPr="008E192F">
        <w:t>df.sample</w:t>
      </w:r>
      <w:proofErr w:type="spellEnd"/>
      <w:r w:rsidRPr="008E192F">
        <w:t>(n=1)</w:t>
      </w:r>
    </w:p>
    <w:p w14:paraId="3E00314B" w14:textId="77777777" w:rsidR="008E192F" w:rsidRPr="008E192F" w:rsidRDefault="008E192F" w:rsidP="008E192F">
      <w:pPr>
        <w:pStyle w:val="ABoxedCode"/>
      </w:pPr>
      <w:r w:rsidRPr="008E192F">
        <w:t xml:space="preserve">    </w:t>
      </w:r>
      <w:proofErr w:type="spellStart"/>
      <w:r w:rsidRPr="008E192F">
        <w:t>rand_</w:t>
      </w:r>
      <w:proofErr w:type="gramStart"/>
      <w:r w:rsidRPr="008E192F">
        <w:t>df.insert</w:t>
      </w:r>
      <w:proofErr w:type="spellEnd"/>
      <w:proofErr w:type="gramEnd"/>
      <w:r w:rsidRPr="008E192F">
        <w:t>(0, 'Site', site)</w:t>
      </w:r>
    </w:p>
    <w:p w14:paraId="286FD09B" w14:textId="77777777" w:rsidR="008E192F" w:rsidRPr="008E192F" w:rsidRDefault="008E192F" w:rsidP="008E192F">
      <w:pPr>
        <w:pStyle w:val="ABoxedCode"/>
      </w:pPr>
      <w:r w:rsidRPr="008E192F">
        <w:t xml:space="preserve">    </w:t>
      </w:r>
      <w:proofErr w:type="spellStart"/>
      <w:r w:rsidRPr="008E192F">
        <w:t>rand_</w:t>
      </w:r>
      <w:proofErr w:type="gramStart"/>
      <w:r w:rsidRPr="008E192F">
        <w:t>df.insert</w:t>
      </w:r>
      <w:proofErr w:type="spellEnd"/>
      <w:proofErr w:type="gramEnd"/>
      <w:r w:rsidRPr="008E192F">
        <w:t>(1, '</w:t>
      </w:r>
      <w:proofErr w:type="spellStart"/>
      <w:r w:rsidRPr="008E192F">
        <w:t>Patient_Name</w:t>
      </w:r>
      <w:proofErr w:type="spellEnd"/>
      <w:r w:rsidRPr="008E192F">
        <w:t xml:space="preserve">', </w:t>
      </w:r>
      <w:proofErr w:type="spellStart"/>
      <w:r w:rsidRPr="008E192F">
        <w:t>patient_name</w:t>
      </w:r>
      <w:proofErr w:type="spellEnd"/>
      <w:r w:rsidRPr="008E192F">
        <w:t>)</w:t>
      </w:r>
    </w:p>
    <w:p w14:paraId="64A29349" w14:textId="77777777" w:rsidR="008E192F" w:rsidRPr="008E192F" w:rsidRDefault="008E192F" w:rsidP="008E192F">
      <w:pPr>
        <w:pStyle w:val="ABoxedCode"/>
      </w:pPr>
      <w:r w:rsidRPr="008E192F">
        <w:t xml:space="preserve">    </w:t>
      </w:r>
      <w:proofErr w:type="spellStart"/>
      <w:r w:rsidRPr="008E192F">
        <w:t>rand_</w:t>
      </w:r>
      <w:proofErr w:type="gramStart"/>
      <w:r w:rsidRPr="008E192F">
        <w:t>df.insert</w:t>
      </w:r>
      <w:proofErr w:type="spellEnd"/>
      <w:proofErr w:type="gramEnd"/>
      <w:r w:rsidRPr="008E192F">
        <w:t>(2, 'Folder', folder)</w:t>
      </w:r>
    </w:p>
    <w:p w14:paraId="4BF95493" w14:textId="77777777" w:rsidR="008E192F" w:rsidRPr="008E192F" w:rsidRDefault="008E192F" w:rsidP="008E192F">
      <w:pPr>
        <w:pStyle w:val="ABoxedCode"/>
      </w:pPr>
      <w:r w:rsidRPr="008E192F">
        <w:t xml:space="preserve">    </w:t>
      </w:r>
      <w:proofErr w:type="spellStart"/>
      <w:r w:rsidRPr="008E192F">
        <w:t>rand_</w:t>
      </w:r>
      <w:proofErr w:type="gramStart"/>
      <w:r w:rsidRPr="008E192F">
        <w:t>df.insert</w:t>
      </w:r>
      <w:proofErr w:type="spellEnd"/>
      <w:proofErr w:type="gramEnd"/>
      <w:r w:rsidRPr="008E192F">
        <w:t>(3, '</w:t>
      </w:r>
      <w:proofErr w:type="spellStart"/>
      <w:r w:rsidRPr="008E192F">
        <w:t>Record_position</w:t>
      </w:r>
      <w:proofErr w:type="spellEnd"/>
      <w:r w:rsidRPr="008E192F">
        <w:t xml:space="preserve">', </w:t>
      </w:r>
      <w:proofErr w:type="spellStart"/>
      <w:r w:rsidRPr="008E192F">
        <w:t>record_position</w:t>
      </w:r>
      <w:proofErr w:type="spellEnd"/>
      <w:r w:rsidRPr="008E192F">
        <w:t>)</w:t>
      </w:r>
    </w:p>
    <w:p w14:paraId="372E6B50" w14:textId="77777777" w:rsidR="008E192F" w:rsidRPr="008E192F" w:rsidRDefault="008E192F" w:rsidP="008E192F">
      <w:pPr>
        <w:pStyle w:val="ABoxedCode"/>
      </w:pPr>
      <w:r w:rsidRPr="008E192F">
        <w:t xml:space="preserve">    </w:t>
      </w:r>
      <w:proofErr w:type="spellStart"/>
      <w:r w:rsidRPr="008E192F">
        <w:t>rand_</w:t>
      </w:r>
      <w:proofErr w:type="gramStart"/>
      <w:r w:rsidRPr="008E192F">
        <w:t>df.insert</w:t>
      </w:r>
      <w:proofErr w:type="spellEnd"/>
      <w:proofErr w:type="gramEnd"/>
      <w:r w:rsidRPr="008E192F">
        <w:t>(4, '</w:t>
      </w:r>
      <w:proofErr w:type="spellStart"/>
      <w:r w:rsidRPr="008E192F">
        <w:t>Page_repeatnumber</w:t>
      </w:r>
      <w:proofErr w:type="spellEnd"/>
      <w:r w:rsidRPr="008E192F">
        <w:t xml:space="preserve">', </w:t>
      </w:r>
      <w:proofErr w:type="spellStart"/>
      <w:r w:rsidRPr="008E192F">
        <w:t>page_repeatnumber</w:t>
      </w:r>
      <w:proofErr w:type="spellEnd"/>
      <w:r w:rsidRPr="008E192F">
        <w:t>)</w:t>
      </w:r>
    </w:p>
    <w:p w14:paraId="0AD7A2B9" w14:textId="77777777" w:rsidR="008E192F" w:rsidRPr="008E192F" w:rsidRDefault="008E192F" w:rsidP="008E192F">
      <w:pPr>
        <w:pStyle w:val="ABoxedCode"/>
      </w:pPr>
      <w:r w:rsidRPr="008E192F">
        <w:t xml:space="preserve">    </w:t>
      </w:r>
      <w:proofErr w:type="spellStart"/>
      <w:proofErr w:type="gramStart"/>
      <w:r w:rsidRPr="008E192F">
        <w:t>dfs.append</w:t>
      </w:r>
      <w:proofErr w:type="spellEnd"/>
      <w:proofErr w:type="gramEnd"/>
      <w:r w:rsidRPr="008E192F">
        <w:t>(</w:t>
      </w:r>
      <w:proofErr w:type="spellStart"/>
      <w:r w:rsidRPr="008E192F">
        <w:t>rand_df</w:t>
      </w:r>
      <w:proofErr w:type="spellEnd"/>
      <w:r w:rsidRPr="008E192F">
        <w:t>)</w:t>
      </w:r>
    </w:p>
    <w:p w14:paraId="0D8A51B3" w14:textId="77777777" w:rsidR="008E192F" w:rsidRPr="008E192F" w:rsidRDefault="008E192F" w:rsidP="008E192F">
      <w:pPr>
        <w:pStyle w:val="ABoxedCode"/>
      </w:pPr>
    </w:p>
    <w:p w14:paraId="0E6D063D" w14:textId="77777777" w:rsidR="008E192F" w:rsidRPr="008E192F" w:rsidRDefault="008E192F" w:rsidP="008E192F">
      <w:pPr>
        <w:pStyle w:val="ABoxedCode"/>
      </w:pPr>
      <w:r w:rsidRPr="008E192F">
        <w:t xml:space="preserve">result = </w:t>
      </w:r>
      <w:proofErr w:type="spellStart"/>
      <w:proofErr w:type="gramStart"/>
      <w:r w:rsidRPr="008E192F">
        <w:t>pd.concat</w:t>
      </w:r>
      <w:proofErr w:type="spellEnd"/>
      <w:proofErr w:type="gramEnd"/>
      <w:r w:rsidRPr="008E192F">
        <w:t>(</w:t>
      </w:r>
      <w:proofErr w:type="spellStart"/>
      <w:r w:rsidRPr="008E192F">
        <w:t>dfs</w:t>
      </w:r>
      <w:proofErr w:type="spellEnd"/>
      <w:r w:rsidRPr="008E192F">
        <w:t xml:space="preserve">, </w:t>
      </w:r>
      <w:proofErr w:type="spellStart"/>
      <w:r w:rsidRPr="008E192F">
        <w:t>ignore_index</w:t>
      </w:r>
      <w:proofErr w:type="spellEnd"/>
      <w:r w:rsidRPr="008E192F">
        <w:t>=True)</w:t>
      </w:r>
    </w:p>
    <w:p w14:paraId="07950D35" w14:textId="77777777" w:rsidR="008E192F" w:rsidRPr="008E192F" w:rsidRDefault="008E192F" w:rsidP="008E192F">
      <w:pPr>
        <w:pStyle w:val="ABoxedCode"/>
      </w:pPr>
      <w:r w:rsidRPr="008E192F">
        <w:t>print(result)</w:t>
      </w:r>
    </w:p>
    <w:p w14:paraId="7C2862D2" w14:textId="77777777" w:rsidR="008E192F" w:rsidRPr="008E192F" w:rsidRDefault="008E192F" w:rsidP="008E192F">
      <w:pPr>
        <w:pStyle w:val="ABoxedCode"/>
      </w:pPr>
      <w:proofErr w:type="spellStart"/>
      <w:r w:rsidRPr="008E192F">
        <w:t>result.to_</w:t>
      </w:r>
      <w:proofErr w:type="gramStart"/>
      <w:r w:rsidRPr="008E192F">
        <w:t>csv</w:t>
      </w:r>
      <w:proofErr w:type="spellEnd"/>
      <w:r w:rsidRPr="008E192F">
        <w:t>(</w:t>
      </w:r>
      <w:proofErr w:type="gramEnd"/>
      <w:r w:rsidRPr="008E192F">
        <w:t xml:space="preserve">"./outputs/csv/dm.csv", </w:t>
      </w:r>
      <w:proofErr w:type="spellStart"/>
      <w:r w:rsidRPr="008E192F">
        <w:t>sep</w:t>
      </w:r>
      <w:proofErr w:type="spellEnd"/>
      <w:r w:rsidRPr="008E192F">
        <w:t>="|", index=False)</w:t>
      </w:r>
    </w:p>
    <w:p w14:paraId="346417D0" w14:textId="77777777" w:rsidR="008E192F" w:rsidRPr="008E192F" w:rsidRDefault="008E192F" w:rsidP="008E192F">
      <w:pPr>
        <w:pStyle w:val="ABoxedCode"/>
      </w:pPr>
      <w:proofErr w:type="spellStart"/>
      <w:proofErr w:type="gramStart"/>
      <w:r w:rsidRPr="008E192F">
        <w:t>pyreadstat.write</w:t>
      </w:r>
      <w:proofErr w:type="gramEnd"/>
      <w:r w:rsidRPr="008E192F">
        <w:t>_xport</w:t>
      </w:r>
      <w:proofErr w:type="spellEnd"/>
      <w:r w:rsidRPr="008E192F">
        <w:t>(result, "./outputs/</w:t>
      </w:r>
      <w:proofErr w:type="spellStart"/>
      <w:r w:rsidRPr="008E192F">
        <w:t>sas</w:t>
      </w:r>
      <w:proofErr w:type="spellEnd"/>
      <w:r w:rsidRPr="008E192F">
        <w:t>/</w:t>
      </w:r>
      <w:proofErr w:type="spellStart"/>
      <w:r w:rsidRPr="008E192F">
        <w:t>dm.xpt</w:t>
      </w:r>
      <w:proofErr w:type="spellEnd"/>
      <w:r w:rsidRPr="008E192F">
        <w:t xml:space="preserve">", </w:t>
      </w:r>
      <w:proofErr w:type="spellStart"/>
      <w:r w:rsidRPr="008E192F">
        <w:t>table_name</w:t>
      </w:r>
      <w:proofErr w:type="spellEnd"/>
      <w:r w:rsidRPr="008E192F">
        <w:t>="DM")</w:t>
      </w:r>
    </w:p>
    <w:p w14:paraId="26AB09D8" w14:textId="77777777" w:rsidR="001F5ED2" w:rsidRDefault="001F5ED2" w:rsidP="001F5ED2">
      <w:pPr>
        <w:pStyle w:val="PaperBody"/>
      </w:pPr>
    </w:p>
    <w:p w14:paraId="65F8E1AB" w14:textId="77777777" w:rsidR="00CC31B9" w:rsidRDefault="00CC31B9" w:rsidP="00CC31B9">
      <w:pPr>
        <w:pStyle w:val="PaperBody"/>
      </w:pPr>
      <w:r>
        <w:t>ae.py</w:t>
      </w:r>
      <w:r w:rsidRPr="000E5D16">
        <w:t>:</w:t>
      </w:r>
    </w:p>
    <w:p w14:paraId="232A961A" w14:textId="77777777" w:rsidR="00CC31B9" w:rsidRPr="00CC31B9" w:rsidRDefault="00CC31B9" w:rsidP="00CC31B9">
      <w:pPr>
        <w:pStyle w:val="ABoxedCode"/>
      </w:pPr>
      <w:r w:rsidRPr="00CC31B9">
        <w:t>#****************************************************************************************</w:t>
      </w:r>
    </w:p>
    <w:p w14:paraId="33CD2203" w14:textId="77777777" w:rsidR="00CC31B9" w:rsidRPr="00CC31B9" w:rsidRDefault="00CC31B9" w:rsidP="00CC31B9">
      <w:pPr>
        <w:pStyle w:val="ABoxedCode"/>
      </w:pPr>
      <w:r w:rsidRPr="00CC31B9">
        <w:t xml:space="preserve">#Project </w:t>
      </w:r>
      <w:proofErr w:type="gramStart"/>
      <w:r w:rsidRPr="00CC31B9">
        <w:t>ID::</w:t>
      </w:r>
      <w:proofErr w:type="gramEnd"/>
      <w:r w:rsidRPr="00CC31B9">
        <w:t xml:space="preserve">               PharmaSUG-2025</w:t>
      </w:r>
    </w:p>
    <w:p w14:paraId="5F9E9A44" w14:textId="77777777" w:rsidR="00CC31B9" w:rsidRPr="00CC31B9" w:rsidRDefault="00CC31B9" w:rsidP="00CC31B9">
      <w:pPr>
        <w:pStyle w:val="ABoxedCode"/>
      </w:pPr>
      <w:r w:rsidRPr="00CC31B9">
        <w:t>#Program Name:              ae.py</w:t>
      </w:r>
    </w:p>
    <w:p w14:paraId="6290FFFD" w14:textId="77777777" w:rsidR="00CC31B9" w:rsidRPr="00CC31B9" w:rsidRDefault="00CC31B9" w:rsidP="00CC31B9">
      <w:pPr>
        <w:pStyle w:val="ABoxedCode"/>
      </w:pPr>
      <w:r w:rsidRPr="00CC31B9">
        <w:t>#Original Author:           Max Ma</w:t>
      </w:r>
    </w:p>
    <w:p w14:paraId="6FB96C37" w14:textId="77777777" w:rsidR="00CC31B9" w:rsidRPr="00CC31B9" w:rsidRDefault="00CC31B9" w:rsidP="00CC31B9">
      <w:pPr>
        <w:pStyle w:val="ABoxedCode"/>
      </w:pPr>
      <w:r w:rsidRPr="00CC31B9">
        <w:t>#Date Initiated:            20JAN25</w:t>
      </w:r>
    </w:p>
    <w:p w14:paraId="37797BFB" w14:textId="77777777" w:rsidR="00CC31B9" w:rsidRPr="00CC31B9" w:rsidRDefault="00CC31B9" w:rsidP="00CC31B9">
      <w:pPr>
        <w:pStyle w:val="ABoxedCode"/>
      </w:pPr>
      <w:r w:rsidRPr="00CC31B9">
        <w:t>#****************************************************************************************</w:t>
      </w:r>
    </w:p>
    <w:p w14:paraId="4A962BB8" w14:textId="77777777" w:rsidR="00CC31B9" w:rsidRPr="00CC31B9" w:rsidRDefault="00CC31B9" w:rsidP="00CC31B9">
      <w:pPr>
        <w:pStyle w:val="ABoxedCode"/>
      </w:pPr>
    </w:p>
    <w:p w14:paraId="7E17FC05" w14:textId="77777777" w:rsidR="00CC31B9" w:rsidRPr="00CC31B9" w:rsidRDefault="00CC31B9" w:rsidP="00CC31B9">
      <w:pPr>
        <w:pStyle w:val="ABoxedCode"/>
      </w:pPr>
      <w:proofErr w:type="gramStart"/>
      <w:r w:rsidRPr="00CC31B9">
        <w:t xml:space="preserve">import </w:t>
      </w:r>
      <w:proofErr w:type="spellStart"/>
      <w:r w:rsidRPr="00CC31B9">
        <w:t>os</w:t>
      </w:r>
      <w:proofErr w:type="spellEnd"/>
      <w:proofErr w:type="gramEnd"/>
    </w:p>
    <w:p w14:paraId="792C4546" w14:textId="77777777" w:rsidR="00CC31B9" w:rsidRPr="00CC31B9" w:rsidRDefault="00CC31B9" w:rsidP="00CC31B9">
      <w:pPr>
        <w:pStyle w:val="ABoxedCode"/>
      </w:pPr>
      <w:r w:rsidRPr="00CC31B9">
        <w:t xml:space="preserve">from </w:t>
      </w:r>
      <w:proofErr w:type="spellStart"/>
      <w:r w:rsidRPr="00CC31B9">
        <w:t>dotenv</w:t>
      </w:r>
      <w:proofErr w:type="spellEnd"/>
      <w:r w:rsidRPr="00CC31B9">
        <w:t xml:space="preserve"> import </w:t>
      </w:r>
      <w:proofErr w:type="spellStart"/>
      <w:r w:rsidRPr="00CC31B9">
        <w:t>load_dotenv</w:t>
      </w:r>
      <w:proofErr w:type="spellEnd"/>
    </w:p>
    <w:p w14:paraId="326A7934" w14:textId="77777777" w:rsidR="00CC31B9" w:rsidRPr="00CC31B9" w:rsidRDefault="00CC31B9" w:rsidP="00CC31B9">
      <w:pPr>
        <w:pStyle w:val="ABoxedCode"/>
      </w:pPr>
      <w:r w:rsidRPr="00CC31B9">
        <w:t>import instructor</w:t>
      </w:r>
    </w:p>
    <w:p w14:paraId="39B89396" w14:textId="77777777" w:rsidR="00CC31B9" w:rsidRPr="00CC31B9" w:rsidRDefault="00CC31B9" w:rsidP="00CC31B9">
      <w:pPr>
        <w:pStyle w:val="ABoxedCode"/>
      </w:pPr>
      <w:r w:rsidRPr="00CC31B9">
        <w:t xml:space="preserve">from </w:t>
      </w:r>
      <w:proofErr w:type="spellStart"/>
      <w:r w:rsidRPr="00CC31B9">
        <w:t>pydantic</w:t>
      </w:r>
      <w:proofErr w:type="spellEnd"/>
      <w:r w:rsidRPr="00CC31B9">
        <w:t xml:space="preserve"> import </w:t>
      </w:r>
      <w:proofErr w:type="spellStart"/>
      <w:r w:rsidRPr="00CC31B9">
        <w:t>BaseModel</w:t>
      </w:r>
      <w:proofErr w:type="spellEnd"/>
      <w:r w:rsidRPr="00CC31B9">
        <w:t>, Field</w:t>
      </w:r>
    </w:p>
    <w:p w14:paraId="7902B735" w14:textId="77777777" w:rsidR="00CC31B9" w:rsidRPr="00CC31B9" w:rsidRDefault="00CC31B9" w:rsidP="00CC31B9">
      <w:pPr>
        <w:pStyle w:val="ABoxedCode"/>
      </w:pPr>
      <w:r w:rsidRPr="00CC31B9">
        <w:t xml:space="preserve">from </w:t>
      </w:r>
      <w:proofErr w:type="spellStart"/>
      <w:r w:rsidRPr="00CC31B9">
        <w:t>openai</w:t>
      </w:r>
      <w:proofErr w:type="spellEnd"/>
      <w:r w:rsidRPr="00CC31B9">
        <w:t xml:space="preserve"> import OpenAI, </w:t>
      </w:r>
      <w:proofErr w:type="spellStart"/>
      <w:r w:rsidRPr="00CC31B9">
        <w:t>OpenAIError</w:t>
      </w:r>
      <w:proofErr w:type="spellEnd"/>
    </w:p>
    <w:p w14:paraId="783B64A9" w14:textId="77777777" w:rsidR="00CC31B9" w:rsidRPr="00CC31B9" w:rsidRDefault="00CC31B9" w:rsidP="00CC31B9">
      <w:pPr>
        <w:pStyle w:val="ABoxedCode"/>
      </w:pPr>
      <w:r w:rsidRPr="00CC31B9">
        <w:t>from typing import List</w:t>
      </w:r>
    </w:p>
    <w:p w14:paraId="1991A3B4" w14:textId="77777777" w:rsidR="00CC31B9" w:rsidRPr="00CC31B9" w:rsidRDefault="00CC31B9" w:rsidP="00CC31B9">
      <w:pPr>
        <w:pStyle w:val="ABoxedCode"/>
      </w:pPr>
      <w:r w:rsidRPr="00CC31B9">
        <w:t>import pandas as pd</w:t>
      </w:r>
    </w:p>
    <w:p w14:paraId="0341F10F" w14:textId="77777777" w:rsidR="00CC31B9" w:rsidRPr="00CC31B9" w:rsidRDefault="00CC31B9" w:rsidP="00CC31B9">
      <w:pPr>
        <w:pStyle w:val="ABoxedCode"/>
      </w:pPr>
      <w:r w:rsidRPr="00CC31B9">
        <w:t xml:space="preserve">import </w:t>
      </w:r>
      <w:proofErr w:type="spellStart"/>
      <w:r w:rsidRPr="00CC31B9">
        <w:t>pyreadstat</w:t>
      </w:r>
      <w:proofErr w:type="spellEnd"/>
    </w:p>
    <w:p w14:paraId="13C97690" w14:textId="77777777" w:rsidR="00CC31B9" w:rsidRPr="00CC31B9" w:rsidRDefault="00CC31B9" w:rsidP="00CC31B9">
      <w:pPr>
        <w:pStyle w:val="ABoxedCode"/>
      </w:pPr>
      <w:r w:rsidRPr="00CC31B9">
        <w:t>import random</w:t>
      </w:r>
    </w:p>
    <w:p w14:paraId="32D628F0" w14:textId="77777777" w:rsidR="00CC31B9" w:rsidRPr="00CC31B9" w:rsidRDefault="00CC31B9" w:rsidP="00CC31B9">
      <w:pPr>
        <w:pStyle w:val="ABoxedCode"/>
      </w:pPr>
      <w:r w:rsidRPr="00CC31B9">
        <w:t xml:space="preserve">from datetime import datetime, </w:t>
      </w:r>
      <w:proofErr w:type="spellStart"/>
      <w:r w:rsidRPr="00CC31B9">
        <w:t>timedelta</w:t>
      </w:r>
      <w:proofErr w:type="spellEnd"/>
    </w:p>
    <w:p w14:paraId="5CED59A0" w14:textId="77777777" w:rsidR="00CC31B9" w:rsidRPr="00CC31B9" w:rsidRDefault="00CC31B9" w:rsidP="00CC31B9">
      <w:pPr>
        <w:pStyle w:val="ABoxedCode"/>
      </w:pPr>
    </w:p>
    <w:p w14:paraId="1894322F" w14:textId="77777777" w:rsidR="00CC31B9" w:rsidRPr="00CC31B9" w:rsidRDefault="00CC31B9" w:rsidP="00CC31B9">
      <w:pPr>
        <w:pStyle w:val="ABoxedCode"/>
      </w:pPr>
      <w:r w:rsidRPr="00CC31B9">
        <w:t xml:space="preserve">class </w:t>
      </w:r>
      <w:proofErr w:type="gramStart"/>
      <w:r w:rsidRPr="00CC31B9">
        <w:t>Metadata(</w:t>
      </w:r>
      <w:proofErr w:type="spellStart"/>
      <w:proofErr w:type="gramEnd"/>
      <w:r w:rsidRPr="00CC31B9">
        <w:t>BaseModel</w:t>
      </w:r>
      <w:proofErr w:type="spellEnd"/>
      <w:r w:rsidRPr="00CC31B9">
        <w:t>):</w:t>
      </w:r>
    </w:p>
    <w:p w14:paraId="0855ED80" w14:textId="77777777" w:rsidR="00CC31B9" w:rsidRPr="00CC31B9" w:rsidRDefault="00CC31B9" w:rsidP="00CC31B9">
      <w:pPr>
        <w:pStyle w:val="ABoxedCode"/>
      </w:pPr>
    </w:p>
    <w:p w14:paraId="6384F25B" w14:textId="77777777" w:rsidR="00CC31B9" w:rsidRPr="00CC31B9" w:rsidRDefault="00CC31B9" w:rsidP="00CC31B9">
      <w:pPr>
        <w:pStyle w:val="ABoxedCode"/>
      </w:pPr>
      <w:r w:rsidRPr="00CC31B9">
        <w:t xml:space="preserve">    AESPID: str = </w:t>
      </w:r>
      <w:proofErr w:type="gramStart"/>
      <w:r w:rsidRPr="00CC31B9">
        <w:t>Field(</w:t>
      </w:r>
      <w:proofErr w:type="gramEnd"/>
      <w:r w:rsidRPr="00CC31B9">
        <w:t>..., description="AE Number, free text up to 4 characters long.")</w:t>
      </w:r>
    </w:p>
    <w:p w14:paraId="7E52895C" w14:textId="77777777" w:rsidR="00CC31B9" w:rsidRPr="00CC31B9" w:rsidRDefault="00CC31B9" w:rsidP="00CC31B9">
      <w:pPr>
        <w:pStyle w:val="ABoxedCode"/>
      </w:pPr>
      <w:r w:rsidRPr="00CC31B9">
        <w:t xml:space="preserve">    AETERM: str = </w:t>
      </w:r>
      <w:proofErr w:type="gramStart"/>
      <w:r w:rsidRPr="00CC31B9">
        <w:t>Field(</w:t>
      </w:r>
      <w:proofErr w:type="gramEnd"/>
      <w:r w:rsidRPr="00CC31B9">
        <w:t>..., description="Reported Term for the Adverse Event, free text up to 200 characters long.")</w:t>
      </w:r>
    </w:p>
    <w:p w14:paraId="3F6C9BBD" w14:textId="77777777" w:rsidR="00CC31B9" w:rsidRPr="00CC31B9" w:rsidRDefault="00CC31B9" w:rsidP="00CC31B9">
      <w:pPr>
        <w:pStyle w:val="ABoxedCode"/>
      </w:pPr>
      <w:r w:rsidRPr="00CC31B9">
        <w:t xml:space="preserve">    AESTDAT: str = </w:t>
      </w:r>
      <w:proofErr w:type="gramStart"/>
      <w:r w:rsidRPr="00CC31B9">
        <w:t>Field(</w:t>
      </w:r>
      <w:proofErr w:type="gramEnd"/>
      <w:r w:rsidRPr="00CC31B9">
        <w:t xml:space="preserve">..., description="Adverse Event Start Date, in format capital dd MMM </w:t>
      </w:r>
      <w:proofErr w:type="spellStart"/>
      <w:r w:rsidRPr="00CC31B9">
        <w:t>yyyy</w:t>
      </w:r>
      <w:proofErr w:type="spellEnd"/>
      <w:r w:rsidRPr="00CC31B9">
        <w:t>.")</w:t>
      </w:r>
    </w:p>
    <w:p w14:paraId="449F6B51" w14:textId="77777777" w:rsidR="00CC31B9" w:rsidRPr="00CC31B9" w:rsidRDefault="00CC31B9" w:rsidP="00CC31B9">
      <w:pPr>
        <w:pStyle w:val="ABoxedCode"/>
      </w:pPr>
      <w:r w:rsidRPr="00CC31B9">
        <w:t xml:space="preserve">    AESTTIM: str = </w:t>
      </w:r>
      <w:proofErr w:type="gramStart"/>
      <w:r w:rsidRPr="00CC31B9">
        <w:t>Field(</w:t>
      </w:r>
      <w:proofErr w:type="gramEnd"/>
      <w:r w:rsidRPr="00CC31B9">
        <w:t xml:space="preserve">..., description="Start Time of Adverse Event, in format </w:t>
      </w:r>
      <w:proofErr w:type="spellStart"/>
      <w:r w:rsidRPr="00CC31B9">
        <w:t>HH:nn</w:t>
      </w:r>
      <w:proofErr w:type="spellEnd"/>
      <w:r w:rsidRPr="00CC31B9">
        <w:t>.")</w:t>
      </w:r>
    </w:p>
    <w:p w14:paraId="32E4CB1B" w14:textId="77777777" w:rsidR="00CC31B9" w:rsidRPr="00CC31B9" w:rsidRDefault="00CC31B9" w:rsidP="00CC31B9">
      <w:pPr>
        <w:pStyle w:val="ABoxedCode"/>
      </w:pPr>
      <w:r w:rsidRPr="00CC31B9">
        <w:t xml:space="preserve">    AESTTIMUNK: str = </w:t>
      </w:r>
      <w:proofErr w:type="gramStart"/>
      <w:r w:rsidRPr="00CC31B9">
        <w:t>Field(</w:t>
      </w:r>
      <w:proofErr w:type="gramEnd"/>
      <w:r w:rsidRPr="00CC31B9">
        <w:t>..., description="Start Time of Adverse Event Unknown, set to blank if it's ongoing, set to 0 if the corresponding time is not missing, otherwise set it to 1, a numeric value in the format 1, the value must be in ('1 = Checked', '0 = Not Checked')")</w:t>
      </w:r>
    </w:p>
    <w:p w14:paraId="0E50ABFE" w14:textId="77777777" w:rsidR="00CC31B9" w:rsidRPr="00CC31B9" w:rsidRDefault="00CC31B9" w:rsidP="00CC31B9">
      <w:pPr>
        <w:pStyle w:val="ABoxedCode"/>
      </w:pPr>
      <w:r w:rsidRPr="00CC31B9">
        <w:t xml:space="preserve">    AEONGO: str = </w:t>
      </w:r>
      <w:proofErr w:type="gramStart"/>
      <w:r w:rsidRPr="00CC31B9">
        <w:t>Field(</w:t>
      </w:r>
      <w:proofErr w:type="gramEnd"/>
      <w:r w:rsidRPr="00CC31B9">
        <w:t>..., description="Ongoing Adverse Event, Text coded with AEONGO_NY1, the value must be in ('Y', 'N'), 'Y' has a 18.0% chance, 'N' has a 82.0% chance")</w:t>
      </w:r>
    </w:p>
    <w:p w14:paraId="47E2F94D" w14:textId="77777777" w:rsidR="00CC31B9" w:rsidRPr="00CC31B9" w:rsidRDefault="00CC31B9" w:rsidP="00CC31B9">
      <w:pPr>
        <w:pStyle w:val="ABoxedCode"/>
      </w:pPr>
      <w:r w:rsidRPr="00CC31B9">
        <w:t xml:space="preserve">    AEENDAT: str = </w:t>
      </w:r>
      <w:proofErr w:type="gramStart"/>
      <w:r w:rsidRPr="00CC31B9">
        <w:t>Field(</w:t>
      </w:r>
      <w:proofErr w:type="gramEnd"/>
      <w:r w:rsidRPr="00CC31B9">
        <w:t xml:space="preserve">..., description="Adverse Event End Date, it </w:t>
      </w:r>
      <w:proofErr w:type="spellStart"/>
      <w:r w:rsidRPr="00CC31B9">
        <w:t>shoul</w:t>
      </w:r>
      <w:proofErr w:type="spellEnd"/>
      <w:r w:rsidRPr="00CC31B9">
        <w:t xml:space="preserve"> be after the start date or time , set to blank if it's ongoing, in format capital dd MMM </w:t>
      </w:r>
      <w:proofErr w:type="spellStart"/>
      <w:r w:rsidRPr="00CC31B9">
        <w:t>yyyy</w:t>
      </w:r>
      <w:proofErr w:type="spellEnd"/>
      <w:r w:rsidRPr="00CC31B9">
        <w:t>.")</w:t>
      </w:r>
    </w:p>
    <w:p w14:paraId="6982EA7E" w14:textId="77777777" w:rsidR="00CC31B9" w:rsidRPr="00CC31B9" w:rsidRDefault="00CC31B9" w:rsidP="00CC31B9">
      <w:pPr>
        <w:pStyle w:val="ABoxedCode"/>
      </w:pPr>
      <w:r w:rsidRPr="00CC31B9">
        <w:t xml:space="preserve">    AEENTIM: str = </w:t>
      </w:r>
      <w:proofErr w:type="gramStart"/>
      <w:r w:rsidRPr="00CC31B9">
        <w:t>Field(</w:t>
      </w:r>
      <w:proofErr w:type="gramEnd"/>
      <w:r w:rsidRPr="00CC31B9">
        <w:t xml:space="preserve">..., description="End Time of Adverse Event, it </w:t>
      </w:r>
      <w:proofErr w:type="spellStart"/>
      <w:r w:rsidRPr="00CC31B9">
        <w:t>shoul</w:t>
      </w:r>
      <w:proofErr w:type="spellEnd"/>
      <w:r w:rsidRPr="00CC31B9">
        <w:t xml:space="preserve"> be after the start date or time , set to blank if it's ongoing, in format </w:t>
      </w:r>
      <w:proofErr w:type="spellStart"/>
      <w:r w:rsidRPr="00CC31B9">
        <w:t>HH:nn</w:t>
      </w:r>
      <w:proofErr w:type="spellEnd"/>
      <w:r w:rsidRPr="00CC31B9">
        <w:t>.")</w:t>
      </w:r>
    </w:p>
    <w:p w14:paraId="5E6AD6B6" w14:textId="77777777" w:rsidR="00CC31B9" w:rsidRPr="00CC31B9" w:rsidRDefault="00CC31B9" w:rsidP="00CC31B9">
      <w:pPr>
        <w:pStyle w:val="ABoxedCode"/>
      </w:pPr>
      <w:r w:rsidRPr="00CC31B9">
        <w:t xml:space="preserve">    AEENTIMUNK: str = </w:t>
      </w:r>
      <w:proofErr w:type="gramStart"/>
      <w:r w:rsidRPr="00CC31B9">
        <w:t>Field(</w:t>
      </w:r>
      <w:proofErr w:type="gramEnd"/>
      <w:r w:rsidRPr="00CC31B9">
        <w:t>..., description="End Time of Adverse Event Unknown, set to blank if it's ongoing, set to 0 if the corresponding time is not missing, otherwise set it to 1, a numeric value in the format 1, the value must be in ('1 = Checked', '0 = Not Checked')")</w:t>
      </w:r>
    </w:p>
    <w:p w14:paraId="43BBF662" w14:textId="77777777" w:rsidR="00CC31B9" w:rsidRPr="00CC31B9" w:rsidRDefault="00CC31B9" w:rsidP="00CC31B9">
      <w:pPr>
        <w:pStyle w:val="ABoxedCode"/>
      </w:pPr>
      <w:r w:rsidRPr="00CC31B9">
        <w:t xml:space="preserve">    AEOUT: str = Field(..., description="Outcome of Adverse Event, Text coded with OUT, the value must be in ('RECOVERED/RESOLVED', 'RECOVERED/RESOLVED WITH SEQUELAE', </w:t>
      </w:r>
      <w:r w:rsidRPr="00CC31B9">
        <w:lastRenderedPageBreak/>
        <w:t>'RECOVERING/RESOLVING', 'NOT RECOVERED/NOT RESOLVED', 'FATAL', 'UNKNOWN'), 'RECOVERED/RESOLVED' has a 50.0% chance, 'RECOVERED/RESOLVED WITH SEQUELAE' has a 10.0% chance, 'RECOVERING/RESOLVING' has a 20.% chance, 'NOT RECOVERED/NOT RESOLVED' has a 10.0% chance, 'FATAL' has a 5.0% chance, 'UNKNOWN' has a 5.0% chance")</w:t>
      </w:r>
    </w:p>
    <w:p w14:paraId="1CE7E785" w14:textId="77777777" w:rsidR="00CC31B9" w:rsidRPr="00CC31B9" w:rsidRDefault="00CC31B9" w:rsidP="00CC31B9">
      <w:pPr>
        <w:pStyle w:val="ABoxedCode"/>
      </w:pPr>
      <w:r w:rsidRPr="00CC31B9">
        <w:t xml:space="preserve">    AESEV: str = </w:t>
      </w:r>
      <w:proofErr w:type="gramStart"/>
      <w:r w:rsidRPr="00CC31B9">
        <w:t>Field(</w:t>
      </w:r>
      <w:proofErr w:type="gramEnd"/>
      <w:r w:rsidRPr="00CC31B9">
        <w:t>..., description="AE Severity/Intensity, Text coded with AESEV, the value must be in ('MILD', 'MODERATE', 'SEVERE'), 'MILD' has a 65.0% chance, 'MODERATE' has a 26.0% chance, 'SEVERE' has a 9.0% chance")</w:t>
      </w:r>
    </w:p>
    <w:p w14:paraId="07A98B99" w14:textId="77777777" w:rsidR="00CC31B9" w:rsidRPr="00CC31B9" w:rsidRDefault="00CC31B9" w:rsidP="00CC31B9">
      <w:pPr>
        <w:pStyle w:val="ABoxedCode"/>
      </w:pPr>
      <w:r w:rsidRPr="00CC31B9">
        <w:t xml:space="preserve">    AESCALE: str = </w:t>
      </w:r>
      <w:proofErr w:type="gramStart"/>
      <w:r w:rsidRPr="00CC31B9">
        <w:t>Field(</w:t>
      </w:r>
      <w:proofErr w:type="gramEnd"/>
      <w:r w:rsidRPr="00CC31B9">
        <w:t>..., description="AE Grading Scale, Text coded with AESCALE, the value must be in ('NCI CTC AE v5.0', 'CBER Vaccine Grading'), 'NCI CTC AE v5.0' has a 100.0% chance, 'CBER Vaccine Grading' has a 0.0% chance")</w:t>
      </w:r>
    </w:p>
    <w:p w14:paraId="0E5D1B7E" w14:textId="77777777" w:rsidR="00CC31B9" w:rsidRPr="00CC31B9" w:rsidRDefault="00CC31B9" w:rsidP="00CC31B9">
      <w:pPr>
        <w:pStyle w:val="ABoxedCode"/>
      </w:pPr>
      <w:r w:rsidRPr="00CC31B9">
        <w:t xml:space="preserve">    AETOXGR: str = Field(..., description="AE Standard Toxicity Grade, Text coded with AETOXGR, the value must be in ('1', '2', '3', '4', '5'), must be '5' where AEOUT is 'FATAL', '1' has a 65.0% chance, '2' has a 26.0% chance, '3' has a 8.0% chance, '4' has a 0.5% chance, '5' has a 0.5% chance")</w:t>
      </w:r>
    </w:p>
    <w:p w14:paraId="24F45903" w14:textId="77777777" w:rsidR="00CC31B9" w:rsidRPr="00CC31B9" w:rsidRDefault="00CC31B9" w:rsidP="00CC31B9">
      <w:pPr>
        <w:pStyle w:val="ABoxedCode"/>
      </w:pPr>
      <w:r w:rsidRPr="00CC31B9">
        <w:t xml:space="preserve">    AEREL: str = </w:t>
      </w:r>
      <w:proofErr w:type="gramStart"/>
      <w:r w:rsidRPr="00CC31B9">
        <w:t>Field(</w:t>
      </w:r>
      <w:proofErr w:type="gramEnd"/>
      <w:r w:rsidRPr="00CC31B9">
        <w:t>..., description="AE Causality Primary, Text coded with AEREL, the value must be in ('NOT RELATED', 'UNLIKELY RELATED', 'POSSIBLY RELATED', 'RELATED'), 'NOT RELATED' has a 10.0% chance, 'UNLIKELY RELATED' has a 10.0% chance, 'POSSIBLY RELATED' has a 10.0% chance, 'RELATED' has a 70.0% chance")</w:t>
      </w:r>
    </w:p>
    <w:p w14:paraId="4D079052" w14:textId="77777777" w:rsidR="00CC31B9" w:rsidRPr="00CC31B9" w:rsidRDefault="00CC31B9" w:rsidP="00CC31B9">
      <w:pPr>
        <w:pStyle w:val="ABoxedCode"/>
      </w:pPr>
      <w:r w:rsidRPr="00CC31B9">
        <w:t xml:space="preserve">    AEACN: str = </w:t>
      </w:r>
      <w:proofErr w:type="gramStart"/>
      <w:r w:rsidRPr="00CC31B9">
        <w:t>Field(</w:t>
      </w:r>
      <w:proofErr w:type="gramEnd"/>
      <w:r w:rsidRPr="00CC31B9">
        <w:t>..., description="Action Taken with Primary Study Treatment, Text coded with ACN, the value must be in ('DOSE INCREASED', 'DOSE NOT CHANGED', 'DOSE RATE REDUCED', 'DOSE REDUCED', 'DRUG INTERRUPTED', 'DRUG WITHDRAWN', 'NOT APPLICABLE', 'UNKNOWN')")</w:t>
      </w:r>
    </w:p>
    <w:p w14:paraId="36387786" w14:textId="77777777" w:rsidR="00CC31B9" w:rsidRPr="00CC31B9" w:rsidRDefault="00CC31B9" w:rsidP="00CC31B9">
      <w:pPr>
        <w:pStyle w:val="ABoxedCode"/>
      </w:pPr>
      <w:r w:rsidRPr="00CC31B9">
        <w:t xml:space="preserve">    AECONTRT: str = </w:t>
      </w:r>
      <w:proofErr w:type="gramStart"/>
      <w:r w:rsidRPr="00CC31B9">
        <w:t>Field(</w:t>
      </w:r>
      <w:proofErr w:type="gramEnd"/>
      <w:r w:rsidRPr="00CC31B9">
        <w:t xml:space="preserve">..., description="Concomitant or Additional </w:t>
      </w:r>
      <w:proofErr w:type="spellStart"/>
      <w:r w:rsidRPr="00CC31B9">
        <w:t>Trtmnt</w:t>
      </w:r>
      <w:proofErr w:type="spellEnd"/>
      <w:r w:rsidRPr="00CC31B9">
        <w:t xml:space="preserve"> Given, Text coded with AECONTRT_NY1, the value must be in ('Y', 'N'), 'Y' has a 36.0% chance, 'N' has a 64.0% chance")</w:t>
      </w:r>
    </w:p>
    <w:p w14:paraId="2F4E3270" w14:textId="77777777" w:rsidR="00CC31B9" w:rsidRPr="00CC31B9" w:rsidRDefault="00CC31B9" w:rsidP="00CC31B9">
      <w:pPr>
        <w:pStyle w:val="ABoxedCode"/>
      </w:pPr>
      <w:r w:rsidRPr="00CC31B9">
        <w:t xml:space="preserve">    AEACNOTH: str = </w:t>
      </w:r>
      <w:proofErr w:type="gramStart"/>
      <w:r w:rsidRPr="00CC31B9">
        <w:t>Field(</w:t>
      </w:r>
      <w:proofErr w:type="gramEnd"/>
      <w:r w:rsidRPr="00CC31B9">
        <w:t>..., pattern="^(0|1)$", description="Other Action Taken - Other, a numeric value in the format 1, the value must be in ('1 = Checked', '0 = Not Checked'), '1' has a 20.0% chance")</w:t>
      </w:r>
    </w:p>
    <w:p w14:paraId="65F1B599" w14:textId="77777777" w:rsidR="00CC31B9" w:rsidRPr="00CC31B9" w:rsidRDefault="00CC31B9" w:rsidP="00CC31B9">
      <w:pPr>
        <w:pStyle w:val="ABoxedCode"/>
      </w:pPr>
      <w:r w:rsidRPr="00CC31B9">
        <w:t xml:space="preserve">    AEACNOTHSP: str = </w:t>
      </w:r>
      <w:proofErr w:type="gramStart"/>
      <w:r w:rsidRPr="00CC31B9">
        <w:t>Field(</w:t>
      </w:r>
      <w:proofErr w:type="gramEnd"/>
      <w:r w:rsidRPr="00CC31B9">
        <w:t>..., description="Other Action Taken Specify, generate it only the corresponding item is 'Other', free text up to 200 characters long.")</w:t>
      </w:r>
    </w:p>
    <w:p w14:paraId="04D0904B" w14:textId="77777777" w:rsidR="00CC31B9" w:rsidRPr="00CC31B9" w:rsidRDefault="00CC31B9" w:rsidP="00CC31B9">
      <w:pPr>
        <w:pStyle w:val="ABoxedCode"/>
      </w:pPr>
      <w:r w:rsidRPr="00CC31B9">
        <w:t xml:space="preserve">    AESER: str = </w:t>
      </w:r>
      <w:proofErr w:type="gramStart"/>
      <w:r w:rsidRPr="00CC31B9">
        <w:t>Field(</w:t>
      </w:r>
      <w:proofErr w:type="gramEnd"/>
      <w:r w:rsidRPr="00CC31B9">
        <w:t>..., description="AE Serious Event, Text coded with AESER_NY1, the value must be in ('Y', 'N'), 'Y' has a 6.0% chance, 'N' has a 94.0% chance")</w:t>
      </w:r>
    </w:p>
    <w:p w14:paraId="503C3B54" w14:textId="77777777" w:rsidR="00CC31B9" w:rsidRPr="00CC31B9" w:rsidRDefault="00CC31B9" w:rsidP="00CC31B9">
      <w:pPr>
        <w:pStyle w:val="ABoxedCode"/>
      </w:pPr>
      <w:r w:rsidRPr="00CC31B9">
        <w:t xml:space="preserve">    AESI: str = </w:t>
      </w:r>
      <w:proofErr w:type="gramStart"/>
      <w:r w:rsidRPr="00CC31B9">
        <w:t>Field(</w:t>
      </w:r>
      <w:proofErr w:type="gramEnd"/>
      <w:r w:rsidRPr="00CC31B9">
        <w:t>..., description="Adverse Event of Special Interest, Text coded with AESI_NY1, the value must be in ('Y', 'N'), 'Y' has a 2.5% chance, 'N' has a 97.5% chance")</w:t>
      </w:r>
    </w:p>
    <w:p w14:paraId="31BCD431" w14:textId="77777777" w:rsidR="00CC31B9" w:rsidRPr="00CC31B9" w:rsidRDefault="00CC31B9" w:rsidP="00CC31B9">
      <w:pPr>
        <w:pStyle w:val="ABoxedCode"/>
      </w:pPr>
      <w:r w:rsidRPr="00CC31B9">
        <w:t xml:space="preserve">    AEDLT: str = </w:t>
      </w:r>
      <w:proofErr w:type="gramStart"/>
      <w:r w:rsidRPr="00CC31B9">
        <w:t>Field(</w:t>
      </w:r>
      <w:proofErr w:type="gramEnd"/>
      <w:r w:rsidRPr="00CC31B9">
        <w:t>..., description="Dose Limiting Toxicity, Text coded with AEDLT_NY1, the value must be in ('Y', 'N'), 'Y' has a 0.0% chance, 'N' has a 100.0% chance")</w:t>
      </w:r>
    </w:p>
    <w:p w14:paraId="34252B00" w14:textId="77777777" w:rsidR="00CC31B9" w:rsidRPr="00CC31B9" w:rsidRDefault="00CC31B9" w:rsidP="00CC31B9">
      <w:pPr>
        <w:pStyle w:val="ABoxedCode"/>
      </w:pPr>
      <w:r w:rsidRPr="00CC31B9">
        <w:t xml:space="preserve">    AEMED: str = </w:t>
      </w:r>
      <w:proofErr w:type="gramStart"/>
      <w:r w:rsidRPr="00CC31B9">
        <w:t>Field(</w:t>
      </w:r>
      <w:proofErr w:type="gramEnd"/>
      <w:r w:rsidRPr="00CC31B9">
        <w:t>..., description="AE Medically Attended, Text coded with AEMED_NY1, the value must be in ('Y', 'N'), 'Y' has a 25.0% chance, 'N' has a 75.0% chance")</w:t>
      </w:r>
    </w:p>
    <w:p w14:paraId="10EF789E" w14:textId="77777777" w:rsidR="00CC31B9" w:rsidRPr="00CC31B9" w:rsidRDefault="00CC31B9" w:rsidP="00CC31B9">
      <w:pPr>
        <w:pStyle w:val="ABoxedCode"/>
      </w:pPr>
    </w:p>
    <w:p w14:paraId="4DF3022A" w14:textId="77777777" w:rsidR="00CC31B9" w:rsidRPr="00CC31B9" w:rsidRDefault="00CC31B9" w:rsidP="00CC31B9">
      <w:pPr>
        <w:pStyle w:val="ABoxedCode"/>
      </w:pPr>
      <w:r w:rsidRPr="00CC31B9">
        <w:t xml:space="preserve">class </w:t>
      </w:r>
      <w:proofErr w:type="spellStart"/>
      <w:proofErr w:type="gramStart"/>
      <w:r w:rsidRPr="00CC31B9">
        <w:t>OutList</w:t>
      </w:r>
      <w:proofErr w:type="spellEnd"/>
      <w:r w:rsidRPr="00CC31B9">
        <w:t>(</w:t>
      </w:r>
      <w:proofErr w:type="spellStart"/>
      <w:proofErr w:type="gramEnd"/>
      <w:r w:rsidRPr="00CC31B9">
        <w:t>BaseModel</w:t>
      </w:r>
      <w:proofErr w:type="spellEnd"/>
      <w:r w:rsidRPr="00CC31B9">
        <w:t>):</w:t>
      </w:r>
    </w:p>
    <w:p w14:paraId="7EA6EB02" w14:textId="77777777" w:rsidR="00CC31B9" w:rsidRPr="00CC31B9" w:rsidRDefault="00CC31B9" w:rsidP="00CC31B9">
      <w:pPr>
        <w:pStyle w:val="ABoxedCode"/>
      </w:pPr>
      <w:r w:rsidRPr="00CC31B9">
        <w:t xml:space="preserve">    </w:t>
      </w:r>
      <w:proofErr w:type="spellStart"/>
      <w:r w:rsidRPr="00CC31B9">
        <w:t>outlist</w:t>
      </w:r>
      <w:proofErr w:type="spellEnd"/>
      <w:r w:rsidRPr="00CC31B9">
        <w:t xml:space="preserve">: </w:t>
      </w:r>
      <w:proofErr w:type="gramStart"/>
      <w:r w:rsidRPr="00CC31B9">
        <w:t>List[</w:t>
      </w:r>
      <w:proofErr w:type="gramEnd"/>
      <w:r w:rsidRPr="00CC31B9">
        <w:t>Metadata] = Field(..., description="Multiple records")</w:t>
      </w:r>
    </w:p>
    <w:p w14:paraId="64929F30" w14:textId="77777777" w:rsidR="00CC31B9" w:rsidRPr="00CC31B9" w:rsidRDefault="00CC31B9" w:rsidP="00CC31B9">
      <w:pPr>
        <w:pStyle w:val="ABoxedCode"/>
      </w:pPr>
    </w:p>
    <w:p w14:paraId="67F1F131" w14:textId="77777777" w:rsidR="00CC31B9" w:rsidRPr="00CC31B9" w:rsidRDefault="00CC31B9" w:rsidP="00CC31B9">
      <w:pPr>
        <w:pStyle w:val="ABoxedCode"/>
      </w:pPr>
      <w:r w:rsidRPr="00CC31B9">
        <w:t># Patch the OpenAI client</w:t>
      </w:r>
    </w:p>
    <w:p w14:paraId="47BECF33" w14:textId="77777777" w:rsidR="00CC31B9" w:rsidRPr="00CC31B9" w:rsidRDefault="00CC31B9" w:rsidP="00CC31B9">
      <w:pPr>
        <w:pStyle w:val="ABoxedCode"/>
      </w:pPr>
      <w:proofErr w:type="spellStart"/>
      <w:r w:rsidRPr="00CC31B9">
        <w:t>load_</w:t>
      </w:r>
      <w:proofErr w:type="gramStart"/>
      <w:r w:rsidRPr="00CC31B9">
        <w:t>dotenv</w:t>
      </w:r>
      <w:proofErr w:type="spellEnd"/>
      <w:r w:rsidRPr="00CC31B9">
        <w:t>(</w:t>
      </w:r>
      <w:proofErr w:type="gramEnd"/>
      <w:r w:rsidRPr="00CC31B9">
        <w:t>)</w:t>
      </w:r>
    </w:p>
    <w:p w14:paraId="7E1FAEAA" w14:textId="77777777" w:rsidR="00CC31B9" w:rsidRPr="00CC31B9" w:rsidRDefault="00CC31B9" w:rsidP="00CC31B9">
      <w:pPr>
        <w:pStyle w:val="ABoxedCode"/>
      </w:pPr>
      <w:r w:rsidRPr="00CC31B9">
        <w:t xml:space="preserve">client = </w:t>
      </w:r>
      <w:proofErr w:type="gramStart"/>
      <w:r w:rsidRPr="00CC31B9">
        <w:t>instructor.from</w:t>
      </w:r>
      <w:proofErr w:type="gramEnd"/>
      <w:r w:rsidRPr="00CC31B9">
        <w:t>_openai(OpenAI(api_key=os.environ.get("OPENAI_API_KEY")))</w:t>
      </w:r>
    </w:p>
    <w:p w14:paraId="207CB97A" w14:textId="77777777" w:rsidR="00CC31B9" w:rsidRPr="00CC31B9" w:rsidRDefault="00CC31B9" w:rsidP="00CC31B9">
      <w:pPr>
        <w:pStyle w:val="ABoxedCode"/>
      </w:pPr>
    </w:p>
    <w:p w14:paraId="6BE451C3" w14:textId="77777777" w:rsidR="00CC31B9" w:rsidRPr="00CC31B9" w:rsidRDefault="00CC31B9" w:rsidP="00CC31B9">
      <w:pPr>
        <w:pStyle w:val="ABoxedCode"/>
      </w:pPr>
      <w:r w:rsidRPr="00CC31B9">
        <w:t># Extract structured data from natural language</w:t>
      </w:r>
    </w:p>
    <w:p w14:paraId="31219AE1" w14:textId="77777777" w:rsidR="00CC31B9" w:rsidRPr="00CC31B9" w:rsidRDefault="00CC31B9" w:rsidP="00CC31B9">
      <w:pPr>
        <w:pStyle w:val="ABoxedCode"/>
      </w:pPr>
      <w:r w:rsidRPr="00CC31B9">
        <w:t xml:space="preserve">def </w:t>
      </w:r>
      <w:proofErr w:type="spellStart"/>
      <w:r w:rsidRPr="00CC31B9">
        <w:t>gen_</w:t>
      </w:r>
      <w:proofErr w:type="gramStart"/>
      <w:r w:rsidRPr="00CC31B9">
        <w:t>data</w:t>
      </w:r>
      <w:proofErr w:type="spellEnd"/>
      <w:r w:rsidRPr="00CC31B9">
        <w:t>(</w:t>
      </w:r>
      <w:proofErr w:type="gramEnd"/>
      <w:r w:rsidRPr="00CC31B9">
        <w:t xml:space="preserve">Topic: str, </w:t>
      </w:r>
      <w:proofErr w:type="spellStart"/>
      <w:r w:rsidRPr="00CC31B9">
        <w:t>Nrecords</w:t>
      </w:r>
      <w:proofErr w:type="spellEnd"/>
      <w:r w:rsidRPr="00CC31B9">
        <w:t xml:space="preserve">: str) -&gt; </w:t>
      </w:r>
      <w:proofErr w:type="spellStart"/>
      <w:r w:rsidRPr="00CC31B9">
        <w:t>OutList</w:t>
      </w:r>
      <w:proofErr w:type="spellEnd"/>
      <w:r w:rsidRPr="00CC31B9">
        <w:t>:</w:t>
      </w:r>
    </w:p>
    <w:p w14:paraId="713F7916" w14:textId="77777777" w:rsidR="00CC31B9" w:rsidRPr="00CC31B9" w:rsidRDefault="00CC31B9" w:rsidP="00CC31B9">
      <w:pPr>
        <w:pStyle w:val="ABoxedCode"/>
      </w:pPr>
      <w:r w:rsidRPr="00CC31B9">
        <w:t xml:space="preserve">    prompt = </w:t>
      </w:r>
      <w:proofErr w:type="spellStart"/>
      <w:r w:rsidRPr="00CC31B9">
        <w:t>f"Generate</w:t>
      </w:r>
      <w:proofErr w:type="spellEnd"/>
      <w:r w:rsidRPr="00CC31B9">
        <w:t xml:space="preserve"> exactly {</w:t>
      </w:r>
      <w:proofErr w:type="spellStart"/>
      <w:r w:rsidRPr="00CC31B9">
        <w:t>Nrecords</w:t>
      </w:r>
      <w:proofErr w:type="spellEnd"/>
      <w:r w:rsidRPr="00CC31B9">
        <w:t>} {Topic} records."</w:t>
      </w:r>
    </w:p>
    <w:p w14:paraId="2B15288B" w14:textId="77777777" w:rsidR="00CC31B9" w:rsidRPr="00CC31B9" w:rsidRDefault="00CC31B9" w:rsidP="00CC31B9">
      <w:pPr>
        <w:pStyle w:val="ABoxedCode"/>
      </w:pPr>
    </w:p>
    <w:p w14:paraId="65C13788" w14:textId="77777777" w:rsidR="00CC31B9" w:rsidRPr="00CC31B9" w:rsidRDefault="00CC31B9" w:rsidP="00CC31B9">
      <w:pPr>
        <w:pStyle w:val="ABoxedCode"/>
      </w:pPr>
      <w:r w:rsidRPr="00CC31B9">
        <w:t xml:space="preserve">    try:</w:t>
      </w:r>
    </w:p>
    <w:p w14:paraId="407C50D8" w14:textId="77777777" w:rsidR="00CC31B9" w:rsidRPr="00CC31B9" w:rsidRDefault="00CC31B9" w:rsidP="00CC31B9">
      <w:pPr>
        <w:pStyle w:val="ABoxedCode"/>
      </w:pPr>
      <w:r w:rsidRPr="00CC31B9">
        <w:t xml:space="preserve">      # Make your OpenAI API request here</w:t>
      </w:r>
    </w:p>
    <w:p w14:paraId="7C3652A5" w14:textId="77777777" w:rsidR="00CC31B9" w:rsidRPr="00CC31B9" w:rsidRDefault="00CC31B9" w:rsidP="00CC31B9">
      <w:pPr>
        <w:pStyle w:val="ABoxedCode"/>
      </w:pPr>
      <w:r w:rsidRPr="00CC31B9">
        <w:t xml:space="preserve">      </w:t>
      </w:r>
      <w:proofErr w:type="gramStart"/>
      <w:r w:rsidRPr="00CC31B9">
        <w:t>#response =</w:t>
      </w:r>
      <w:proofErr w:type="gramEnd"/>
      <w:r w:rsidRPr="00CC31B9">
        <w:t xml:space="preserve"> </w:t>
      </w:r>
      <w:proofErr w:type="spellStart"/>
      <w:proofErr w:type="gramStart"/>
      <w:r w:rsidRPr="00CC31B9">
        <w:t>client.chat</w:t>
      </w:r>
      <w:proofErr w:type="gramEnd"/>
      <w:r w:rsidRPr="00CC31B9">
        <w:t>.completions.create_iterable</w:t>
      </w:r>
      <w:proofErr w:type="spellEnd"/>
      <w:r w:rsidRPr="00CC31B9">
        <w:t>(</w:t>
      </w:r>
    </w:p>
    <w:p w14:paraId="4B0D7E86" w14:textId="77777777" w:rsidR="00CC31B9" w:rsidRPr="00CC31B9" w:rsidRDefault="00CC31B9" w:rsidP="00CC31B9">
      <w:pPr>
        <w:pStyle w:val="ABoxedCode"/>
      </w:pPr>
      <w:r w:rsidRPr="00CC31B9">
        <w:t xml:space="preserve">      response = </w:t>
      </w:r>
      <w:proofErr w:type="spellStart"/>
      <w:proofErr w:type="gramStart"/>
      <w:r w:rsidRPr="00CC31B9">
        <w:t>client.chat</w:t>
      </w:r>
      <w:proofErr w:type="gramEnd"/>
      <w:r w:rsidRPr="00CC31B9">
        <w:t>.completions.create</w:t>
      </w:r>
      <w:proofErr w:type="spellEnd"/>
      <w:r w:rsidRPr="00CC31B9">
        <w:t>(</w:t>
      </w:r>
    </w:p>
    <w:p w14:paraId="5FBBBAD0" w14:textId="77777777" w:rsidR="00CC31B9" w:rsidRPr="00CC31B9" w:rsidRDefault="00CC31B9" w:rsidP="00CC31B9">
      <w:pPr>
        <w:pStyle w:val="ABoxedCode"/>
      </w:pPr>
      <w:r w:rsidRPr="00CC31B9">
        <w:t xml:space="preserve">        model="gpt-4o-mini",</w:t>
      </w:r>
    </w:p>
    <w:p w14:paraId="3FFA9920" w14:textId="77777777" w:rsidR="00CC31B9" w:rsidRPr="00CC31B9" w:rsidRDefault="00CC31B9" w:rsidP="00CC31B9">
      <w:pPr>
        <w:pStyle w:val="ABoxedCode"/>
      </w:pPr>
      <w:r w:rsidRPr="00CC31B9">
        <w:t xml:space="preserve">        </w:t>
      </w:r>
      <w:proofErr w:type="spellStart"/>
      <w:r w:rsidRPr="00CC31B9">
        <w:t>max_retries</w:t>
      </w:r>
      <w:proofErr w:type="spellEnd"/>
      <w:r w:rsidRPr="00CC31B9">
        <w:t>=</w:t>
      </w:r>
      <w:proofErr w:type="gramStart"/>
      <w:r w:rsidRPr="00CC31B9">
        <w:t>3, #</w:t>
      </w:r>
      <w:proofErr w:type="gramEnd"/>
      <w:r w:rsidRPr="00CC31B9">
        <w:t xml:space="preserve"> Retry the request 3 times</w:t>
      </w:r>
    </w:p>
    <w:p w14:paraId="0BD1391E" w14:textId="77777777" w:rsidR="00CC31B9" w:rsidRPr="00CC31B9" w:rsidRDefault="00CC31B9" w:rsidP="00CC31B9">
      <w:pPr>
        <w:pStyle w:val="ABoxedCode"/>
      </w:pPr>
      <w:r w:rsidRPr="00CC31B9">
        <w:t xml:space="preserve">        </w:t>
      </w:r>
      <w:proofErr w:type="spellStart"/>
      <w:r w:rsidRPr="00CC31B9">
        <w:t>response_model</w:t>
      </w:r>
      <w:proofErr w:type="spellEnd"/>
      <w:r w:rsidRPr="00CC31B9">
        <w:t>=</w:t>
      </w:r>
      <w:proofErr w:type="spellStart"/>
      <w:r w:rsidRPr="00CC31B9">
        <w:t>OutList</w:t>
      </w:r>
      <w:proofErr w:type="spellEnd"/>
      <w:r w:rsidRPr="00CC31B9">
        <w:t>,</w:t>
      </w:r>
    </w:p>
    <w:p w14:paraId="7488FB3A" w14:textId="77777777" w:rsidR="00CC31B9" w:rsidRPr="00CC31B9" w:rsidRDefault="00CC31B9" w:rsidP="00CC31B9">
      <w:pPr>
        <w:pStyle w:val="ABoxedCode"/>
      </w:pPr>
      <w:r w:rsidRPr="00CC31B9">
        <w:t xml:space="preserve">        messages</w:t>
      </w:r>
      <w:proofErr w:type="gramStart"/>
      <w:r w:rsidRPr="00CC31B9">
        <w:t>=[</w:t>
      </w:r>
      <w:proofErr w:type="gramEnd"/>
    </w:p>
    <w:p w14:paraId="461ADD47" w14:textId="77777777" w:rsidR="00CC31B9" w:rsidRPr="00CC31B9" w:rsidRDefault="00CC31B9" w:rsidP="00CC31B9">
      <w:pPr>
        <w:pStyle w:val="ABoxedCode"/>
      </w:pPr>
      <w:r w:rsidRPr="00CC31B9">
        <w:t xml:space="preserve">           {"role": "system", "content": "You are a clinical expert specializing in the generation of high-quality synthetic data for clinical </w:t>
      </w:r>
      <w:proofErr w:type="gramStart"/>
      <w:r w:rsidRPr="00CC31B9">
        <w:t>trial</w:t>
      </w:r>
      <w:proofErr w:type="gramEnd"/>
      <w:r w:rsidRPr="00CC31B9">
        <w:t>. Your task is to create synthetic data that strictly conforms to the provided specifications for each field, ensuring realism and logical consistency. The generated data must be accurate, plausible, and appropriate for rigorous testing and validation purposes</w:t>
      </w:r>
      <w:proofErr w:type="gramStart"/>
      <w:r w:rsidRPr="00CC31B9">
        <w:t>."}</w:t>
      </w:r>
      <w:proofErr w:type="gramEnd"/>
      <w:r w:rsidRPr="00CC31B9">
        <w:t>,</w:t>
      </w:r>
    </w:p>
    <w:p w14:paraId="0FA7B45A" w14:textId="77777777" w:rsidR="00CC31B9" w:rsidRPr="00CC31B9" w:rsidRDefault="00CC31B9" w:rsidP="00CC31B9">
      <w:pPr>
        <w:pStyle w:val="ABoxedCode"/>
      </w:pPr>
      <w:r w:rsidRPr="00CC31B9">
        <w:t xml:space="preserve">           {"role": "user", "content": prompt}</w:t>
      </w:r>
    </w:p>
    <w:p w14:paraId="2FBEA615" w14:textId="77777777" w:rsidR="00CC31B9" w:rsidRPr="00CC31B9" w:rsidRDefault="00CC31B9" w:rsidP="00CC31B9">
      <w:pPr>
        <w:pStyle w:val="ABoxedCode"/>
      </w:pPr>
      <w:r w:rsidRPr="00CC31B9">
        <w:lastRenderedPageBreak/>
        <w:t xml:space="preserve">        ],</w:t>
      </w:r>
    </w:p>
    <w:p w14:paraId="3FF62EBF" w14:textId="77777777" w:rsidR="00CC31B9" w:rsidRPr="00CC31B9" w:rsidRDefault="00CC31B9" w:rsidP="00CC31B9">
      <w:pPr>
        <w:pStyle w:val="ABoxedCode"/>
      </w:pPr>
      <w:r w:rsidRPr="00CC31B9">
        <w:t xml:space="preserve">        temperature=0.6,</w:t>
      </w:r>
    </w:p>
    <w:p w14:paraId="626C3B4A" w14:textId="77777777" w:rsidR="00CC31B9" w:rsidRPr="00CC31B9" w:rsidRDefault="00CC31B9" w:rsidP="00CC31B9">
      <w:pPr>
        <w:pStyle w:val="ABoxedCode"/>
      </w:pPr>
      <w:r w:rsidRPr="00CC31B9">
        <w:t xml:space="preserve">        #top_p=0.1,</w:t>
      </w:r>
    </w:p>
    <w:p w14:paraId="6D2B60EB" w14:textId="77777777" w:rsidR="00CC31B9" w:rsidRPr="00CC31B9" w:rsidRDefault="00CC31B9" w:rsidP="00CC31B9">
      <w:pPr>
        <w:pStyle w:val="ABoxedCode"/>
      </w:pPr>
      <w:r w:rsidRPr="00CC31B9">
        <w:t xml:space="preserve">        seed=8</w:t>
      </w:r>
    </w:p>
    <w:p w14:paraId="34320BD0" w14:textId="77777777" w:rsidR="00CC31B9" w:rsidRPr="00CC31B9" w:rsidRDefault="00CC31B9" w:rsidP="00CC31B9">
      <w:pPr>
        <w:pStyle w:val="ABoxedCode"/>
      </w:pPr>
      <w:r w:rsidRPr="00CC31B9">
        <w:t xml:space="preserve">      )</w:t>
      </w:r>
    </w:p>
    <w:p w14:paraId="7EFBE886" w14:textId="77777777" w:rsidR="00CC31B9" w:rsidRPr="00CC31B9" w:rsidRDefault="00CC31B9" w:rsidP="00CC31B9">
      <w:pPr>
        <w:pStyle w:val="ABoxedCode"/>
      </w:pPr>
      <w:r w:rsidRPr="00CC31B9">
        <w:t xml:space="preserve">    except </w:t>
      </w:r>
      <w:proofErr w:type="spellStart"/>
      <w:r w:rsidRPr="00CC31B9">
        <w:t>OpenAIError</w:t>
      </w:r>
      <w:proofErr w:type="spellEnd"/>
      <w:r w:rsidRPr="00CC31B9">
        <w:t xml:space="preserve"> as e:</w:t>
      </w:r>
    </w:p>
    <w:p w14:paraId="21146534" w14:textId="77777777" w:rsidR="00CC31B9" w:rsidRPr="00CC31B9" w:rsidRDefault="00CC31B9" w:rsidP="00CC31B9">
      <w:pPr>
        <w:pStyle w:val="ABoxedCode"/>
      </w:pPr>
      <w:r w:rsidRPr="00CC31B9">
        <w:t xml:space="preserve">      # Handle all OpenAI API errors</w:t>
      </w:r>
    </w:p>
    <w:p w14:paraId="267B2D92" w14:textId="77777777" w:rsidR="00CC31B9" w:rsidRPr="00CC31B9" w:rsidRDefault="00CC31B9" w:rsidP="00CC31B9">
      <w:pPr>
        <w:pStyle w:val="ABoxedCode"/>
      </w:pPr>
      <w:r w:rsidRPr="00CC31B9">
        <w:t xml:space="preserve">      </w:t>
      </w:r>
      <w:proofErr w:type="gramStart"/>
      <w:r w:rsidRPr="00CC31B9">
        <w:t>print(</w:t>
      </w:r>
      <w:proofErr w:type="spellStart"/>
      <w:r w:rsidRPr="00CC31B9">
        <w:t>f'Error</w:t>
      </w:r>
      <w:proofErr w:type="spellEnd"/>
      <w:r w:rsidRPr="00CC31B9">
        <w:t>: {</w:t>
      </w:r>
      <w:proofErr w:type="gramEnd"/>
      <w:r w:rsidRPr="00CC31B9">
        <w:t>e}')</w:t>
      </w:r>
    </w:p>
    <w:p w14:paraId="5E8FFDEC" w14:textId="77777777" w:rsidR="00CC31B9" w:rsidRPr="00CC31B9" w:rsidRDefault="00CC31B9" w:rsidP="00CC31B9">
      <w:pPr>
        <w:pStyle w:val="ABoxedCode"/>
      </w:pPr>
    </w:p>
    <w:p w14:paraId="550D364D" w14:textId="77777777" w:rsidR="00CC31B9" w:rsidRPr="00CC31B9" w:rsidRDefault="00CC31B9" w:rsidP="00CC31B9">
      <w:pPr>
        <w:pStyle w:val="ABoxedCode"/>
      </w:pPr>
      <w:r w:rsidRPr="00CC31B9">
        <w:t xml:space="preserve">    records=vars(response</w:t>
      </w:r>
      <w:proofErr w:type="gramStart"/>
      <w:r w:rsidRPr="00CC31B9">
        <w:t>).get</w:t>
      </w:r>
      <w:proofErr w:type="gramEnd"/>
      <w:r w:rsidRPr="00CC31B9">
        <w:t>('</w:t>
      </w:r>
      <w:proofErr w:type="spellStart"/>
      <w:r w:rsidRPr="00CC31B9">
        <w:t>outlist</w:t>
      </w:r>
      <w:proofErr w:type="spellEnd"/>
      <w:r w:rsidRPr="00CC31B9">
        <w:t>')</w:t>
      </w:r>
    </w:p>
    <w:p w14:paraId="76E91391" w14:textId="77777777" w:rsidR="00CC31B9" w:rsidRPr="00CC31B9" w:rsidRDefault="00CC31B9" w:rsidP="00CC31B9">
      <w:pPr>
        <w:pStyle w:val="ABoxedCode"/>
      </w:pPr>
      <w:r w:rsidRPr="00CC31B9">
        <w:t xml:space="preserve">    </w:t>
      </w:r>
      <w:proofErr w:type="spellStart"/>
      <w:r w:rsidRPr="00CC31B9">
        <w:t>df</w:t>
      </w:r>
      <w:proofErr w:type="spellEnd"/>
      <w:r w:rsidRPr="00CC31B9">
        <w:t>=</w:t>
      </w:r>
      <w:proofErr w:type="spellStart"/>
      <w:proofErr w:type="gramStart"/>
      <w:r w:rsidRPr="00CC31B9">
        <w:t>pd.DataFrame</w:t>
      </w:r>
      <w:proofErr w:type="spellEnd"/>
      <w:proofErr w:type="gramEnd"/>
      <w:r w:rsidRPr="00CC31B9">
        <w:t>([vars(s) for s in records])</w:t>
      </w:r>
    </w:p>
    <w:p w14:paraId="66A09B95" w14:textId="77777777" w:rsidR="00CC31B9" w:rsidRPr="00CC31B9" w:rsidRDefault="00CC31B9" w:rsidP="00CC31B9">
      <w:pPr>
        <w:pStyle w:val="ABoxedCode"/>
      </w:pPr>
      <w:r w:rsidRPr="00CC31B9">
        <w:t xml:space="preserve">    print(</w:t>
      </w:r>
      <w:proofErr w:type="spellStart"/>
      <w:r w:rsidRPr="00CC31B9">
        <w:t>df</w:t>
      </w:r>
      <w:proofErr w:type="spellEnd"/>
      <w:r w:rsidRPr="00CC31B9">
        <w:t>)</w:t>
      </w:r>
    </w:p>
    <w:p w14:paraId="3A7D9159" w14:textId="77777777" w:rsidR="00CC31B9" w:rsidRPr="00CC31B9" w:rsidRDefault="00CC31B9" w:rsidP="00CC31B9">
      <w:pPr>
        <w:pStyle w:val="ABoxedCode"/>
      </w:pPr>
      <w:r w:rsidRPr="00CC31B9">
        <w:t xml:space="preserve">    return </w:t>
      </w:r>
      <w:proofErr w:type="spellStart"/>
      <w:r w:rsidRPr="00CC31B9">
        <w:t>df</w:t>
      </w:r>
      <w:proofErr w:type="spellEnd"/>
    </w:p>
    <w:p w14:paraId="7E3DE496" w14:textId="77777777" w:rsidR="00CC31B9" w:rsidRPr="00CC31B9" w:rsidRDefault="00CC31B9" w:rsidP="00CC31B9">
      <w:pPr>
        <w:pStyle w:val="ABoxedCode"/>
      </w:pPr>
    </w:p>
    <w:p w14:paraId="277745DB" w14:textId="77777777" w:rsidR="00CC31B9" w:rsidRPr="00CC31B9" w:rsidRDefault="00CC31B9" w:rsidP="00CC31B9">
      <w:pPr>
        <w:pStyle w:val="ABoxedCode"/>
      </w:pPr>
      <w:r w:rsidRPr="00CC31B9">
        <w:t xml:space="preserve">def </w:t>
      </w:r>
      <w:proofErr w:type="spellStart"/>
      <w:r w:rsidRPr="00CC31B9">
        <w:t>gen_</w:t>
      </w:r>
      <w:proofErr w:type="gramStart"/>
      <w:r w:rsidRPr="00CC31B9">
        <w:t>records</w:t>
      </w:r>
      <w:proofErr w:type="spellEnd"/>
      <w:r w:rsidRPr="00CC31B9">
        <w:t>(</w:t>
      </w:r>
      <w:proofErr w:type="gramEnd"/>
      <w:r w:rsidRPr="00CC31B9">
        <w:t xml:space="preserve">topic, </w:t>
      </w:r>
      <w:proofErr w:type="spellStart"/>
      <w:r w:rsidRPr="00CC31B9">
        <w:t>num_records</w:t>
      </w:r>
      <w:proofErr w:type="spellEnd"/>
      <w:r w:rsidRPr="00CC31B9">
        <w:t xml:space="preserve">, </w:t>
      </w:r>
      <w:proofErr w:type="spellStart"/>
      <w:r w:rsidRPr="00CC31B9">
        <w:t>records_per_batch</w:t>
      </w:r>
      <w:proofErr w:type="spellEnd"/>
      <w:r w:rsidRPr="00CC31B9">
        <w:t>=10):</w:t>
      </w:r>
    </w:p>
    <w:p w14:paraId="25BFA3AC" w14:textId="77777777" w:rsidR="00CC31B9" w:rsidRPr="00CC31B9" w:rsidRDefault="00CC31B9" w:rsidP="00CC31B9">
      <w:pPr>
        <w:pStyle w:val="ABoxedCode"/>
      </w:pPr>
      <w:r w:rsidRPr="00CC31B9">
        <w:t xml:space="preserve">    </w:t>
      </w:r>
      <w:proofErr w:type="spellStart"/>
      <w:r w:rsidRPr="00CC31B9">
        <w:t>all_records</w:t>
      </w:r>
      <w:proofErr w:type="spellEnd"/>
      <w:r w:rsidRPr="00CC31B9">
        <w:t xml:space="preserve"> = </w:t>
      </w:r>
      <w:proofErr w:type="spellStart"/>
      <w:proofErr w:type="gramStart"/>
      <w:r w:rsidRPr="00CC31B9">
        <w:t>pd.DataFrame</w:t>
      </w:r>
      <w:proofErr w:type="spellEnd"/>
      <w:proofErr w:type="gramEnd"/>
      <w:r w:rsidRPr="00CC31B9">
        <w:t>()</w:t>
      </w:r>
    </w:p>
    <w:p w14:paraId="43F6D167" w14:textId="77777777" w:rsidR="00CC31B9" w:rsidRPr="00CC31B9" w:rsidRDefault="00CC31B9" w:rsidP="00CC31B9">
      <w:pPr>
        <w:pStyle w:val="ABoxedCode"/>
      </w:pPr>
      <w:r w:rsidRPr="00CC31B9">
        <w:t xml:space="preserve">    </w:t>
      </w:r>
      <w:proofErr w:type="gramStart"/>
      <w:r w:rsidRPr="00CC31B9">
        <w:t>print(</w:t>
      </w:r>
      <w:proofErr w:type="gramEnd"/>
      <w:r w:rsidRPr="00CC31B9">
        <w:t xml:space="preserve">'Generating:', </w:t>
      </w:r>
      <w:proofErr w:type="spellStart"/>
      <w:r w:rsidRPr="00CC31B9">
        <w:t>num_records</w:t>
      </w:r>
      <w:proofErr w:type="spellEnd"/>
      <w:r w:rsidRPr="00CC31B9">
        <w:t>, 'records', 'for', topic, '...')</w:t>
      </w:r>
    </w:p>
    <w:p w14:paraId="6ECC470A" w14:textId="77777777" w:rsidR="00CC31B9" w:rsidRPr="00CC31B9" w:rsidRDefault="00CC31B9" w:rsidP="00CC31B9">
      <w:pPr>
        <w:pStyle w:val="ABoxedCode"/>
      </w:pPr>
      <w:r w:rsidRPr="00CC31B9">
        <w:t xml:space="preserve">    for _ in </w:t>
      </w:r>
      <w:proofErr w:type="gramStart"/>
      <w:r w:rsidRPr="00CC31B9">
        <w:t>range(</w:t>
      </w:r>
      <w:proofErr w:type="spellStart"/>
      <w:proofErr w:type="gramEnd"/>
      <w:r w:rsidRPr="00CC31B9">
        <w:t>num_records</w:t>
      </w:r>
      <w:proofErr w:type="spellEnd"/>
      <w:r w:rsidRPr="00CC31B9">
        <w:t xml:space="preserve"> // </w:t>
      </w:r>
      <w:proofErr w:type="spellStart"/>
      <w:r w:rsidRPr="00CC31B9">
        <w:t>records_per_batch</w:t>
      </w:r>
      <w:proofErr w:type="spellEnd"/>
      <w:r w:rsidRPr="00CC31B9">
        <w:t>):</w:t>
      </w:r>
    </w:p>
    <w:p w14:paraId="2DCE36AE" w14:textId="77777777" w:rsidR="00CC31B9" w:rsidRPr="00CC31B9" w:rsidRDefault="00CC31B9" w:rsidP="00CC31B9">
      <w:pPr>
        <w:pStyle w:val="ABoxedCode"/>
      </w:pPr>
      <w:r w:rsidRPr="00CC31B9">
        <w:t xml:space="preserve">      records=</w:t>
      </w:r>
      <w:proofErr w:type="spellStart"/>
      <w:r w:rsidRPr="00CC31B9">
        <w:t>gen_</w:t>
      </w:r>
      <w:proofErr w:type="gramStart"/>
      <w:r w:rsidRPr="00CC31B9">
        <w:t>data</w:t>
      </w:r>
      <w:proofErr w:type="spellEnd"/>
      <w:r w:rsidRPr="00CC31B9">
        <w:t>(</w:t>
      </w:r>
      <w:proofErr w:type="gramEnd"/>
      <w:r w:rsidRPr="00CC31B9">
        <w:t xml:space="preserve">Topic=topic, </w:t>
      </w:r>
      <w:proofErr w:type="spellStart"/>
      <w:r w:rsidRPr="00CC31B9">
        <w:t>Nrecords</w:t>
      </w:r>
      <w:proofErr w:type="spellEnd"/>
      <w:r w:rsidRPr="00CC31B9">
        <w:t>=</w:t>
      </w:r>
      <w:proofErr w:type="spellStart"/>
      <w:r w:rsidRPr="00CC31B9">
        <w:t>records_per_batch</w:t>
      </w:r>
      <w:proofErr w:type="spellEnd"/>
      <w:r w:rsidRPr="00CC31B9">
        <w:t>)</w:t>
      </w:r>
    </w:p>
    <w:p w14:paraId="5B14885A" w14:textId="77777777" w:rsidR="00CC31B9" w:rsidRPr="00CC31B9" w:rsidRDefault="00CC31B9" w:rsidP="00CC31B9">
      <w:pPr>
        <w:pStyle w:val="ABoxedCode"/>
      </w:pPr>
      <w:r w:rsidRPr="00CC31B9">
        <w:t xml:space="preserve">      </w:t>
      </w:r>
      <w:proofErr w:type="spellStart"/>
      <w:r w:rsidRPr="00CC31B9">
        <w:t>all_records</w:t>
      </w:r>
      <w:proofErr w:type="spellEnd"/>
      <w:r w:rsidRPr="00CC31B9">
        <w:t>=</w:t>
      </w:r>
      <w:proofErr w:type="spellStart"/>
      <w:proofErr w:type="gramStart"/>
      <w:r w:rsidRPr="00CC31B9">
        <w:t>pd.concat</w:t>
      </w:r>
      <w:proofErr w:type="spellEnd"/>
      <w:proofErr w:type="gramEnd"/>
      <w:r w:rsidRPr="00CC31B9">
        <w:t>([</w:t>
      </w:r>
      <w:proofErr w:type="spellStart"/>
      <w:r w:rsidRPr="00CC31B9">
        <w:t>all_records</w:t>
      </w:r>
      <w:proofErr w:type="spellEnd"/>
      <w:r w:rsidRPr="00CC31B9">
        <w:t>, records])</w:t>
      </w:r>
    </w:p>
    <w:p w14:paraId="3DBFC80D" w14:textId="77777777" w:rsidR="00CC31B9" w:rsidRPr="00CC31B9" w:rsidRDefault="00CC31B9" w:rsidP="00CC31B9">
      <w:pPr>
        <w:pStyle w:val="ABoxedCode"/>
      </w:pPr>
      <w:r w:rsidRPr="00CC31B9">
        <w:t xml:space="preserve">      </w:t>
      </w:r>
      <w:proofErr w:type="gramStart"/>
      <w:r w:rsidRPr="00CC31B9">
        <w:t>print(</w:t>
      </w:r>
      <w:proofErr w:type="gramEnd"/>
      <w:r w:rsidRPr="00CC31B9">
        <w:t xml:space="preserve">'Generated:', </w:t>
      </w:r>
      <w:proofErr w:type="spellStart"/>
      <w:r w:rsidRPr="00CC31B9">
        <w:t>len</w:t>
      </w:r>
      <w:proofErr w:type="spellEnd"/>
      <w:r w:rsidRPr="00CC31B9">
        <w:t>(</w:t>
      </w:r>
      <w:proofErr w:type="spellStart"/>
      <w:r w:rsidRPr="00CC31B9">
        <w:t>all_records</w:t>
      </w:r>
      <w:proofErr w:type="spellEnd"/>
      <w:r w:rsidRPr="00CC31B9">
        <w:t>), 'records', 'for', topic)</w:t>
      </w:r>
    </w:p>
    <w:p w14:paraId="016A6F05" w14:textId="77777777" w:rsidR="00CC31B9" w:rsidRPr="00CC31B9" w:rsidRDefault="00CC31B9" w:rsidP="00CC31B9">
      <w:pPr>
        <w:pStyle w:val="ABoxedCode"/>
      </w:pPr>
    </w:p>
    <w:p w14:paraId="6B31D38D" w14:textId="77777777" w:rsidR="00CC31B9" w:rsidRPr="00CC31B9" w:rsidRDefault="00CC31B9" w:rsidP="00CC31B9">
      <w:pPr>
        <w:pStyle w:val="ABoxedCode"/>
      </w:pPr>
      <w:r w:rsidRPr="00CC31B9">
        <w:t xml:space="preserve">    # Generate the remaining records if </w:t>
      </w:r>
      <w:proofErr w:type="spellStart"/>
      <w:r w:rsidRPr="00CC31B9">
        <w:t>num_records</w:t>
      </w:r>
      <w:proofErr w:type="spellEnd"/>
      <w:r w:rsidRPr="00CC31B9">
        <w:t xml:space="preserve"> </w:t>
      </w:r>
      <w:proofErr w:type="gramStart"/>
      <w:r w:rsidRPr="00CC31B9">
        <w:t>is</w:t>
      </w:r>
      <w:proofErr w:type="gramEnd"/>
      <w:r w:rsidRPr="00CC31B9">
        <w:t xml:space="preserve"> not a multiple of </w:t>
      </w:r>
      <w:proofErr w:type="spellStart"/>
      <w:r w:rsidRPr="00CC31B9">
        <w:t>records_per_batch</w:t>
      </w:r>
      <w:proofErr w:type="spellEnd"/>
    </w:p>
    <w:p w14:paraId="718DC607" w14:textId="77777777" w:rsidR="00CC31B9" w:rsidRPr="00CC31B9" w:rsidRDefault="00CC31B9" w:rsidP="00CC31B9">
      <w:pPr>
        <w:pStyle w:val="ABoxedCode"/>
      </w:pPr>
      <w:r w:rsidRPr="00CC31B9">
        <w:t xml:space="preserve">    </w:t>
      </w:r>
      <w:proofErr w:type="spellStart"/>
      <w:r w:rsidRPr="00CC31B9">
        <w:t>remaining_records</w:t>
      </w:r>
      <w:proofErr w:type="spellEnd"/>
      <w:r w:rsidRPr="00CC31B9">
        <w:t xml:space="preserve"> = </w:t>
      </w:r>
      <w:proofErr w:type="spellStart"/>
      <w:r w:rsidRPr="00CC31B9">
        <w:t>num_records</w:t>
      </w:r>
      <w:proofErr w:type="spellEnd"/>
      <w:r w:rsidRPr="00CC31B9">
        <w:t xml:space="preserve"> -</w:t>
      </w:r>
      <w:proofErr w:type="spellStart"/>
      <w:r w:rsidRPr="00CC31B9">
        <w:t>len</w:t>
      </w:r>
      <w:proofErr w:type="spellEnd"/>
      <w:r w:rsidRPr="00CC31B9">
        <w:t>(</w:t>
      </w:r>
      <w:proofErr w:type="spellStart"/>
      <w:r w:rsidRPr="00CC31B9">
        <w:t>all_records</w:t>
      </w:r>
      <w:proofErr w:type="spellEnd"/>
      <w:r w:rsidRPr="00CC31B9">
        <w:t>)</w:t>
      </w:r>
    </w:p>
    <w:p w14:paraId="66F2DF05" w14:textId="77777777" w:rsidR="00CC31B9" w:rsidRPr="00CC31B9" w:rsidRDefault="00CC31B9" w:rsidP="00CC31B9">
      <w:pPr>
        <w:pStyle w:val="ABoxedCode"/>
      </w:pPr>
      <w:r w:rsidRPr="00CC31B9">
        <w:t xml:space="preserve">    if </w:t>
      </w:r>
      <w:proofErr w:type="spellStart"/>
      <w:r w:rsidRPr="00CC31B9">
        <w:t>remaining_records</w:t>
      </w:r>
      <w:proofErr w:type="spellEnd"/>
      <w:r w:rsidRPr="00CC31B9">
        <w:t xml:space="preserve"> &gt; 0:</w:t>
      </w:r>
    </w:p>
    <w:p w14:paraId="0E62B2FD" w14:textId="77777777" w:rsidR="00CC31B9" w:rsidRPr="00CC31B9" w:rsidRDefault="00CC31B9" w:rsidP="00CC31B9">
      <w:pPr>
        <w:pStyle w:val="ABoxedCode"/>
      </w:pPr>
      <w:r w:rsidRPr="00CC31B9">
        <w:t xml:space="preserve">       records=</w:t>
      </w:r>
      <w:proofErr w:type="spellStart"/>
      <w:r w:rsidRPr="00CC31B9">
        <w:t>gen_</w:t>
      </w:r>
      <w:proofErr w:type="gramStart"/>
      <w:r w:rsidRPr="00CC31B9">
        <w:t>data</w:t>
      </w:r>
      <w:proofErr w:type="spellEnd"/>
      <w:r w:rsidRPr="00CC31B9">
        <w:t>(</w:t>
      </w:r>
      <w:proofErr w:type="gramEnd"/>
      <w:r w:rsidRPr="00CC31B9">
        <w:t xml:space="preserve">Topic=topic, </w:t>
      </w:r>
      <w:proofErr w:type="spellStart"/>
      <w:r w:rsidRPr="00CC31B9">
        <w:t>Nrecords</w:t>
      </w:r>
      <w:proofErr w:type="spellEnd"/>
      <w:r w:rsidRPr="00CC31B9">
        <w:t>=</w:t>
      </w:r>
      <w:proofErr w:type="spellStart"/>
      <w:r w:rsidRPr="00CC31B9">
        <w:t>remaining_records</w:t>
      </w:r>
      <w:proofErr w:type="spellEnd"/>
      <w:r w:rsidRPr="00CC31B9">
        <w:t>)</w:t>
      </w:r>
    </w:p>
    <w:p w14:paraId="7B794429" w14:textId="77777777" w:rsidR="00CC31B9" w:rsidRPr="00CC31B9" w:rsidRDefault="00CC31B9" w:rsidP="00CC31B9">
      <w:pPr>
        <w:pStyle w:val="ABoxedCode"/>
      </w:pPr>
      <w:r w:rsidRPr="00CC31B9">
        <w:t xml:space="preserve">       </w:t>
      </w:r>
      <w:proofErr w:type="spellStart"/>
      <w:r w:rsidRPr="00CC31B9">
        <w:t>all_records</w:t>
      </w:r>
      <w:proofErr w:type="spellEnd"/>
      <w:r w:rsidRPr="00CC31B9">
        <w:t>=</w:t>
      </w:r>
      <w:proofErr w:type="spellStart"/>
      <w:proofErr w:type="gramStart"/>
      <w:r w:rsidRPr="00CC31B9">
        <w:t>pd.concat</w:t>
      </w:r>
      <w:proofErr w:type="spellEnd"/>
      <w:proofErr w:type="gramEnd"/>
      <w:r w:rsidRPr="00CC31B9">
        <w:t>([</w:t>
      </w:r>
      <w:proofErr w:type="spellStart"/>
      <w:r w:rsidRPr="00CC31B9">
        <w:t>all_records</w:t>
      </w:r>
      <w:proofErr w:type="spellEnd"/>
      <w:r w:rsidRPr="00CC31B9">
        <w:t>, records])</w:t>
      </w:r>
    </w:p>
    <w:p w14:paraId="7638D832" w14:textId="77777777" w:rsidR="00CC31B9" w:rsidRPr="00CC31B9" w:rsidRDefault="00CC31B9" w:rsidP="00CC31B9">
      <w:pPr>
        <w:pStyle w:val="ABoxedCode"/>
      </w:pPr>
      <w:r w:rsidRPr="00CC31B9">
        <w:t xml:space="preserve">       </w:t>
      </w:r>
      <w:proofErr w:type="gramStart"/>
      <w:r w:rsidRPr="00CC31B9">
        <w:t>print(</w:t>
      </w:r>
      <w:proofErr w:type="gramEnd"/>
      <w:r w:rsidRPr="00CC31B9">
        <w:t xml:space="preserve">'Generated:', </w:t>
      </w:r>
      <w:proofErr w:type="spellStart"/>
      <w:r w:rsidRPr="00CC31B9">
        <w:t>len</w:t>
      </w:r>
      <w:proofErr w:type="spellEnd"/>
      <w:r w:rsidRPr="00CC31B9">
        <w:t>(</w:t>
      </w:r>
      <w:proofErr w:type="spellStart"/>
      <w:r w:rsidRPr="00CC31B9">
        <w:t>all_records</w:t>
      </w:r>
      <w:proofErr w:type="spellEnd"/>
      <w:r w:rsidRPr="00CC31B9">
        <w:t>), 'records', 'for', topic)</w:t>
      </w:r>
    </w:p>
    <w:p w14:paraId="7DCAE761" w14:textId="77777777" w:rsidR="00CC31B9" w:rsidRPr="00CC31B9" w:rsidRDefault="00CC31B9" w:rsidP="00CC31B9">
      <w:pPr>
        <w:pStyle w:val="ABoxedCode"/>
      </w:pPr>
      <w:r w:rsidRPr="00CC31B9">
        <w:t xml:space="preserve">    return </w:t>
      </w:r>
      <w:proofErr w:type="spellStart"/>
      <w:r w:rsidRPr="00CC31B9">
        <w:t>all_records</w:t>
      </w:r>
      <w:proofErr w:type="spellEnd"/>
    </w:p>
    <w:p w14:paraId="6C1B5FC2" w14:textId="77777777" w:rsidR="00CC31B9" w:rsidRPr="00CC31B9" w:rsidRDefault="00CC31B9" w:rsidP="00CC31B9">
      <w:pPr>
        <w:pStyle w:val="ABoxedCode"/>
      </w:pPr>
    </w:p>
    <w:p w14:paraId="7135887D" w14:textId="77777777" w:rsidR="00CC31B9" w:rsidRPr="00CC31B9" w:rsidRDefault="00CC31B9" w:rsidP="00CC31B9">
      <w:pPr>
        <w:pStyle w:val="ABoxedCode"/>
      </w:pPr>
      <w:proofErr w:type="gramStart"/>
      <w:r w:rsidRPr="00CC31B9">
        <w:t>print(</w:t>
      </w:r>
      <w:proofErr w:type="gramEnd"/>
      <w:r w:rsidRPr="00CC31B9">
        <w:t>'Generating:', 'AE', '...')</w:t>
      </w:r>
    </w:p>
    <w:p w14:paraId="2DC21CB8" w14:textId="77777777" w:rsidR="00CC31B9" w:rsidRPr="00CC31B9" w:rsidRDefault="00CC31B9" w:rsidP="00CC31B9">
      <w:pPr>
        <w:pStyle w:val="ABoxedCode"/>
      </w:pPr>
      <w:proofErr w:type="spellStart"/>
      <w:r w:rsidRPr="00CC31B9">
        <w:t>df</w:t>
      </w:r>
      <w:proofErr w:type="spellEnd"/>
      <w:r w:rsidRPr="00CC31B9">
        <w:t>=</w:t>
      </w:r>
      <w:proofErr w:type="spellStart"/>
      <w:r w:rsidRPr="00CC31B9">
        <w:t>gen_</w:t>
      </w:r>
      <w:proofErr w:type="gramStart"/>
      <w:r w:rsidRPr="00CC31B9">
        <w:t>records</w:t>
      </w:r>
      <w:proofErr w:type="spellEnd"/>
      <w:r w:rsidRPr="00CC31B9">
        <w:t>(</w:t>
      </w:r>
      <w:proofErr w:type="gramEnd"/>
      <w:r w:rsidRPr="00CC31B9">
        <w:t xml:space="preserve">topic='Adverse Events', </w:t>
      </w:r>
      <w:proofErr w:type="spellStart"/>
      <w:r w:rsidRPr="00CC31B9">
        <w:t>num_records</w:t>
      </w:r>
      <w:proofErr w:type="spellEnd"/>
      <w:r w:rsidRPr="00CC31B9">
        <w:t xml:space="preserve">=100, </w:t>
      </w:r>
      <w:proofErr w:type="spellStart"/>
      <w:r w:rsidRPr="00CC31B9">
        <w:t>records_per_batch</w:t>
      </w:r>
      <w:proofErr w:type="spellEnd"/>
      <w:r w:rsidRPr="00CC31B9">
        <w:t>=10)</w:t>
      </w:r>
    </w:p>
    <w:p w14:paraId="0AD49BAF" w14:textId="77777777" w:rsidR="00CC31B9" w:rsidRPr="00CC31B9" w:rsidRDefault="00CC31B9" w:rsidP="00CC31B9">
      <w:pPr>
        <w:pStyle w:val="ABoxedCode"/>
      </w:pPr>
    </w:p>
    <w:p w14:paraId="19653E13" w14:textId="77777777" w:rsidR="00CC31B9" w:rsidRPr="00CC31B9" w:rsidRDefault="00CC31B9" w:rsidP="00CC31B9">
      <w:pPr>
        <w:pStyle w:val="ABoxedCode"/>
      </w:pPr>
      <w:r w:rsidRPr="00CC31B9">
        <w:t># Load the CSV data into a DataFrame</w:t>
      </w:r>
    </w:p>
    <w:p w14:paraId="5C0B2CE7" w14:textId="77777777" w:rsidR="00CC31B9" w:rsidRPr="00CC31B9" w:rsidRDefault="00CC31B9" w:rsidP="00CC31B9">
      <w:pPr>
        <w:pStyle w:val="ABoxedCode"/>
      </w:pPr>
      <w:proofErr w:type="spellStart"/>
      <w:r w:rsidRPr="00CC31B9">
        <w:t>matrix_df</w:t>
      </w:r>
      <w:proofErr w:type="spellEnd"/>
      <w:r w:rsidRPr="00CC31B9">
        <w:t xml:space="preserve"> = </w:t>
      </w:r>
      <w:proofErr w:type="spellStart"/>
      <w:proofErr w:type="gramStart"/>
      <w:r w:rsidRPr="00CC31B9">
        <w:t>pd.read</w:t>
      </w:r>
      <w:proofErr w:type="gramEnd"/>
      <w:r w:rsidRPr="00CC31B9">
        <w:t>_csv</w:t>
      </w:r>
      <w:proofErr w:type="spellEnd"/>
      <w:r w:rsidRPr="00CC31B9">
        <w:t xml:space="preserve">('./resources/matrix.csv', </w:t>
      </w:r>
      <w:proofErr w:type="spellStart"/>
      <w:r w:rsidRPr="00CC31B9">
        <w:t>dtype</w:t>
      </w:r>
      <w:proofErr w:type="spellEnd"/>
      <w:r w:rsidRPr="00CC31B9">
        <w:t xml:space="preserve">=str, </w:t>
      </w:r>
      <w:proofErr w:type="spellStart"/>
      <w:r w:rsidRPr="00CC31B9">
        <w:t>low_memory</w:t>
      </w:r>
      <w:proofErr w:type="spellEnd"/>
      <w:r w:rsidRPr="00CC31B9">
        <w:t>=False, encoding='ISO-8859-1')</w:t>
      </w:r>
    </w:p>
    <w:p w14:paraId="33C67721" w14:textId="77777777" w:rsidR="00CC31B9" w:rsidRPr="00CC31B9" w:rsidRDefault="00CC31B9" w:rsidP="00CC31B9">
      <w:pPr>
        <w:pStyle w:val="ABoxedCode"/>
      </w:pPr>
      <w:proofErr w:type="spellStart"/>
      <w:r w:rsidRPr="00CC31B9">
        <w:t>form_df</w:t>
      </w:r>
      <w:proofErr w:type="spellEnd"/>
      <w:r w:rsidRPr="00CC31B9">
        <w:t xml:space="preserve"> = </w:t>
      </w:r>
      <w:proofErr w:type="spellStart"/>
      <w:r w:rsidRPr="00CC31B9">
        <w:t>matrix_df</w:t>
      </w:r>
      <w:proofErr w:type="spellEnd"/>
      <w:r w:rsidRPr="00CC31B9">
        <w:t>[</w:t>
      </w:r>
      <w:proofErr w:type="spellStart"/>
      <w:r w:rsidRPr="00CC31B9">
        <w:t>matrix_df</w:t>
      </w:r>
      <w:proofErr w:type="spellEnd"/>
      <w:r w:rsidRPr="00CC31B9">
        <w:t>['FORM'] == 'AE']</w:t>
      </w:r>
    </w:p>
    <w:p w14:paraId="5FD50554" w14:textId="77777777" w:rsidR="00CC31B9" w:rsidRPr="00CC31B9" w:rsidRDefault="00CC31B9" w:rsidP="00CC31B9">
      <w:pPr>
        <w:pStyle w:val="ABoxedCode"/>
      </w:pPr>
      <w:proofErr w:type="spellStart"/>
      <w:r w:rsidRPr="00CC31B9">
        <w:t>master_df</w:t>
      </w:r>
      <w:proofErr w:type="spellEnd"/>
      <w:r w:rsidRPr="00CC31B9">
        <w:t xml:space="preserve"> = </w:t>
      </w:r>
      <w:proofErr w:type="spellStart"/>
      <w:proofErr w:type="gramStart"/>
      <w:r w:rsidRPr="00CC31B9">
        <w:t>pd.read</w:t>
      </w:r>
      <w:proofErr w:type="gramEnd"/>
      <w:r w:rsidRPr="00CC31B9">
        <w:t>_csv</w:t>
      </w:r>
      <w:proofErr w:type="spellEnd"/>
      <w:r w:rsidRPr="00CC31B9">
        <w:t>('./resources/aeterms.csv')</w:t>
      </w:r>
    </w:p>
    <w:p w14:paraId="0A3A4747" w14:textId="77777777" w:rsidR="00CC31B9" w:rsidRPr="00CC31B9" w:rsidRDefault="00CC31B9" w:rsidP="00CC31B9">
      <w:pPr>
        <w:pStyle w:val="ABoxedCode"/>
      </w:pPr>
      <w:r w:rsidRPr="00CC31B9">
        <w:t># Loop through 'SITE', 'PATIENT_NAME', and 'FOLDER' columns</w:t>
      </w:r>
    </w:p>
    <w:p w14:paraId="78CD2783" w14:textId="77777777" w:rsidR="00CC31B9" w:rsidRPr="00CC31B9" w:rsidRDefault="00CC31B9" w:rsidP="00CC31B9">
      <w:pPr>
        <w:pStyle w:val="ABoxedCode"/>
      </w:pPr>
      <w:proofErr w:type="spellStart"/>
      <w:r w:rsidRPr="00CC31B9">
        <w:t>dfs</w:t>
      </w:r>
      <w:proofErr w:type="spellEnd"/>
      <w:r w:rsidRPr="00CC31B9">
        <w:t xml:space="preserve"> = []</w:t>
      </w:r>
    </w:p>
    <w:p w14:paraId="7171B9AF" w14:textId="77777777" w:rsidR="00CC31B9" w:rsidRPr="00CC31B9" w:rsidRDefault="00CC31B9" w:rsidP="00CC31B9">
      <w:pPr>
        <w:pStyle w:val="ABoxedCode"/>
      </w:pPr>
      <w:r w:rsidRPr="00CC31B9">
        <w:t xml:space="preserve">for index, row in </w:t>
      </w:r>
      <w:proofErr w:type="spellStart"/>
      <w:r w:rsidRPr="00CC31B9">
        <w:t>form_</w:t>
      </w:r>
      <w:proofErr w:type="gramStart"/>
      <w:r w:rsidRPr="00CC31B9">
        <w:t>df.iterrows</w:t>
      </w:r>
      <w:proofErr w:type="spellEnd"/>
      <w:proofErr w:type="gramEnd"/>
      <w:r w:rsidRPr="00CC31B9">
        <w:t>():</w:t>
      </w:r>
    </w:p>
    <w:p w14:paraId="32ED5A66" w14:textId="77777777" w:rsidR="00CC31B9" w:rsidRPr="00CC31B9" w:rsidRDefault="00CC31B9" w:rsidP="00CC31B9">
      <w:pPr>
        <w:pStyle w:val="ABoxedCode"/>
      </w:pPr>
      <w:r w:rsidRPr="00CC31B9">
        <w:t xml:space="preserve">    site = row['SITE']</w:t>
      </w:r>
    </w:p>
    <w:p w14:paraId="56B1BD37" w14:textId="77777777" w:rsidR="00CC31B9" w:rsidRPr="00CC31B9" w:rsidRDefault="00CC31B9" w:rsidP="00CC31B9">
      <w:pPr>
        <w:pStyle w:val="ABoxedCode"/>
      </w:pPr>
      <w:r w:rsidRPr="00CC31B9">
        <w:t xml:space="preserve">    </w:t>
      </w:r>
      <w:proofErr w:type="spellStart"/>
      <w:r w:rsidRPr="00CC31B9">
        <w:t>patient_name</w:t>
      </w:r>
      <w:proofErr w:type="spellEnd"/>
      <w:r w:rsidRPr="00CC31B9">
        <w:t xml:space="preserve"> = row['PATIENT_NAME']</w:t>
      </w:r>
    </w:p>
    <w:p w14:paraId="7BB4CFBA" w14:textId="77777777" w:rsidR="00CC31B9" w:rsidRPr="00CC31B9" w:rsidRDefault="00CC31B9" w:rsidP="00CC31B9">
      <w:pPr>
        <w:pStyle w:val="ABoxedCode"/>
      </w:pPr>
      <w:r w:rsidRPr="00CC31B9">
        <w:t xml:space="preserve">    folder = row['FOLDER']</w:t>
      </w:r>
    </w:p>
    <w:p w14:paraId="62921039" w14:textId="77777777" w:rsidR="00CC31B9" w:rsidRPr="00CC31B9" w:rsidRDefault="00CC31B9" w:rsidP="00CC31B9">
      <w:pPr>
        <w:pStyle w:val="ABoxedCode"/>
      </w:pPr>
      <w:r w:rsidRPr="00CC31B9">
        <w:t xml:space="preserve">    </w:t>
      </w:r>
      <w:proofErr w:type="spellStart"/>
      <w:r w:rsidRPr="00CC31B9">
        <w:t>record_position</w:t>
      </w:r>
      <w:proofErr w:type="spellEnd"/>
      <w:r w:rsidRPr="00CC31B9">
        <w:t>= row['RECORD_POSITION']</w:t>
      </w:r>
    </w:p>
    <w:p w14:paraId="18854C14" w14:textId="77777777" w:rsidR="00CC31B9" w:rsidRPr="00CC31B9" w:rsidRDefault="00CC31B9" w:rsidP="00CC31B9">
      <w:pPr>
        <w:pStyle w:val="ABoxedCode"/>
      </w:pPr>
      <w:r w:rsidRPr="00CC31B9">
        <w:t xml:space="preserve">    </w:t>
      </w:r>
      <w:proofErr w:type="spellStart"/>
      <w:r w:rsidRPr="00CC31B9">
        <w:t>page_repeatnumber</w:t>
      </w:r>
      <w:proofErr w:type="spellEnd"/>
      <w:r w:rsidRPr="00CC31B9">
        <w:t>= row['PAGEREPEATNUMBER']</w:t>
      </w:r>
    </w:p>
    <w:p w14:paraId="4CC447EC" w14:textId="77777777" w:rsidR="00CC31B9" w:rsidRPr="00CC31B9" w:rsidRDefault="00CC31B9" w:rsidP="00CC31B9">
      <w:pPr>
        <w:pStyle w:val="ABoxedCode"/>
      </w:pPr>
      <w:r w:rsidRPr="00CC31B9">
        <w:t xml:space="preserve">    </w:t>
      </w:r>
      <w:proofErr w:type="spellStart"/>
      <w:r w:rsidRPr="00CC31B9">
        <w:t>ic_dsstdat</w:t>
      </w:r>
      <w:proofErr w:type="spellEnd"/>
      <w:r w:rsidRPr="00CC31B9">
        <w:t xml:space="preserve">= </w:t>
      </w:r>
      <w:proofErr w:type="spellStart"/>
      <w:proofErr w:type="gramStart"/>
      <w:r w:rsidRPr="00CC31B9">
        <w:t>datetime.strptime</w:t>
      </w:r>
      <w:proofErr w:type="spellEnd"/>
      <w:proofErr w:type="gramEnd"/>
      <w:r w:rsidRPr="00CC31B9">
        <w:t>(row['IC_DSSTDAT'].replace('-', ''), '%</w:t>
      </w:r>
      <w:proofErr w:type="spellStart"/>
      <w:r w:rsidRPr="00CC31B9">
        <w:t>d%b%Y</w:t>
      </w:r>
      <w:proofErr w:type="spellEnd"/>
      <w:r w:rsidRPr="00CC31B9">
        <w:t>')</w:t>
      </w:r>
    </w:p>
    <w:p w14:paraId="21080C77" w14:textId="77777777" w:rsidR="00CC31B9" w:rsidRPr="00CC31B9" w:rsidRDefault="00CC31B9" w:rsidP="00CC31B9">
      <w:pPr>
        <w:pStyle w:val="ABoxedCode"/>
      </w:pPr>
      <w:r w:rsidRPr="00CC31B9">
        <w:t xml:space="preserve">    </w:t>
      </w:r>
      <w:proofErr w:type="spellStart"/>
      <w:r w:rsidRPr="00CC31B9">
        <w:t>max_visdatn</w:t>
      </w:r>
      <w:proofErr w:type="spellEnd"/>
      <w:r w:rsidRPr="00CC31B9">
        <w:t xml:space="preserve">= </w:t>
      </w:r>
      <w:proofErr w:type="spellStart"/>
      <w:proofErr w:type="gramStart"/>
      <w:r w:rsidRPr="00CC31B9">
        <w:t>datetime.strptime</w:t>
      </w:r>
      <w:proofErr w:type="spellEnd"/>
      <w:proofErr w:type="gramEnd"/>
      <w:r w:rsidRPr="00CC31B9">
        <w:t>(row['LAST_VISDAT'].replace('-', ''), '%</w:t>
      </w:r>
      <w:proofErr w:type="spellStart"/>
      <w:r w:rsidRPr="00CC31B9">
        <w:t>d%b%Y</w:t>
      </w:r>
      <w:proofErr w:type="spellEnd"/>
      <w:r w:rsidRPr="00CC31B9">
        <w:t>')</w:t>
      </w:r>
    </w:p>
    <w:p w14:paraId="4CD30201" w14:textId="77777777" w:rsidR="00CC31B9" w:rsidRPr="00CC31B9" w:rsidRDefault="00CC31B9" w:rsidP="00CC31B9">
      <w:pPr>
        <w:pStyle w:val="ABoxedCode"/>
      </w:pPr>
      <w:r w:rsidRPr="00CC31B9">
        <w:t xml:space="preserve">    </w:t>
      </w:r>
      <w:proofErr w:type="spellStart"/>
      <w:r w:rsidRPr="00CC31B9">
        <w:t>rand_df</w:t>
      </w:r>
      <w:proofErr w:type="spellEnd"/>
      <w:r w:rsidRPr="00CC31B9">
        <w:t xml:space="preserve"> = </w:t>
      </w:r>
      <w:proofErr w:type="spellStart"/>
      <w:r w:rsidRPr="00CC31B9">
        <w:t>df.sample</w:t>
      </w:r>
      <w:proofErr w:type="spellEnd"/>
      <w:r w:rsidRPr="00CC31B9">
        <w:t>(n=1)</w:t>
      </w:r>
    </w:p>
    <w:p w14:paraId="5600B2DC" w14:textId="77777777" w:rsidR="00CC31B9" w:rsidRPr="00CC31B9" w:rsidRDefault="00CC31B9" w:rsidP="00CC31B9">
      <w:pPr>
        <w:pStyle w:val="ABoxedCode"/>
      </w:pPr>
      <w:r w:rsidRPr="00CC31B9">
        <w:t xml:space="preserve">    </w:t>
      </w:r>
      <w:proofErr w:type="spellStart"/>
      <w:r w:rsidRPr="00CC31B9">
        <w:t>rand_</w:t>
      </w:r>
      <w:proofErr w:type="gramStart"/>
      <w:r w:rsidRPr="00CC31B9">
        <w:t>df.insert</w:t>
      </w:r>
      <w:proofErr w:type="spellEnd"/>
      <w:proofErr w:type="gramEnd"/>
      <w:r w:rsidRPr="00CC31B9">
        <w:t>(0, 'Site', site)</w:t>
      </w:r>
    </w:p>
    <w:p w14:paraId="73DA7B3C" w14:textId="77777777" w:rsidR="00CC31B9" w:rsidRPr="00CC31B9" w:rsidRDefault="00CC31B9" w:rsidP="00CC31B9">
      <w:pPr>
        <w:pStyle w:val="ABoxedCode"/>
      </w:pPr>
      <w:r w:rsidRPr="00CC31B9">
        <w:t xml:space="preserve">    </w:t>
      </w:r>
      <w:proofErr w:type="spellStart"/>
      <w:r w:rsidRPr="00CC31B9">
        <w:t>rand_</w:t>
      </w:r>
      <w:proofErr w:type="gramStart"/>
      <w:r w:rsidRPr="00CC31B9">
        <w:t>df.insert</w:t>
      </w:r>
      <w:proofErr w:type="spellEnd"/>
      <w:proofErr w:type="gramEnd"/>
      <w:r w:rsidRPr="00CC31B9">
        <w:t>(1, '</w:t>
      </w:r>
      <w:proofErr w:type="spellStart"/>
      <w:r w:rsidRPr="00CC31B9">
        <w:t>Patient_Name</w:t>
      </w:r>
      <w:proofErr w:type="spellEnd"/>
      <w:r w:rsidRPr="00CC31B9">
        <w:t xml:space="preserve">', </w:t>
      </w:r>
      <w:proofErr w:type="spellStart"/>
      <w:r w:rsidRPr="00CC31B9">
        <w:t>patient_name</w:t>
      </w:r>
      <w:proofErr w:type="spellEnd"/>
      <w:r w:rsidRPr="00CC31B9">
        <w:t>)</w:t>
      </w:r>
    </w:p>
    <w:p w14:paraId="1FB69A6B" w14:textId="77777777" w:rsidR="00CC31B9" w:rsidRPr="00CC31B9" w:rsidRDefault="00CC31B9" w:rsidP="00CC31B9">
      <w:pPr>
        <w:pStyle w:val="ABoxedCode"/>
      </w:pPr>
      <w:r w:rsidRPr="00CC31B9">
        <w:t xml:space="preserve">    </w:t>
      </w:r>
      <w:proofErr w:type="spellStart"/>
      <w:r w:rsidRPr="00CC31B9">
        <w:t>rand_</w:t>
      </w:r>
      <w:proofErr w:type="gramStart"/>
      <w:r w:rsidRPr="00CC31B9">
        <w:t>df.insert</w:t>
      </w:r>
      <w:proofErr w:type="spellEnd"/>
      <w:proofErr w:type="gramEnd"/>
      <w:r w:rsidRPr="00CC31B9">
        <w:t>(2, 'Folder', folder)</w:t>
      </w:r>
    </w:p>
    <w:p w14:paraId="3B4ECAD2" w14:textId="77777777" w:rsidR="00CC31B9" w:rsidRPr="00CC31B9" w:rsidRDefault="00CC31B9" w:rsidP="00CC31B9">
      <w:pPr>
        <w:pStyle w:val="ABoxedCode"/>
      </w:pPr>
      <w:r w:rsidRPr="00CC31B9">
        <w:t xml:space="preserve">    </w:t>
      </w:r>
      <w:proofErr w:type="spellStart"/>
      <w:r w:rsidRPr="00CC31B9">
        <w:t>rand_</w:t>
      </w:r>
      <w:proofErr w:type="gramStart"/>
      <w:r w:rsidRPr="00CC31B9">
        <w:t>df.insert</w:t>
      </w:r>
      <w:proofErr w:type="spellEnd"/>
      <w:proofErr w:type="gramEnd"/>
      <w:r w:rsidRPr="00CC31B9">
        <w:t>(3, '</w:t>
      </w:r>
      <w:proofErr w:type="spellStart"/>
      <w:r w:rsidRPr="00CC31B9">
        <w:t>Record_position</w:t>
      </w:r>
      <w:proofErr w:type="spellEnd"/>
      <w:r w:rsidRPr="00CC31B9">
        <w:t xml:space="preserve">', </w:t>
      </w:r>
      <w:proofErr w:type="spellStart"/>
      <w:r w:rsidRPr="00CC31B9">
        <w:t>record_position</w:t>
      </w:r>
      <w:proofErr w:type="spellEnd"/>
      <w:r w:rsidRPr="00CC31B9">
        <w:t>)</w:t>
      </w:r>
    </w:p>
    <w:p w14:paraId="58C7ACDC" w14:textId="77777777" w:rsidR="00CC31B9" w:rsidRPr="00CC31B9" w:rsidRDefault="00CC31B9" w:rsidP="00CC31B9">
      <w:pPr>
        <w:pStyle w:val="ABoxedCode"/>
      </w:pPr>
      <w:r w:rsidRPr="00CC31B9">
        <w:t xml:space="preserve">    </w:t>
      </w:r>
      <w:proofErr w:type="spellStart"/>
      <w:r w:rsidRPr="00CC31B9">
        <w:t>rand_</w:t>
      </w:r>
      <w:proofErr w:type="gramStart"/>
      <w:r w:rsidRPr="00CC31B9">
        <w:t>df.insert</w:t>
      </w:r>
      <w:proofErr w:type="spellEnd"/>
      <w:proofErr w:type="gramEnd"/>
      <w:r w:rsidRPr="00CC31B9">
        <w:t>(4, '</w:t>
      </w:r>
      <w:proofErr w:type="spellStart"/>
      <w:r w:rsidRPr="00CC31B9">
        <w:t>Page_repeatnumber</w:t>
      </w:r>
      <w:proofErr w:type="spellEnd"/>
      <w:r w:rsidRPr="00CC31B9">
        <w:t xml:space="preserve">', </w:t>
      </w:r>
      <w:proofErr w:type="spellStart"/>
      <w:r w:rsidRPr="00CC31B9">
        <w:t>page_repeatnumber</w:t>
      </w:r>
      <w:proofErr w:type="spellEnd"/>
      <w:r w:rsidRPr="00CC31B9">
        <w:t>)</w:t>
      </w:r>
    </w:p>
    <w:p w14:paraId="7F3F5434" w14:textId="77777777" w:rsidR="00CC31B9" w:rsidRPr="00CC31B9" w:rsidRDefault="00CC31B9" w:rsidP="00CC31B9">
      <w:pPr>
        <w:pStyle w:val="ABoxedCode"/>
      </w:pPr>
      <w:r w:rsidRPr="00CC31B9">
        <w:t xml:space="preserve">    if </w:t>
      </w:r>
      <w:proofErr w:type="spellStart"/>
      <w:r w:rsidRPr="00CC31B9">
        <w:t>rand_df</w:t>
      </w:r>
      <w:proofErr w:type="spellEnd"/>
      <w:r w:rsidRPr="00CC31B9">
        <w:t>['AESPID'</w:t>
      </w:r>
      <w:proofErr w:type="gramStart"/>
      <w:r w:rsidRPr="00CC31B9">
        <w:t>].</w:t>
      </w:r>
      <w:proofErr w:type="spellStart"/>
      <w:r w:rsidRPr="00CC31B9">
        <w:t>iloc</w:t>
      </w:r>
      <w:proofErr w:type="spellEnd"/>
      <w:proofErr w:type="gramEnd"/>
      <w:r w:rsidRPr="00CC31B9">
        <w:t>[0] !</w:t>
      </w:r>
      <w:proofErr w:type="gramStart"/>
      <w:r w:rsidRPr="00CC31B9">
        <w:t>= ''</w:t>
      </w:r>
      <w:proofErr w:type="gramEnd"/>
      <w:r w:rsidRPr="00CC31B9">
        <w:t>:</w:t>
      </w:r>
    </w:p>
    <w:p w14:paraId="3B8E3864" w14:textId="77777777" w:rsidR="00CC31B9" w:rsidRPr="00CC31B9" w:rsidRDefault="00CC31B9" w:rsidP="00CC31B9">
      <w:pPr>
        <w:pStyle w:val="ABoxedCode"/>
      </w:pPr>
      <w:r w:rsidRPr="00CC31B9">
        <w:t xml:space="preserve">       </w:t>
      </w:r>
      <w:proofErr w:type="spellStart"/>
      <w:r w:rsidRPr="00CC31B9">
        <w:t>rand_df</w:t>
      </w:r>
      <w:proofErr w:type="spellEnd"/>
      <w:r w:rsidRPr="00CC31B9">
        <w:t>['AESPID'] = row['SPID']</w:t>
      </w:r>
    </w:p>
    <w:p w14:paraId="5A162493" w14:textId="77777777" w:rsidR="00CC31B9" w:rsidRPr="00CC31B9" w:rsidRDefault="00CC31B9" w:rsidP="00CC31B9">
      <w:pPr>
        <w:pStyle w:val="ABoxedCode"/>
      </w:pPr>
      <w:r w:rsidRPr="00CC31B9">
        <w:t xml:space="preserve">    </w:t>
      </w:r>
      <w:proofErr w:type="spellStart"/>
      <w:r w:rsidRPr="00CC31B9">
        <w:t>rand_df</w:t>
      </w:r>
      <w:proofErr w:type="spellEnd"/>
      <w:r w:rsidRPr="00CC31B9">
        <w:t xml:space="preserve">['AETERM'] = </w:t>
      </w:r>
      <w:proofErr w:type="spellStart"/>
      <w:r w:rsidRPr="00CC31B9">
        <w:t>master_df.sample</w:t>
      </w:r>
      <w:proofErr w:type="spellEnd"/>
      <w:r w:rsidRPr="00CC31B9">
        <w:t>(n=</w:t>
      </w:r>
      <w:proofErr w:type="gramStart"/>
      <w:r w:rsidRPr="00CC31B9">
        <w:t>1)[</w:t>
      </w:r>
      <w:proofErr w:type="gramEnd"/>
      <w:r w:rsidRPr="00CC31B9">
        <w:t>'AETERM'].values[0]</w:t>
      </w:r>
    </w:p>
    <w:p w14:paraId="1E8609D9" w14:textId="77777777" w:rsidR="00CC31B9" w:rsidRPr="00CC31B9" w:rsidRDefault="00CC31B9" w:rsidP="00CC31B9">
      <w:pPr>
        <w:pStyle w:val="ABoxedCode"/>
      </w:pPr>
      <w:r w:rsidRPr="00CC31B9">
        <w:t xml:space="preserve">    if </w:t>
      </w:r>
      <w:proofErr w:type="spellStart"/>
      <w:r w:rsidRPr="00CC31B9">
        <w:t>rand_df</w:t>
      </w:r>
      <w:proofErr w:type="spellEnd"/>
      <w:r w:rsidRPr="00CC31B9">
        <w:t>['AESTDAT'</w:t>
      </w:r>
      <w:proofErr w:type="gramStart"/>
      <w:r w:rsidRPr="00CC31B9">
        <w:t>].</w:t>
      </w:r>
      <w:proofErr w:type="spellStart"/>
      <w:r w:rsidRPr="00CC31B9">
        <w:t>iloc</w:t>
      </w:r>
      <w:proofErr w:type="spellEnd"/>
      <w:proofErr w:type="gramEnd"/>
      <w:r w:rsidRPr="00CC31B9">
        <w:t>[0] !</w:t>
      </w:r>
      <w:proofErr w:type="gramStart"/>
      <w:r w:rsidRPr="00CC31B9">
        <w:t>= ''</w:t>
      </w:r>
      <w:proofErr w:type="gramEnd"/>
      <w:r w:rsidRPr="00CC31B9">
        <w:t>:</w:t>
      </w:r>
    </w:p>
    <w:p w14:paraId="173499A2" w14:textId="77777777" w:rsidR="00CC31B9" w:rsidRPr="00CC31B9" w:rsidRDefault="00CC31B9" w:rsidP="00CC31B9">
      <w:pPr>
        <w:pStyle w:val="ABoxedCode"/>
      </w:pPr>
      <w:r w:rsidRPr="00CC31B9">
        <w:t xml:space="preserve">       </w:t>
      </w:r>
      <w:proofErr w:type="spellStart"/>
      <w:r w:rsidRPr="00CC31B9">
        <w:t>rand_df</w:t>
      </w:r>
      <w:proofErr w:type="spellEnd"/>
      <w:r w:rsidRPr="00CC31B9">
        <w:t>['AESTDAT'] = (</w:t>
      </w:r>
      <w:proofErr w:type="spellStart"/>
      <w:r w:rsidRPr="00CC31B9">
        <w:t>ic_dsstdat</w:t>
      </w:r>
      <w:proofErr w:type="spellEnd"/>
      <w:r w:rsidRPr="00CC31B9">
        <w:t xml:space="preserve"> + </w:t>
      </w:r>
      <w:proofErr w:type="spellStart"/>
      <w:proofErr w:type="gramStart"/>
      <w:r w:rsidRPr="00CC31B9">
        <w:t>timedelta</w:t>
      </w:r>
      <w:proofErr w:type="spellEnd"/>
      <w:r w:rsidRPr="00CC31B9">
        <w:t>(</w:t>
      </w:r>
      <w:proofErr w:type="gramEnd"/>
      <w:r w:rsidRPr="00CC31B9">
        <w:t>days=</w:t>
      </w:r>
      <w:proofErr w:type="spellStart"/>
      <w:r w:rsidRPr="00CC31B9">
        <w:t>random.randint</w:t>
      </w:r>
      <w:proofErr w:type="spellEnd"/>
      <w:r w:rsidRPr="00CC31B9">
        <w:t>(0, abs((</w:t>
      </w:r>
      <w:proofErr w:type="spellStart"/>
      <w:r w:rsidRPr="00CC31B9">
        <w:t>max_visdatn</w:t>
      </w:r>
      <w:proofErr w:type="spellEnd"/>
      <w:r w:rsidRPr="00CC31B9">
        <w:t xml:space="preserve"> - </w:t>
      </w:r>
      <w:proofErr w:type="spellStart"/>
      <w:r w:rsidRPr="00CC31B9">
        <w:t>ic_dsstdat</w:t>
      </w:r>
      <w:proofErr w:type="spellEnd"/>
      <w:r w:rsidRPr="00CC31B9">
        <w:t>).days)))).</w:t>
      </w:r>
      <w:proofErr w:type="spellStart"/>
      <w:r w:rsidRPr="00CC31B9">
        <w:t>strftime</w:t>
      </w:r>
      <w:proofErr w:type="spellEnd"/>
      <w:r w:rsidRPr="00CC31B9">
        <w:t>('%d %b %Y').upper()</w:t>
      </w:r>
    </w:p>
    <w:p w14:paraId="57F6A07C" w14:textId="77777777" w:rsidR="00CC31B9" w:rsidRPr="00CC31B9" w:rsidRDefault="00CC31B9" w:rsidP="00CC31B9">
      <w:pPr>
        <w:pStyle w:val="ABoxedCode"/>
      </w:pPr>
      <w:r w:rsidRPr="00CC31B9">
        <w:t xml:space="preserve">    if </w:t>
      </w:r>
      <w:proofErr w:type="spellStart"/>
      <w:r w:rsidRPr="00CC31B9">
        <w:t>rand_df</w:t>
      </w:r>
      <w:proofErr w:type="spellEnd"/>
      <w:r w:rsidRPr="00CC31B9">
        <w:t>['AEENDAT'</w:t>
      </w:r>
      <w:proofErr w:type="gramStart"/>
      <w:r w:rsidRPr="00CC31B9">
        <w:t>].</w:t>
      </w:r>
      <w:proofErr w:type="spellStart"/>
      <w:r w:rsidRPr="00CC31B9">
        <w:t>iloc</w:t>
      </w:r>
      <w:proofErr w:type="spellEnd"/>
      <w:proofErr w:type="gramEnd"/>
      <w:r w:rsidRPr="00CC31B9">
        <w:t>[0] != '':</w:t>
      </w:r>
    </w:p>
    <w:p w14:paraId="2B779D93" w14:textId="77777777" w:rsidR="00CC31B9" w:rsidRPr="00CC31B9" w:rsidRDefault="00CC31B9" w:rsidP="00CC31B9">
      <w:pPr>
        <w:pStyle w:val="ABoxedCode"/>
      </w:pPr>
      <w:r w:rsidRPr="00CC31B9">
        <w:t xml:space="preserve">       </w:t>
      </w:r>
      <w:proofErr w:type="spellStart"/>
      <w:r w:rsidRPr="00CC31B9">
        <w:t>rand_df</w:t>
      </w:r>
      <w:proofErr w:type="spellEnd"/>
      <w:r w:rsidRPr="00CC31B9">
        <w:t>['AEENDAT'] = (</w:t>
      </w:r>
      <w:proofErr w:type="spellStart"/>
      <w:proofErr w:type="gramStart"/>
      <w:r w:rsidRPr="00CC31B9">
        <w:t>datetime.strptime</w:t>
      </w:r>
      <w:proofErr w:type="spellEnd"/>
      <w:proofErr w:type="gramEnd"/>
      <w:r w:rsidRPr="00CC31B9">
        <w:t>(</w:t>
      </w:r>
      <w:proofErr w:type="spellStart"/>
      <w:r w:rsidRPr="00CC31B9">
        <w:t>rand_df</w:t>
      </w:r>
      <w:proofErr w:type="spellEnd"/>
      <w:r w:rsidRPr="00CC31B9">
        <w:t>['AESTDAT'].</w:t>
      </w:r>
      <w:proofErr w:type="spellStart"/>
      <w:r w:rsidRPr="00CC31B9">
        <w:t>iloc</w:t>
      </w:r>
      <w:proofErr w:type="spellEnd"/>
      <w:r w:rsidRPr="00CC31B9">
        <w:t xml:space="preserve">[0], '%d %b %Y') + </w:t>
      </w:r>
      <w:proofErr w:type="spellStart"/>
      <w:r w:rsidRPr="00CC31B9">
        <w:t>timedelta</w:t>
      </w:r>
      <w:proofErr w:type="spellEnd"/>
      <w:r w:rsidRPr="00CC31B9">
        <w:t>(days=</w:t>
      </w:r>
      <w:proofErr w:type="spellStart"/>
      <w:r w:rsidRPr="00CC31B9">
        <w:t>random.randint</w:t>
      </w:r>
      <w:proofErr w:type="spellEnd"/>
      <w:r w:rsidRPr="00CC31B9">
        <w:t>(0, 30))).</w:t>
      </w:r>
      <w:proofErr w:type="spellStart"/>
      <w:r w:rsidRPr="00CC31B9">
        <w:t>strftime</w:t>
      </w:r>
      <w:proofErr w:type="spellEnd"/>
      <w:r w:rsidRPr="00CC31B9">
        <w:t>('%d %b %Y').upper()</w:t>
      </w:r>
    </w:p>
    <w:p w14:paraId="26E4D2CA" w14:textId="77777777" w:rsidR="00CC31B9" w:rsidRPr="00CC31B9" w:rsidRDefault="00CC31B9" w:rsidP="00CC31B9">
      <w:pPr>
        <w:pStyle w:val="ABoxedCode"/>
      </w:pPr>
      <w:r w:rsidRPr="00CC31B9">
        <w:t xml:space="preserve">    </w:t>
      </w:r>
      <w:proofErr w:type="spellStart"/>
      <w:proofErr w:type="gramStart"/>
      <w:r w:rsidRPr="00CC31B9">
        <w:t>dfs.append</w:t>
      </w:r>
      <w:proofErr w:type="spellEnd"/>
      <w:proofErr w:type="gramEnd"/>
      <w:r w:rsidRPr="00CC31B9">
        <w:t>(</w:t>
      </w:r>
      <w:proofErr w:type="spellStart"/>
      <w:r w:rsidRPr="00CC31B9">
        <w:t>rand_df</w:t>
      </w:r>
      <w:proofErr w:type="spellEnd"/>
      <w:r w:rsidRPr="00CC31B9">
        <w:t>)</w:t>
      </w:r>
    </w:p>
    <w:p w14:paraId="337766AD" w14:textId="77777777" w:rsidR="00CC31B9" w:rsidRPr="00CC31B9" w:rsidRDefault="00CC31B9" w:rsidP="00CC31B9">
      <w:pPr>
        <w:pStyle w:val="ABoxedCode"/>
      </w:pPr>
    </w:p>
    <w:p w14:paraId="06AAC5C8" w14:textId="77777777" w:rsidR="00CC31B9" w:rsidRPr="00CC31B9" w:rsidRDefault="00CC31B9" w:rsidP="00CC31B9">
      <w:pPr>
        <w:pStyle w:val="ABoxedCode"/>
      </w:pPr>
      <w:r w:rsidRPr="00CC31B9">
        <w:t xml:space="preserve">result = </w:t>
      </w:r>
      <w:proofErr w:type="spellStart"/>
      <w:proofErr w:type="gramStart"/>
      <w:r w:rsidRPr="00CC31B9">
        <w:t>pd.concat</w:t>
      </w:r>
      <w:proofErr w:type="spellEnd"/>
      <w:proofErr w:type="gramEnd"/>
      <w:r w:rsidRPr="00CC31B9">
        <w:t>(</w:t>
      </w:r>
      <w:proofErr w:type="spellStart"/>
      <w:r w:rsidRPr="00CC31B9">
        <w:t>dfs</w:t>
      </w:r>
      <w:proofErr w:type="spellEnd"/>
      <w:r w:rsidRPr="00CC31B9">
        <w:t xml:space="preserve">, </w:t>
      </w:r>
      <w:proofErr w:type="spellStart"/>
      <w:r w:rsidRPr="00CC31B9">
        <w:t>ignore_index</w:t>
      </w:r>
      <w:proofErr w:type="spellEnd"/>
      <w:r w:rsidRPr="00CC31B9">
        <w:t>=True)</w:t>
      </w:r>
    </w:p>
    <w:p w14:paraId="60722F58" w14:textId="77777777" w:rsidR="00CC31B9" w:rsidRPr="00CC31B9" w:rsidRDefault="00CC31B9" w:rsidP="00CC31B9">
      <w:pPr>
        <w:pStyle w:val="ABoxedCode"/>
      </w:pPr>
      <w:r w:rsidRPr="00CC31B9">
        <w:lastRenderedPageBreak/>
        <w:t>print(result)</w:t>
      </w:r>
    </w:p>
    <w:p w14:paraId="178F2AD2" w14:textId="77777777" w:rsidR="00CC31B9" w:rsidRPr="00CC31B9" w:rsidRDefault="00CC31B9" w:rsidP="00CC31B9">
      <w:pPr>
        <w:pStyle w:val="ABoxedCode"/>
      </w:pPr>
      <w:proofErr w:type="spellStart"/>
      <w:r w:rsidRPr="00CC31B9">
        <w:t>result.to_</w:t>
      </w:r>
      <w:proofErr w:type="gramStart"/>
      <w:r w:rsidRPr="00CC31B9">
        <w:t>csv</w:t>
      </w:r>
      <w:proofErr w:type="spellEnd"/>
      <w:r w:rsidRPr="00CC31B9">
        <w:t>(</w:t>
      </w:r>
      <w:proofErr w:type="gramEnd"/>
      <w:r w:rsidRPr="00CC31B9">
        <w:t xml:space="preserve">"./outputs/csv/ae.csv", </w:t>
      </w:r>
      <w:proofErr w:type="spellStart"/>
      <w:r w:rsidRPr="00CC31B9">
        <w:t>sep</w:t>
      </w:r>
      <w:proofErr w:type="spellEnd"/>
      <w:r w:rsidRPr="00CC31B9">
        <w:t>="|", index=False)</w:t>
      </w:r>
    </w:p>
    <w:p w14:paraId="6A6A8AAF" w14:textId="77777777" w:rsidR="00CC31B9" w:rsidRPr="00CC31B9" w:rsidRDefault="00CC31B9" w:rsidP="00CC31B9">
      <w:pPr>
        <w:pStyle w:val="ABoxedCode"/>
      </w:pPr>
      <w:proofErr w:type="spellStart"/>
      <w:proofErr w:type="gramStart"/>
      <w:r w:rsidRPr="00CC31B9">
        <w:t>pyreadstat.write</w:t>
      </w:r>
      <w:proofErr w:type="gramEnd"/>
      <w:r w:rsidRPr="00CC31B9">
        <w:t>_xport</w:t>
      </w:r>
      <w:proofErr w:type="spellEnd"/>
      <w:r w:rsidRPr="00CC31B9">
        <w:t>(result, "./outputs/</w:t>
      </w:r>
      <w:proofErr w:type="spellStart"/>
      <w:r w:rsidRPr="00CC31B9">
        <w:t>sas</w:t>
      </w:r>
      <w:proofErr w:type="spellEnd"/>
      <w:r w:rsidRPr="00CC31B9">
        <w:t>/</w:t>
      </w:r>
      <w:proofErr w:type="spellStart"/>
      <w:r w:rsidRPr="00CC31B9">
        <w:t>ae.xpt</w:t>
      </w:r>
      <w:proofErr w:type="spellEnd"/>
      <w:r w:rsidRPr="00CC31B9">
        <w:t xml:space="preserve">", </w:t>
      </w:r>
      <w:proofErr w:type="spellStart"/>
      <w:r w:rsidRPr="00CC31B9">
        <w:t>table_name</w:t>
      </w:r>
      <w:proofErr w:type="spellEnd"/>
      <w:r w:rsidRPr="00CC31B9">
        <w:t>="AE")</w:t>
      </w:r>
    </w:p>
    <w:p w14:paraId="1C5A021A" w14:textId="77777777" w:rsidR="00CC31B9" w:rsidRPr="001F5ED2" w:rsidRDefault="00CC31B9" w:rsidP="001F5ED2">
      <w:pPr>
        <w:pStyle w:val="PaperBody"/>
      </w:pPr>
    </w:p>
    <w:p w14:paraId="456E7F8F" w14:textId="4746BF1F" w:rsidR="009B1A43" w:rsidRDefault="00CC31B9" w:rsidP="009B1A43">
      <w:pPr>
        <w:pStyle w:val="PaperBody"/>
      </w:pPr>
      <w:r>
        <w:t>vs</w:t>
      </w:r>
      <w:r w:rsidR="009B1A43">
        <w:t>.py</w:t>
      </w:r>
      <w:r w:rsidR="009B1A43" w:rsidRPr="000E5D16">
        <w:t>:</w:t>
      </w:r>
    </w:p>
    <w:p w14:paraId="2BF3F08D" w14:textId="77777777" w:rsidR="00F92F52" w:rsidRPr="00F92F52" w:rsidRDefault="00F92F52" w:rsidP="00F92F52">
      <w:pPr>
        <w:pStyle w:val="ABoxedCode"/>
      </w:pPr>
      <w:r w:rsidRPr="00F92F52">
        <w:t>#****************************************************************************************</w:t>
      </w:r>
    </w:p>
    <w:p w14:paraId="48602990" w14:textId="77777777" w:rsidR="00F92F52" w:rsidRPr="00F92F52" w:rsidRDefault="00F92F52" w:rsidP="00F92F52">
      <w:pPr>
        <w:pStyle w:val="ABoxedCode"/>
      </w:pPr>
      <w:r w:rsidRPr="00F92F52">
        <w:t xml:space="preserve">#Project </w:t>
      </w:r>
      <w:proofErr w:type="gramStart"/>
      <w:r w:rsidRPr="00F92F52">
        <w:t>ID::</w:t>
      </w:r>
      <w:proofErr w:type="gramEnd"/>
      <w:r w:rsidRPr="00F92F52">
        <w:t xml:space="preserve">               PharmaSUG-2025</w:t>
      </w:r>
    </w:p>
    <w:p w14:paraId="2C275913" w14:textId="77777777" w:rsidR="00F92F52" w:rsidRPr="00F92F52" w:rsidRDefault="00F92F52" w:rsidP="00F92F52">
      <w:pPr>
        <w:pStyle w:val="ABoxedCode"/>
      </w:pPr>
      <w:r w:rsidRPr="00F92F52">
        <w:t>#Program Name:              vs.py</w:t>
      </w:r>
    </w:p>
    <w:p w14:paraId="7C90E69F" w14:textId="77777777" w:rsidR="00F92F52" w:rsidRPr="00F92F52" w:rsidRDefault="00F92F52" w:rsidP="00F92F52">
      <w:pPr>
        <w:pStyle w:val="ABoxedCode"/>
      </w:pPr>
      <w:r w:rsidRPr="00F92F52">
        <w:t>#Original Author:           Max Ma</w:t>
      </w:r>
    </w:p>
    <w:p w14:paraId="5DEC4EDB" w14:textId="77777777" w:rsidR="00F92F52" w:rsidRPr="00F92F52" w:rsidRDefault="00F92F52" w:rsidP="00F92F52">
      <w:pPr>
        <w:pStyle w:val="ABoxedCode"/>
      </w:pPr>
      <w:r w:rsidRPr="00F92F52">
        <w:t>#Date Initiated:            20JAN25</w:t>
      </w:r>
    </w:p>
    <w:p w14:paraId="4D9A1361" w14:textId="77777777" w:rsidR="00F92F52" w:rsidRPr="00F92F52" w:rsidRDefault="00F92F52" w:rsidP="00F92F52">
      <w:pPr>
        <w:pStyle w:val="ABoxedCode"/>
      </w:pPr>
      <w:r w:rsidRPr="00F92F52">
        <w:t>#****************************************************************************************</w:t>
      </w:r>
    </w:p>
    <w:p w14:paraId="2AE658B1" w14:textId="77777777" w:rsidR="00F92F52" w:rsidRPr="00F92F52" w:rsidRDefault="00F92F52" w:rsidP="00F92F52">
      <w:pPr>
        <w:pStyle w:val="ABoxedCode"/>
      </w:pPr>
    </w:p>
    <w:p w14:paraId="61E539B8" w14:textId="77777777" w:rsidR="00F92F52" w:rsidRPr="00F92F52" w:rsidRDefault="00F92F52" w:rsidP="00F92F52">
      <w:pPr>
        <w:pStyle w:val="ABoxedCode"/>
      </w:pPr>
      <w:proofErr w:type="gramStart"/>
      <w:r w:rsidRPr="00F92F52">
        <w:t xml:space="preserve">import </w:t>
      </w:r>
      <w:proofErr w:type="spellStart"/>
      <w:r w:rsidRPr="00F92F52">
        <w:t>os</w:t>
      </w:r>
      <w:proofErr w:type="spellEnd"/>
      <w:proofErr w:type="gramEnd"/>
    </w:p>
    <w:p w14:paraId="31E42342" w14:textId="77777777" w:rsidR="00F92F52" w:rsidRPr="00F92F52" w:rsidRDefault="00F92F52" w:rsidP="00F92F52">
      <w:pPr>
        <w:pStyle w:val="ABoxedCode"/>
      </w:pPr>
      <w:r w:rsidRPr="00F92F52">
        <w:t xml:space="preserve">from </w:t>
      </w:r>
      <w:proofErr w:type="spellStart"/>
      <w:r w:rsidRPr="00F92F52">
        <w:t>dotenv</w:t>
      </w:r>
      <w:proofErr w:type="spellEnd"/>
      <w:r w:rsidRPr="00F92F52">
        <w:t xml:space="preserve"> import </w:t>
      </w:r>
      <w:proofErr w:type="spellStart"/>
      <w:r w:rsidRPr="00F92F52">
        <w:t>load_dotenv</w:t>
      </w:r>
      <w:proofErr w:type="spellEnd"/>
    </w:p>
    <w:p w14:paraId="18296588" w14:textId="77777777" w:rsidR="00F92F52" w:rsidRPr="00F92F52" w:rsidRDefault="00F92F52" w:rsidP="00F92F52">
      <w:pPr>
        <w:pStyle w:val="ABoxedCode"/>
      </w:pPr>
      <w:r w:rsidRPr="00F92F52">
        <w:t>import instructor</w:t>
      </w:r>
    </w:p>
    <w:p w14:paraId="0728E1FC" w14:textId="77777777" w:rsidR="00F92F52" w:rsidRPr="00F92F52" w:rsidRDefault="00F92F52" w:rsidP="00F92F52">
      <w:pPr>
        <w:pStyle w:val="ABoxedCode"/>
      </w:pPr>
      <w:r w:rsidRPr="00F92F52">
        <w:t xml:space="preserve">from </w:t>
      </w:r>
      <w:proofErr w:type="spellStart"/>
      <w:r w:rsidRPr="00F92F52">
        <w:t>pydantic</w:t>
      </w:r>
      <w:proofErr w:type="spellEnd"/>
      <w:r w:rsidRPr="00F92F52">
        <w:t xml:space="preserve"> import </w:t>
      </w:r>
      <w:proofErr w:type="spellStart"/>
      <w:r w:rsidRPr="00F92F52">
        <w:t>BaseModel</w:t>
      </w:r>
      <w:proofErr w:type="spellEnd"/>
      <w:r w:rsidRPr="00F92F52">
        <w:t>, Field</w:t>
      </w:r>
    </w:p>
    <w:p w14:paraId="46723047" w14:textId="77777777" w:rsidR="00F92F52" w:rsidRPr="00F92F52" w:rsidRDefault="00F92F52" w:rsidP="00F92F52">
      <w:pPr>
        <w:pStyle w:val="ABoxedCode"/>
      </w:pPr>
      <w:r w:rsidRPr="00F92F52">
        <w:t xml:space="preserve">from </w:t>
      </w:r>
      <w:proofErr w:type="spellStart"/>
      <w:r w:rsidRPr="00F92F52">
        <w:t>openai</w:t>
      </w:r>
      <w:proofErr w:type="spellEnd"/>
      <w:r w:rsidRPr="00F92F52">
        <w:t xml:space="preserve"> import OpenAI, </w:t>
      </w:r>
      <w:proofErr w:type="spellStart"/>
      <w:r w:rsidRPr="00F92F52">
        <w:t>OpenAIError</w:t>
      </w:r>
      <w:proofErr w:type="spellEnd"/>
    </w:p>
    <w:p w14:paraId="25B2E252" w14:textId="77777777" w:rsidR="00F92F52" w:rsidRPr="00F92F52" w:rsidRDefault="00F92F52" w:rsidP="00F92F52">
      <w:pPr>
        <w:pStyle w:val="ABoxedCode"/>
      </w:pPr>
      <w:r w:rsidRPr="00F92F52">
        <w:t>from typing import List</w:t>
      </w:r>
    </w:p>
    <w:p w14:paraId="5AA1250D" w14:textId="77777777" w:rsidR="00F92F52" w:rsidRPr="00F92F52" w:rsidRDefault="00F92F52" w:rsidP="00F92F52">
      <w:pPr>
        <w:pStyle w:val="ABoxedCode"/>
      </w:pPr>
      <w:r w:rsidRPr="00F92F52">
        <w:t>import pandas as pd</w:t>
      </w:r>
    </w:p>
    <w:p w14:paraId="73174594" w14:textId="77777777" w:rsidR="00F92F52" w:rsidRPr="00F92F52" w:rsidRDefault="00F92F52" w:rsidP="00F92F52">
      <w:pPr>
        <w:pStyle w:val="ABoxedCode"/>
      </w:pPr>
      <w:r w:rsidRPr="00F92F52">
        <w:t xml:space="preserve">import </w:t>
      </w:r>
      <w:proofErr w:type="spellStart"/>
      <w:r w:rsidRPr="00F92F52">
        <w:t>pyreadstat</w:t>
      </w:r>
      <w:proofErr w:type="spellEnd"/>
    </w:p>
    <w:p w14:paraId="5ED52125" w14:textId="77777777" w:rsidR="00F92F52" w:rsidRPr="00F92F52" w:rsidRDefault="00F92F52" w:rsidP="00F92F52">
      <w:pPr>
        <w:pStyle w:val="ABoxedCode"/>
      </w:pPr>
      <w:r w:rsidRPr="00F92F52">
        <w:t>import random</w:t>
      </w:r>
    </w:p>
    <w:p w14:paraId="31657550" w14:textId="77777777" w:rsidR="00F92F52" w:rsidRPr="00F92F52" w:rsidRDefault="00F92F52" w:rsidP="00F92F52">
      <w:pPr>
        <w:pStyle w:val="ABoxedCode"/>
      </w:pPr>
      <w:r w:rsidRPr="00F92F52">
        <w:t xml:space="preserve">from datetime import datetime, </w:t>
      </w:r>
      <w:proofErr w:type="spellStart"/>
      <w:r w:rsidRPr="00F92F52">
        <w:t>timedelta</w:t>
      </w:r>
      <w:proofErr w:type="spellEnd"/>
    </w:p>
    <w:p w14:paraId="1C5254FB" w14:textId="77777777" w:rsidR="00F92F52" w:rsidRPr="00F92F52" w:rsidRDefault="00F92F52" w:rsidP="00F92F52">
      <w:pPr>
        <w:pStyle w:val="ABoxedCode"/>
      </w:pPr>
    </w:p>
    <w:p w14:paraId="1D92EFA3" w14:textId="77777777" w:rsidR="00F92F52" w:rsidRPr="00F92F52" w:rsidRDefault="00F92F52" w:rsidP="00F92F52">
      <w:pPr>
        <w:pStyle w:val="ABoxedCode"/>
      </w:pPr>
      <w:r w:rsidRPr="00F92F52">
        <w:t xml:space="preserve">class </w:t>
      </w:r>
      <w:proofErr w:type="gramStart"/>
      <w:r w:rsidRPr="00F92F52">
        <w:t>Metadata(</w:t>
      </w:r>
      <w:proofErr w:type="spellStart"/>
      <w:proofErr w:type="gramEnd"/>
      <w:r w:rsidRPr="00F92F52">
        <w:t>BaseModel</w:t>
      </w:r>
      <w:proofErr w:type="spellEnd"/>
      <w:r w:rsidRPr="00F92F52">
        <w:t>):</w:t>
      </w:r>
    </w:p>
    <w:p w14:paraId="28FFFA83" w14:textId="77777777" w:rsidR="00F92F52" w:rsidRPr="00F92F52" w:rsidRDefault="00F92F52" w:rsidP="00F92F52">
      <w:pPr>
        <w:pStyle w:val="ABoxedCode"/>
      </w:pPr>
    </w:p>
    <w:p w14:paraId="7F3A3333" w14:textId="77777777" w:rsidR="00F92F52" w:rsidRPr="00F92F52" w:rsidRDefault="00F92F52" w:rsidP="00F92F52">
      <w:pPr>
        <w:pStyle w:val="ABoxedCode"/>
      </w:pPr>
      <w:r w:rsidRPr="00F92F52">
        <w:t xml:space="preserve">    VSPERF: str = </w:t>
      </w:r>
      <w:proofErr w:type="gramStart"/>
      <w:r w:rsidRPr="00F92F52">
        <w:t>Field(</w:t>
      </w:r>
      <w:proofErr w:type="gramEnd"/>
      <w:r w:rsidRPr="00F92F52">
        <w:t>..., description="Vital Signs Performed, Text coded with NY1, the value must be in ('Y', 'N')")</w:t>
      </w:r>
    </w:p>
    <w:p w14:paraId="76CB33E5" w14:textId="77777777" w:rsidR="00F92F52" w:rsidRPr="00F92F52" w:rsidRDefault="00F92F52" w:rsidP="00F92F52">
      <w:pPr>
        <w:pStyle w:val="ABoxedCode"/>
      </w:pPr>
      <w:r w:rsidRPr="00F92F52">
        <w:t xml:space="preserve">    VSPERF_REASND: str = Field(..., description="Vital Signs Reason Not Per at Visit, generate only if the </w:t>
      </w:r>
      <w:proofErr w:type="spellStart"/>
      <w:r w:rsidRPr="00F92F52">
        <w:t>abvoe</w:t>
      </w:r>
      <w:proofErr w:type="spellEnd"/>
      <w:r w:rsidRPr="00F92F52">
        <w:t xml:space="preserve"> answer is 'No', Text coded with REASND, the value must be in ('Adverse Event', 'Missed in Error', 'Physician Decision', 'Other'), 'Adverse Event' has a 50.0% chance, 'Missed in Error' has a 10.0% chance, 'Physician Decision' has a 30.0% chance, 'Other' has a 10.0% chance")</w:t>
      </w:r>
    </w:p>
    <w:p w14:paraId="6C92C882" w14:textId="77777777" w:rsidR="00F92F52" w:rsidRPr="00F92F52" w:rsidRDefault="00F92F52" w:rsidP="00F92F52">
      <w:pPr>
        <w:pStyle w:val="ABoxedCode"/>
      </w:pPr>
      <w:r w:rsidRPr="00F92F52">
        <w:t xml:space="preserve">    VSPERF_REASNDSP: str = </w:t>
      </w:r>
      <w:proofErr w:type="gramStart"/>
      <w:r w:rsidRPr="00F92F52">
        <w:t>Field(</w:t>
      </w:r>
      <w:proofErr w:type="gramEnd"/>
      <w:r w:rsidRPr="00F92F52">
        <w:t>..., description="Vital Signs Reason Not Per at Visit Spec, generate only if the above reason is 'Other', free text up to 200 characters long.")</w:t>
      </w:r>
    </w:p>
    <w:p w14:paraId="562307DB" w14:textId="77777777" w:rsidR="00F92F52" w:rsidRPr="00F92F52" w:rsidRDefault="00F92F52" w:rsidP="00F92F52">
      <w:pPr>
        <w:pStyle w:val="ABoxedCode"/>
      </w:pPr>
      <w:r w:rsidRPr="00F92F52">
        <w:t xml:space="preserve">    VSDAT: str = </w:t>
      </w:r>
      <w:proofErr w:type="gramStart"/>
      <w:r w:rsidRPr="00F92F52">
        <w:t>Field(</w:t>
      </w:r>
      <w:proofErr w:type="gramEnd"/>
      <w:r w:rsidRPr="00F92F52">
        <w:t xml:space="preserve">..., description="Vital Signs Date, in format capital dd MMM </w:t>
      </w:r>
      <w:proofErr w:type="spellStart"/>
      <w:r w:rsidRPr="00F92F52">
        <w:t>yyyy</w:t>
      </w:r>
      <w:proofErr w:type="spellEnd"/>
      <w:r w:rsidRPr="00F92F52">
        <w:t>.")</w:t>
      </w:r>
    </w:p>
    <w:p w14:paraId="18F1344D" w14:textId="77777777" w:rsidR="00F92F52" w:rsidRPr="00F92F52" w:rsidRDefault="00F92F52" w:rsidP="00F92F52">
      <w:pPr>
        <w:pStyle w:val="ABoxedCode"/>
      </w:pPr>
      <w:r w:rsidRPr="00F92F52">
        <w:t xml:space="preserve">    VSTIM: str = </w:t>
      </w:r>
      <w:proofErr w:type="gramStart"/>
      <w:r w:rsidRPr="00F92F52">
        <w:t>Field(</w:t>
      </w:r>
      <w:proofErr w:type="gramEnd"/>
      <w:r w:rsidRPr="00F92F52">
        <w:t xml:space="preserve">..., description="Vital Signs Time, in format </w:t>
      </w:r>
      <w:proofErr w:type="spellStart"/>
      <w:r w:rsidRPr="00F92F52">
        <w:t>HH:nn</w:t>
      </w:r>
      <w:proofErr w:type="spellEnd"/>
      <w:r w:rsidRPr="00F92F52">
        <w:t>.")</w:t>
      </w:r>
    </w:p>
    <w:p w14:paraId="78703C58" w14:textId="77777777" w:rsidR="00F92F52" w:rsidRPr="00F92F52" w:rsidRDefault="00F92F52" w:rsidP="00F92F52">
      <w:pPr>
        <w:pStyle w:val="ABoxedCode"/>
      </w:pPr>
      <w:r w:rsidRPr="00F92F52">
        <w:t xml:space="preserve">    VSTIMUNK: str = </w:t>
      </w:r>
      <w:proofErr w:type="gramStart"/>
      <w:r w:rsidRPr="00F92F52">
        <w:t>Field(</w:t>
      </w:r>
      <w:proofErr w:type="gramEnd"/>
      <w:r w:rsidRPr="00F92F52">
        <w:t>..., description="Vital Signs Time Unknown, set to blank if it's ongoing, set to 0 if the corresponding time is not missing, otherwise set it to 1, a numeric value in the format 1, the value must be in ('1 = Checked', '0 = Not Checked')")</w:t>
      </w:r>
    </w:p>
    <w:p w14:paraId="04C7FC06" w14:textId="77777777" w:rsidR="00F92F52" w:rsidRPr="00F92F52" w:rsidRDefault="00F92F52" w:rsidP="00F92F52">
      <w:pPr>
        <w:pStyle w:val="ABoxedCode"/>
      </w:pPr>
      <w:r w:rsidRPr="00F92F52">
        <w:t xml:space="preserve">    TEMP_ORRES: str = </w:t>
      </w:r>
      <w:proofErr w:type="gramStart"/>
      <w:r w:rsidRPr="00F92F52">
        <w:t>Field(</w:t>
      </w:r>
      <w:proofErr w:type="gramEnd"/>
      <w:r w:rsidRPr="00F92F52">
        <w:t>..., description="Temperature Result in degrees Celsius, a numeric value in the format 4.1.")</w:t>
      </w:r>
    </w:p>
    <w:p w14:paraId="071C35FE" w14:textId="77777777" w:rsidR="00F92F52" w:rsidRPr="00F92F52" w:rsidRDefault="00F92F52" w:rsidP="00F92F52">
      <w:pPr>
        <w:pStyle w:val="ABoxedCode"/>
      </w:pPr>
      <w:r w:rsidRPr="00F92F52">
        <w:t xml:space="preserve">    TEMP_LOC: str = </w:t>
      </w:r>
      <w:proofErr w:type="gramStart"/>
      <w:r w:rsidRPr="00F92F52">
        <w:t>Field(</w:t>
      </w:r>
      <w:proofErr w:type="gramEnd"/>
      <w:r w:rsidRPr="00F92F52">
        <w:t>..., description="Temperature Anatomical Location, Text coded with LOC1, the value must be in ('ORAL CAVITY', 'AXILLA', 'TYMPANIC MEMBRANE', 'OTHER'), 'ORAL CAVITY' has a 56.6% chance, 'AXILLA' has a 0.5% chance, 'TYMPANIC MEMBRANE' has a 20.4% chance, 'OTHER' has a 22.5% chance")</w:t>
      </w:r>
    </w:p>
    <w:p w14:paraId="60501382" w14:textId="77777777" w:rsidR="00F92F52" w:rsidRPr="00F92F52" w:rsidRDefault="00F92F52" w:rsidP="00F92F52">
      <w:pPr>
        <w:pStyle w:val="ABoxedCode"/>
      </w:pPr>
      <w:r w:rsidRPr="00F92F52">
        <w:t xml:space="preserve">    TEMP_LOCSP: str = </w:t>
      </w:r>
      <w:proofErr w:type="gramStart"/>
      <w:r w:rsidRPr="00F92F52">
        <w:t>Field(</w:t>
      </w:r>
      <w:proofErr w:type="gramEnd"/>
      <w:r w:rsidRPr="00F92F52">
        <w:t>..., description="Temperature Anatomical Location Specify, free text up to 200 characters long.")</w:t>
      </w:r>
    </w:p>
    <w:p w14:paraId="7B0951F1" w14:textId="77777777" w:rsidR="00F92F52" w:rsidRPr="00F92F52" w:rsidRDefault="00F92F52" w:rsidP="00F92F52">
      <w:pPr>
        <w:pStyle w:val="ABoxedCode"/>
      </w:pPr>
      <w:r w:rsidRPr="00F92F52">
        <w:t xml:space="preserve">    RESP_ORRES: str = </w:t>
      </w:r>
      <w:proofErr w:type="gramStart"/>
      <w:r w:rsidRPr="00F92F52">
        <w:t>Field(</w:t>
      </w:r>
      <w:proofErr w:type="gramEnd"/>
      <w:r w:rsidRPr="00F92F52">
        <w:t>..., description="Respiratory Rate Result, a numeric value in the format 2.")</w:t>
      </w:r>
    </w:p>
    <w:p w14:paraId="2F998416" w14:textId="77777777" w:rsidR="00F92F52" w:rsidRPr="00F92F52" w:rsidRDefault="00F92F52" w:rsidP="00F92F52">
      <w:pPr>
        <w:pStyle w:val="ABoxedCode"/>
      </w:pPr>
      <w:r w:rsidRPr="00F92F52">
        <w:t xml:space="preserve">    SYSBP_ORRES: str = </w:t>
      </w:r>
      <w:proofErr w:type="gramStart"/>
      <w:r w:rsidRPr="00F92F52">
        <w:t>Field(</w:t>
      </w:r>
      <w:proofErr w:type="gramEnd"/>
      <w:r w:rsidRPr="00F92F52">
        <w:t>..., description="Systolic Blood Pressure Result, a numeric value in the format 3.")</w:t>
      </w:r>
    </w:p>
    <w:p w14:paraId="2F6D0B72" w14:textId="77777777" w:rsidR="00F92F52" w:rsidRPr="00F92F52" w:rsidRDefault="00F92F52" w:rsidP="00F92F52">
      <w:pPr>
        <w:pStyle w:val="ABoxedCode"/>
      </w:pPr>
      <w:r w:rsidRPr="00F92F52">
        <w:t xml:space="preserve">    DIABP_ORRES: str = </w:t>
      </w:r>
      <w:proofErr w:type="gramStart"/>
      <w:r w:rsidRPr="00F92F52">
        <w:t>Field(</w:t>
      </w:r>
      <w:proofErr w:type="gramEnd"/>
      <w:r w:rsidRPr="00F92F52">
        <w:t>..., description="Diastolic Blood Pressure Result, a numeric value in the format 3.")</w:t>
      </w:r>
    </w:p>
    <w:p w14:paraId="055CEAE3" w14:textId="77777777" w:rsidR="00F92F52" w:rsidRPr="00F92F52" w:rsidRDefault="00F92F52" w:rsidP="00F92F52">
      <w:pPr>
        <w:pStyle w:val="ABoxedCode"/>
      </w:pPr>
      <w:r w:rsidRPr="00F92F52">
        <w:t xml:space="preserve">    PULSE_ORRES: str = </w:t>
      </w:r>
      <w:proofErr w:type="gramStart"/>
      <w:r w:rsidRPr="00F92F52">
        <w:t>Field(</w:t>
      </w:r>
      <w:proofErr w:type="gramEnd"/>
      <w:r w:rsidRPr="00F92F52">
        <w:t>..., description="Pulse Result, a numeric value in the format 3.")</w:t>
      </w:r>
    </w:p>
    <w:p w14:paraId="58ABAB1B" w14:textId="77777777" w:rsidR="00F92F52" w:rsidRPr="00F92F52" w:rsidRDefault="00F92F52" w:rsidP="00F92F52">
      <w:pPr>
        <w:pStyle w:val="ABoxedCode"/>
      </w:pPr>
      <w:r w:rsidRPr="00F92F52">
        <w:t xml:space="preserve">    OXYSAT_ORRES: str = </w:t>
      </w:r>
      <w:proofErr w:type="gramStart"/>
      <w:r w:rsidRPr="00F92F52">
        <w:t>Field(</w:t>
      </w:r>
      <w:proofErr w:type="gramEnd"/>
      <w:r w:rsidRPr="00F92F52">
        <w:t>..., description="Oxygen Saturation Result, a numeric value in the format 3.")</w:t>
      </w:r>
    </w:p>
    <w:p w14:paraId="4CCFFDD4" w14:textId="77777777" w:rsidR="00F92F52" w:rsidRPr="00F92F52" w:rsidRDefault="00F92F52" w:rsidP="00F92F52">
      <w:pPr>
        <w:pStyle w:val="ABoxedCode"/>
      </w:pPr>
      <w:r w:rsidRPr="00F92F52">
        <w:t xml:space="preserve">    VSPOS: str = </w:t>
      </w:r>
      <w:proofErr w:type="gramStart"/>
      <w:r w:rsidRPr="00F92F52">
        <w:t>Field(</w:t>
      </w:r>
      <w:proofErr w:type="gramEnd"/>
      <w:r w:rsidRPr="00F92F52">
        <w:t>..., description="Vital Signs Position of Subject, Text coded with POSITION, the value must be in ('PRONE', 'SUPINE', 'SITTING', 'STANDING'), 'PRONE' has a 0.0% chance, 'SUPINE' has a 0.0% chance, 'SITTING' has a 100.0% chance, 'STANDING' has a 0.0% chance")</w:t>
      </w:r>
    </w:p>
    <w:p w14:paraId="624991BE" w14:textId="77777777" w:rsidR="00F92F52" w:rsidRPr="00F92F52" w:rsidRDefault="00F92F52" w:rsidP="00F92F52">
      <w:pPr>
        <w:pStyle w:val="ABoxedCode"/>
      </w:pPr>
      <w:r w:rsidRPr="00F92F52">
        <w:lastRenderedPageBreak/>
        <w:t xml:space="preserve">    VSDESC: str = </w:t>
      </w:r>
      <w:proofErr w:type="gramStart"/>
      <w:r w:rsidRPr="00F92F52">
        <w:t>Field(</w:t>
      </w:r>
      <w:proofErr w:type="gramEnd"/>
      <w:r w:rsidRPr="00F92F52">
        <w:t xml:space="preserve">..., description="Vital Signs Abnormal Findings, write one or two sentence </w:t>
      </w:r>
      <w:proofErr w:type="spellStart"/>
      <w:r w:rsidRPr="00F92F52">
        <w:t>descriptuon</w:t>
      </w:r>
      <w:proofErr w:type="spellEnd"/>
      <w:r w:rsidRPr="00F92F52">
        <w:t xml:space="preserve"> about the vital signs test results based on the TEMP_ORRES, RESP_ORRES, SYSBP_ORRES, DIABP_ORRES, PULSE_ORRES and OXYSAT_ORRES.")</w:t>
      </w:r>
    </w:p>
    <w:p w14:paraId="3B691D29" w14:textId="77777777" w:rsidR="00F92F52" w:rsidRPr="00F92F52" w:rsidRDefault="00F92F52" w:rsidP="00F92F52">
      <w:pPr>
        <w:pStyle w:val="ABoxedCode"/>
      </w:pPr>
      <w:r w:rsidRPr="00F92F52">
        <w:t xml:space="preserve">    VSCLSIG: str = </w:t>
      </w:r>
      <w:proofErr w:type="gramStart"/>
      <w:r w:rsidRPr="00F92F52">
        <w:t>Field(</w:t>
      </w:r>
      <w:proofErr w:type="gramEnd"/>
      <w:r w:rsidRPr="00F92F52">
        <w:t>..., description="Vital Signs Clinical Significance, generate only if the above result is 'Abnormal', Text coded with NY1, the value must be in ('Y', 'N')")</w:t>
      </w:r>
    </w:p>
    <w:p w14:paraId="4A908064" w14:textId="77777777" w:rsidR="00F92F52" w:rsidRPr="00F92F52" w:rsidRDefault="00F92F52" w:rsidP="00F92F52">
      <w:pPr>
        <w:pStyle w:val="ABoxedCode"/>
      </w:pPr>
    </w:p>
    <w:p w14:paraId="249A55A5" w14:textId="77777777" w:rsidR="00F92F52" w:rsidRPr="00F92F52" w:rsidRDefault="00F92F52" w:rsidP="00F92F52">
      <w:pPr>
        <w:pStyle w:val="ABoxedCode"/>
      </w:pPr>
      <w:r w:rsidRPr="00F92F52">
        <w:t xml:space="preserve">class </w:t>
      </w:r>
      <w:proofErr w:type="spellStart"/>
      <w:proofErr w:type="gramStart"/>
      <w:r w:rsidRPr="00F92F52">
        <w:t>OutList</w:t>
      </w:r>
      <w:proofErr w:type="spellEnd"/>
      <w:r w:rsidRPr="00F92F52">
        <w:t>(</w:t>
      </w:r>
      <w:proofErr w:type="spellStart"/>
      <w:proofErr w:type="gramEnd"/>
      <w:r w:rsidRPr="00F92F52">
        <w:t>BaseModel</w:t>
      </w:r>
      <w:proofErr w:type="spellEnd"/>
      <w:r w:rsidRPr="00F92F52">
        <w:t>):</w:t>
      </w:r>
    </w:p>
    <w:p w14:paraId="4FD46233" w14:textId="77777777" w:rsidR="00F92F52" w:rsidRPr="00F92F52" w:rsidRDefault="00F92F52" w:rsidP="00F92F52">
      <w:pPr>
        <w:pStyle w:val="ABoxedCode"/>
      </w:pPr>
      <w:r w:rsidRPr="00F92F52">
        <w:t xml:space="preserve">    </w:t>
      </w:r>
      <w:proofErr w:type="spellStart"/>
      <w:r w:rsidRPr="00F92F52">
        <w:t>outlist</w:t>
      </w:r>
      <w:proofErr w:type="spellEnd"/>
      <w:r w:rsidRPr="00F92F52">
        <w:t xml:space="preserve">: </w:t>
      </w:r>
      <w:proofErr w:type="gramStart"/>
      <w:r w:rsidRPr="00F92F52">
        <w:t>List[</w:t>
      </w:r>
      <w:proofErr w:type="gramEnd"/>
      <w:r w:rsidRPr="00F92F52">
        <w:t>Metadata] = Field(..., description="Multiple records")</w:t>
      </w:r>
    </w:p>
    <w:p w14:paraId="21C80E67" w14:textId="77777777" w:rsidR="00F92F52" w:rsidRPr="00F92F52" w:rsidRDefault="00F92F52" w:rsidP="00F92F52">
      <w:pPr>
        <w:pStyle w:val="ABoxedCode"/>
      </w:pPr>
    </w:p>
    <w:p w14:paraId="12DD5106" w14:textId="77777777" w:rsidR="00F92F52" w:rsidRPr="00F92F52" w:rsidRDefault="00F92F52" w:rsidP="00F92F52">
      <w:pPr>
        <w:pStyle w:val="ABoxedCode"/>
      </w:pPr>
      <w:r w:rsidRPr="00F92F52">
        <w:t># Patch the OpenAI client</w:t>
      </w:r>
    </w:p>
    <w:p w14:paraId="4F7A1138" w14:textId="77777777" w:rsidR="00F92F52" w:rsidRPr="00F92F52" w:rsidRDefault="00F92F52" w:rsidP="00F92F52">
      <w:pPr>
        <w:pStyle w:val="ABoxedCode"/>
      </w:pPr>
      <w:proofErr w:type="spellStart"/>
      <w:r w:rsidRPr="00F92F52">
        <w:t>load_</w:t>
      </w:r>
      <w:proofErr w:type="gramStart"/>
      <w:r w:rsidRPr="00F92F52">
        <w:t>dotenv</w:t>
      </w:r>
      <w:proofErr w:type="spellEnd"/>
      <w:r w:rsidRPr="00F92F52">
        <w:t>(</w:t>
      </w:r>
      <w:proofErr w:type="gramEnd"/>
      <w:r w:rsidRPr="00F92F52">
        <w:t>)</w:t>
      </w:r>
    </w:p>
    <w:p w14:paraId="18F37A79" w14:textId="77777777" w:rsidR="00F92F52" w:rsidRPr="00F92F52" w:rsidRDefault="00F92F52" w:rsidP="00F92F52">
      <w:pPr>
        <w:pStyle w:val="ABoxedCode"/>
      </w:pPr>
      <w:r w:rsidRPr="00F92F52">
        <w:t xml:space="preserve">client = </w:t>
      </w:r>
      <w:proofErr w:type="gramStart"/>
      <w:r w:rsidRPr="00F92F52">
        <w:t>instructor.from</w:t>
      </w:r>
      <w:proofErr w:type="gramEnd"/>
      <w:r w:rsidRPr="00F92F52">
        <w:t>_openai(OpenAI(api_key=os.environ.get("OPENAI_API_KEY")))</w:t>
      </w:r>
    </w:p>
    <w:p w14:paraId="4FAE215D" w14:textId="77777777" w:rsidR="00F92F52" w:rsidRPr="00F92F52" w:rsidRDefault="00F92F52" w:rsidP="00F92F52">
      <w:pPr>
        <w:pStyle w:val="ABoxedCode"/>
      </w:pPr>
    </w:p>
    <w:p w14:paraId="6642C978" w14:textId="77777777" w:rsidR="00F92F52" w:rsidRPr="00F92F52" w:rsidRDefault="00F92F52" w:rsidP="00F92F52">
      <w:pPr>
        <w:pStyle w:val="ABoxedCode"/>
      </w:pPr>
      <w:r w:rsidRPr="00F92F52">
        <w:t># Extract structured data from natural language</w:t>
      </w:r>
    </w:p>
    <w:p w14:paraId="2B37F4E2" w14:textId="77777777" w:rsidR="00F92F52" w:rsidRPr="00F92F52" w:rsidRDefault="00F92F52" w:rsidP="00F92F52">
      <w:pPr>
        <w:pStyle w:val="ABoxedCode"/>
      </w:pPr>
      <w:r w:rsidRPr="00F92F52">
        <w:t xml:space="preserve">def </w:t>
      </w:r>
      <w:proofErr w:type="spellStart"/>
      <w:r w:rsidRPr="00F92F52">
        <w:t>gen_</w:t>
      </w:r>
      <w:proofErr w:type="gramStart"/>
      <w:r w:rsidRPr="00F92F52">
        <w:t>data</w:t>
      </w:r>
      <w:proofErr w:type="spellEnd"/>
      <w:r w:rsidRPr="00F92F52">
        <w:t>(</w:t>
      </w:r>
      <w:proofErr w:type="gramEnd"/>
      <w:r w:rsidRPr="00F92F52">
        <w:t xml:space="preserve">Topic: str, </w:t>
      </w:r>
      <w:proofErr w:type="spellStart"/>
      <w:r w:rsidRPr="00F92F52">
        <w:t>Nrecords</w:t>
      </w:r>
      <w:proofErr w:type="spellEnd"/>
      <w:r w:rsidRPr="00F92F52">
        <w:t xml:space="preserve">: str) -&gt; </w:t>
      </w:r>
      <w:proofErr w:type="spellStart"/>
      <w:r w:rsidRPr="00F92F52">
        <w:t>OutList</w:t>
      </w:r>
      <w:proofErr w:type="spellEnd"/>
      <w:r w:rsidRPr="00F92F52">
        <w:t>:</w:t>
      </w:r>
    </w:p>
    <w:p w14:paraId="1CBA5859" w14:textId="77777777" w:rsidR="00F92F52" w:rsidRPr="00F92F52" w:rsidRDefault="00F92F52" w:rsidP="00F92F52">
      <w:pPr>
        <w:pStyle w:val="ABoxedCode"/>
      </w:pPr>
      <w:r w:rsidRPr="00F92F52">
        <w:t xml:space="preserve">    prompt = </w:t>
      </w:r>
      <w:proofErr w:type="spellStart"/>
      <w:r w:rsidRPr="00F92F52">
        <w:t>f"Generate</w:t>
      </w:r>
      <w:proofErr w:type="spellEnd"/>
      <w:r w:rsidRPr="00F92F52">
        <w:t xml:space="preserve"> exactly {</w:t>
      </w:r>
      <w:proofErr w:type="spellStart"/>
      <w:r w:rsidRPr="00F92F52">
        <w:t>Nrecords</w:t>
      </w:r>
      <w:proofErr w:type="spellEnd"/>
      <w:r w:rsidRPr="00F92F52">
        <w:t>} {Topic} records."</w:t>
      </w:r>
    </w:p>
    <w:p w14:paraId="33DC046E" w14:textId="77777777" w:rsidR="00F92F52" w:rsidRPr="00F92F52" w:rsidRDefault="00F92F52" w:rsidP="00F92F52">
      <w:pPr>
        <w:pStyle w:val="ABoxedCode"/>
      </w:pPr>
    </w:p>
    <w:p w14:paraId="1AA2CF59" w14:textId="77777777" w:rsidR="00F92F52" w:rsidRPr="00F92F52" w:rsidRDefault="00F92F52" w:rsidP="00F92F52">
      <w:pPr>
        <w:pStyle w:val="ABoxedCode"/>
      </w:pPr>
      <w:r w:rsidRPr="00F92F52">
        <w:t xml:space="preserve">    try:</w:t>
      </w:r>
    </w:p>
    <w:p w14:paraId="72F94592" w14:textId="77777777" w:rsidR="00F92F52" w:rsidRPr="00F92F52" w:rsidRDefault="00F92F52" w:rsidP="00F92F52">
      <w:pPr>
        <w:pStyle w:val="ABoxedCode"/>
      </w:pPr>
      <w:r w:rsidRPr="00F92F52">
        <w:t xml:space="preserve">      # Make your OpenAI API request here</w:t>
      </w:r>
    </w:p>
    <w:p w14:paraId="5FEEF3BD" w14:textId="77777777" w:rsidR="00F92F52" w:rsidRPr="00F92F52" w:rsidRDefault="00F92F52" w:rsidP="00F92F52">
      <w:pPr>
        <w:pStyle w:val="ABoxedCode"/>
      </w:pPr>
      <w:r w:rsidRPr="00F92F52">
        <w:t xml:space="preserve">      </w:t>
      </w:r>
      <w:proofErr w:type="gramStart"/>
      <w:r w:rsidRPr="00F92F52">
        <w:t>#response =</w:t>
      </w:r>
      <w:proofErr w:type="gramEnd"/>
      <w:r w:rsidRPr="00F92F52">
        <w:t xml:space="preserve"> </w:t>
      </w:r>
      <w:proofErr w:type="spellStart"/>
      <w:proofErr w:type="gramStart"/>
      <w:r w:rsidRPr="00F92F52">
        <w:t>client.chat</w:t>
      </w:r>
      <w:proofErr w:type="gramEnd"/>
      <w:r w:rsidRPr="00F92F52">
        <w:t>.completions.create_iterable</w:t>
      </w:r>
      <w:proofErr w:type="spellEnd"/>
      <w:r w:rsidRPr="00F92F52">
        <w:t>(</w:t>
      </w:r>
    </w:p>
    <w:p w14:paraId="6D0983AE" w14:textId="77777777" w:rsidR="00F92F52" w:rsidRPr="00F92F52" w:rsidRDefault="00F92F52" w:rsidP="00F92F52">
      <w:pPr>
        <w:pStyle w:val="ABoxedCode"/>
      </w:pPr>
      <w:r w:rsidRPr="00F92F52">
        <w:t xml:space="preserve">      response = </w:t>
      </w:r>
      <w:proofErr w:type="spellStart"/>
      <w:proofErr w:type="gramStart"/>
      <w:r w:rsidRPr="00F92F52">
        <w:t>client.chat</w:t>
      </w:r>
      <w:proofErr w:type="gramEnd"/>
      <w:r w:rsidRPr="00F92F52">
        <w:t>.completions.create</w:t>
      </w:r>
      <w:proofErr w:type="spellEnd"/>
      <w:r w:rsidRPr="00F92F52">
        <w:t>(</w:t>
      </w:r>
    </w:p>
    <w:p w14:paraId="210DAB3D" w14:textId="77777777" w:rsidR="00F92F52" w:rsidRPr="00F92F52" w:rsidRDefault="00F92F52" w:rsidP="00F92F52">
      <w:pPr>
        <w:pStyle w:val="ABoxedCode"/>
      </w:pPr>
      <w:r w:rsidRPr="00F92F52">
        <w:t xml:space="preserve">        model="gpt-4o-mini",</w:t>
      </w:r>
    </w:p>
    <w:p w14:paraId="246F14E9" w14:textId="77777777" w:rsidR="00F92F52" w:rsidRPr="00F92F52" w:rsidRDefault="00F92F52" w:rsidP="00F92F52">
      <w:pPr>
        <w:pStyle w:val="ABoxedCode"/>
      </w:pPr>
      <w:r w:rsidRPr="00F92F52">
        <w:t xml:space="preserve">        </w:t>
      </w:r>
      <w:proofErr w:type="spellStart"/>
      <w:r w:rsidRPr="00F92F52">
        <w:t>max_retries</w:t>
      </w:r>
      <w:proofErr w:type="spellEnd"/>
      <w:r w:rsidRPr="00F92F52">
        <w:t>=</w:t>
      </w:r>
      <w:proofErr w:type="gramStart"/>
      <w:r w:rsidRPr="00F92F52">
        <w:t>3, #</w:t>
      </w:r>
      <w:proofErr w:type="gramEnd"/>
      <w:r w:rsidRPr="00F92F52">
        <w:t xml:space="preserve"> Retry the request 3 times</w:t>
      </w:r>
    </w:p>
    <w:p w14:paraId="5481E8A3" w14:textId="77777777" w:rsidR="00F92F52" w:rsidRPr="00F92F52" w:rsidRDefault="00F92F52" w:rsidP="00F92F52">
      <w:pPr>
        <w:pStyle w:val="ABoxedCode"/>
      </w:pPr>
      <w:r w:rsidRPr="00F92F52">
        <w:t xml:space="preserve">        </w:t>
      </w:r>
      <w:proofErr w:type="spellStart"/>
      <w:r w:rsidRPr="00F92F52">
        <w:t>response_model</w:t>
      </w:r>
      <w:proofErr w:type="spellEnd"/>
      <w:r w:rsidRPr="00F92F52">
        <w:t>=</w:t>
      </w:r>
      <w:proofErr w:type="spellStart"/>
      <w:r w:rsidRPr="00F92F52">
        <w:t>OutList</w:t>
      </w:r>
      <w:proofErr w:type="spellEnd"/>
      <w:r w:rsidRPr="00F92F52">
        <w:t>,</w:t>
      </w:r>
    </w:p>
    <w:p w14:paraId="16C6A5AF" w14:textId="77777777" w:rsidR="00F92F52" w:rsidRPr="00F92F52" w:rsidRDefault="00F92F52" w:rsidP="00F92F52">
      <w:pPr>
        <w:pStyle w:val="ABoxedCode"/>
      </w:pPr>
      <w:r w:rsidRPr="00F92F52">
        <w:t xml:space="preserve">        messages</w:t>
      </w:r>
      <w:proofErr w:type="gramStart"/>
      <w:r w:rsidRPr="00F92F52">
        <w:t>=[</w:t>
      </w:r>
      <w:proofErr w:type="gramEnd"/>
    </w:p>
    <w:p w14:paraId="5DCEF6B3" w14:textId="77777777" w:rsidR="00F92F52" w:rsidRPr="00F92F52" w:rsidRDefault="00F92F52" w:rsidP="00F92F52">
      <w:pPr>
        <w:pStyle w:val="ABoxedCode"/>
      </w:pPr>
      <w:r w:rsidRPr="00F92F52">
        <w:t xml:space="preserve">           {"role": "system", "content": "You are a clinical expert specializing in the generation of high-quality synthetic data for clinical </w:t>
      </w:r>
      <w:proofErr w:type="gramStart"/>
      <w:r w:rsidRPr="00F92F52">
        <w:t>trial</w:t>
      </w:r>
      <w:proofErr w:type="gramEnd"/>
      <w:r w:rsidRPr="00F92F52">
        <w:t>. Your task is to create synthetic data that strictly conforms to the provided specifications for each field, ensuring realism and logical consistency. The generated data must be accurate, plausible, and appropriate for rigorous testing and validation purposes</w:t>
      </w:r>
      <w:proofErr w:type="gramStart"/>
      <w:r w:rsidRPr="00F92F52">
        <w:t>."}</w:t>
      </w:r>
      <w:proofErr w:type="gramEnd"/>
      <w:r w:rsidRPr="00F92F52">
        <w:t>,</w:t>
      </w:r>
    </w:p>
    <w:p w14:paraId="67DB1FD8" w14:textId="77777777" w:rsidR="00F92F52" w:rsidRPr="00F92F52" w:rsidRDefault="00F92F52" w:rsidP="00F92F52">
      <w:pPr>
        <w:pStyle w:val="ABoxedCode"/>
      </w:pPr>
      <w:r w:rsidRPr="00F92F52">
        <w:t xml:space="preserve">           {"role": "user", "content": prompt}</w:t>
      </w:r>
    </w:p>
    <w:p w14:paraId="5C61941C" w14:textId="77777777" w:rsidR="00F92F52" w:rsidRPr="00F92F52" w:rsidRDefault="00F92F52" w:rsidP="00F92F52">
      <w:pPr>
        <w:pStyle w:val="ABoxedCode"/>
      </w:pPr>
      <w:r w:rsidRPr="00F92F52">
        <w:t xml:space="preserve">        ],</w:t>
      </w:r>
    </w:p>
    <w:p w14:paraId="267BCC91" w14:textId="77777777" w:rsidR="00F92F52" w:rsidRPr="00F92F52" w:rsidRDefault="00F92F52" w:rsidP="00F92F52">
      <w:pPr>
        <w:pStyle w:val="ABoxedCode"/>
      </w:pPr>
      <w:r w:rsidRPr="00F92F52">
        <w:t xml:space="preserve">        temperature=0.6,</w:t>
      </w:r>
    </w:p>
    <w:p w14:paraId="76639AB5" w14:textId="77777777" w:rsidR="00F92F52" w:rsidRPr="00F92F52" w:rsidRDefault="00F92F52" w:rsidP="00F92F52">
      <w:pPr>
        <w:pStyle w:val="ABoxedCode"/>
      </w:pPr>
      <w:r w:rsidRPr="00F92F52">
        <w:t xml:space="preserve">        #top_p=0.1,</w:t>
      </w:r>
    </w:p>
    <w:p w14:paraId="66330F42" w14:textId="77777777" w:rsidR="00F92F52" w:rsidRPr="00F92F52" w:rsidRDefault="00F92F52" w:rsidP="00F92F52">
      <w:pPr>
        <w:pStyle w:val="ABoxedCode"/>
      </w:pPr>
      <w:r w:rsidRPr="00F92F52">
        <w:t xml:space="preserve">        seed=8</w:t>
      </w:r>
    </w:p>
    <w:p w14:paraId="4FDD3A68" w14:textId="77777777" w:rsidR="00F92F52" w:rsidRPr="00F92F52" w:rsidRDefault="00F92F52" w:rsidP="00F92F52">
      <w:pPr>
        <w:pStyle w:val="ABoxedCode"/>
      </w:pPr>
      <w:r w:rsidRPr="00F92F52">
        <w:t xml:space="preserve">      )</w:t>
      </w:r>
    </w:p>
    <w:p w14:paraId="7516830A" w14:textId="77777777" w:rsidR="00F92F52" w:rsidRPr="00F92F52" w:rsidRDefault="00F92F52" w:rsidP="00F92F52">
      <w:pPr>
        <w:pStyle w:val="ABoxedCode"/>
      </w:pPr>
      <w:r w:rsidRPr="00F92F52">
        <w:t xml:space="preserve">    except </w:t>
      </w:r>
      <w:proofErr w:type="spellStart"/>
      <w:r w:rsidRPr="00F92F52">
        <w:t>OpenAIError</w:t>
      </w:r>
      <w:proofErr w:type="spellEnd"/>
      <w:r w:rsidRPr="00F92F52">
        <w:t xml:space="preserve"> as e:</w:t>
      </w:r>
    </w:p>
    <w:p w14:paraId="7BAE1FF9" w14:textId="77777777" w:rsidR="00F92F52" w:rsidRPr="00F92F52" w:rsidRDefault="00F92F52" w:rsidP="00F92F52">
      <w:pPr>
        <w:pStyle w:val="ABoxedCode"/>
      </w:pPr>
      <w:r w:rsidRPr="00F92F52">
        <w:t xml:space="preserve">      # Handle all OpenAI API errors</w:t>
      </w:r>
    </w:p>
    <w:p w14:paraId="620D91B6" w14:textId="77777777" w:rsidR="00F92F52" w:rsidRPr="00F92F52" w:rsidRDefault="00F92F52" w:rsidP="00F92F52">
      <w:pPr>
        <w:pStyle w:val="ABoxedCode"/>
      </w:pPr>
      <w:r w:rsidRPr="00F92F52">
        <w:t xml:space="preserve">      </w:t>
      </w:r>
      <w:proofErr w:type="gramStart"/>
      <w:r w:rsidRPr="00F92F52">
        <w:t>print(</w:t>
      </w:r>
      <w:proofErr w:type="spellStart"/>
      <w:r w:rsidRPr="00F92F52">
        <w:t>f'Error</w:t>
      </w:r>
      <w:proofErr w:type="spellEnd"/>
      <w:r w:rsidRPr="00F92F52">
        <w:t>: {</w:t>
      </w:r>
      <w:proofErr w:type="gramEnd"/>
      <w:r w:rsidRPr="00F92F52">
        <w:t>e}')</w:t>
      </w:r>
    </w:p>
    <w:p w14:paraId="3D9BCF81" w14:textId="77777777" w:rsidR="00F92F52" w:rsidRPr="00F92F52" w:rsidRDefault="00F92F52" w:rsidP="00F92F52">
      <w:pPr>
        <w:pStyle w:val="ABoxedCode"/>
      </w:pPr>
    </w:p>
    <w:p w14:paraId="1D746048" w14:textId="77777777" w:rsidR="00F92F52" w:rsidRPr="00F92F52" w:rsidRDefault="00F92F52" w:rsidP="00F92F52">
      <w:pPr>
        <w:pStyle w:val="ABoxedCode"/>
      </w:pPr>
      <w:r w:rsidRPr="00F92F52">
        <w:t xml:space="preserve">    records=vars(response</w:t>
      </w:r>
      <w:proofErr w:type="gramStart"/>
      <w:r w:rsidRPr="00F92F52">
        <w:t>).get</w:t>
      </w:r>
      <w:proofErr w:type="gramEnd"/>
      <w:r w:rsidRPr="00F92F52">
        <w:t>('</w:t>
      </w:r>
      <w:proofErr w:type="spellStart"/>
      <w:r w:rsidRPr="00F92F52">
        <w:t>outlist</w:t>
      </w:r>
      <w:proofErr w:type="spellEnd"/>
      <w:r w:rsidRPr="00F92F52">
        <w:t>')</w:t>
      </w:r>
    </w:p>
    <w:p w14:paraId="149E6A86" w14:textId="77777777" w:rsidR="00F92F52" w:rsidRPr="00F92F52" w:rsidRDefault="00F92F52" w:rsidP="00F92F52">
      <w:pPr>
        <w:pStyle w:val="ABoxedCode"/>
      </w:pPr>
      <w:r w:rsidRPr="00F92F52">
        <w:t xml:space="preserve">    </w:t>
      </w:r>
      <w:proofErr w:type="spellStart"/>
      <w:r w:rsidRPr="00F92F52">
        <w:t>df</w:t>
      </w:r>
      <w:proofErr w:type="spellEnd"/>
      <w:r w:rsidRPr="00F92F52">
        <w:t>=</w:t>
      </w:r>
      <w:proofErr w:type="spellStart"/>
      <w:proofErr w:type="gramStart"/>
      <w:r w:rsidRPr="00F92F52">
        <w:t>pd.DataFrame</w:t>
      </w:r>
      <w:proofErr w:type="spellEnd"/>
      <w:proofErr w:type="gramEnd"/>
      <w:r w:rsidRPr="00F92F52">
        <w:t>([vars(s) for s in records])</w:t>
      </w:r>
    </w:p>
    <w:p w14:paraId="1C694B48" w14:textId="77777777" w:rsidR="00F92F52" w:rsidRPr="00F92F52" w:rsidRDefault="00F92F52" w:rsidP="00F92F52">
      <w:pPr>
        <w:pStyle w:val="ABoxedCode"/>
      </w:pPr>
      <w:r w:rsidRPr="00F92F52">
        <w:t xml:space="preserve">    print(</w:t>
      </w:r>
      <w:proofErr w:type="spellStart"/>
      <w:r w:rsidRPr="00F92F52">
        <w:t>df</w:t>
      </w:r>
      <w:proofErr w:type="spellEnd"/>
      <w:r w:rsidRPr="00F92F52">
        <w:t>)</w:t>
      </w:r>
    </w:p>
    <w:p w14:paraId="0E79D044" w14:textId="77777777" w:rsidR="00F92F52" w:rsidRPr="00F92F52" w:rsidRDefault="00F92F52" w:rsidP="00F92F52">
      <w:pPr>
        <w:pStyle w:val="ABoxedCode"/>
      </w:pPr>
      <w:r w:rsidRPr="00F92F52">
        <w:t xml:space="preserve">    return </w:t>
      </w:r>
      <w:proofErr w:type="spellStart"/>
      <w:r w:rsidRPr="00F92F52">
        <w:t>df</w:t>
      </w:r>
      <w:proofErr w:type="spellEnd"/>
    </w:p>
    <w:p w14:paraId="723782A3" w14:textId="77777777" w:rsidR="00F92F52" w:rsidRPr="00F92F52" w:rsidRDefault="00F92F52" w:rsidP="00F92F52">
      <w:pPr>
        <w:pStyle w:val="ABoxedCode"/>
      </w:pPr>
    </w:p>
    <w:p w14:paraId="569BA16C" w14:textId="77777777" w:rsidR="00F92F52" w:rsidRPr="00F92F52" w:rsidRDefault="00F92F52" w:rsidP="00F92F52">
      <w:pPr>
        <w:pStyle w:val="ABoxedCode"/>
      </w:pPr>
      <w:r w:rsidRPr="00F92F52">
        <w:t xml:space="preserve">def </w:t>
      </w:r>
      <w:proofErr w:type="spellStart"/>
      <w:r w:rsidRPr="00F92F52">
        <w:t>gen_</w:t>
      </w:r>
      <w:proofErr w:type="gramStart"/>
      <w:r w:rsidRPr="00F92F52">
        <w:t>records</w:t>
      </w:r>
      <w:proofErr w:type="spellEnd"/>
      <w:r w:rsidRPr="00F92F52">
        <w:t>(</w:t>
      </w:r>
      <w:proofErr w:type="gramEnd"/>
      <w:r w:rsidRPr="00F92F52">
        <w:t xml:space="preserve">topic, </w:t>
      </w:r>
      <w:proofErr w:type="spellStart"/>
      <w:r w:rsidRPr="00F92F52">
        <w:t>num_records</w:t>
      </w:r>
      <w:proofErr w:type="spellEnd"/>
      <w:r w:rsidRPr="00F92F52">
        <w:t xml:space="preserve">, </w:t>
      </w:r>
      <w:proofErr w:type="spellStart"/>
      <w:r w:rsidRPr="00F92F52">
        <w:t>records_per_batch</w:t>
      </w:r>
      <w:proofErr w:type="spellEnd"/>
      <w:r w:rsidRPr="00F92F52">
        <w:t>=10):</w:t>
      </w:r>
    </w:p>
    <w:p w14:paraId="2B8C8FF7" w14:textId="77777777" w:rsidR="00F92F52" w:rsidRPr="00F92F52" w:rsidRDefault="00F92F52" w:rsidP="00F92F52">
      <w:pPr>
        <w:pStyle w:val="ABoxedCode"/>
      </w:pPr>
      <w:r w:rsidRPr="00F92F52">
        <w:t xml:space="preserve">    </w:t>
      </w:r>
      <w:proofErr w:type="spellStart"/>
      <w:r w:rsidRPr="00F92F52">
        <w:t>all_records</w:t>
      </w:r>
      <w:proofErr w:type="spellEnd"/>
      <w:r w:rsidRPr="00F92F52">
        <w:t xml:space="preserve"> = </w:t>
      </w:r>
      <w:proofErr w:type="spellStart"/>
      <w:proofErr w:type="gramStart"/>
      <w:r w:rsidRPr="00F92F52">
        <w:t>pd.DataFrame</w:t>
      </w:r>
      <w:proofErr w:type="spellEnd"/>
      <w:proofErr w:type="gramEnd"/>
      <w:r w:rsidRPr="00F92F52">
        <w:t>()</w:t>
      </w:r>
    </w:p>
    <w:p w14:paraId="4A7BC781" w14:textId="77777777" w:rsidR="00F92F52" w:rsidRPr="00F92F52" w:rsidRDefault="00F92F52" w:rsidP="00F92F52">
      <w:pPr>
        <w:pStyle w:val="ABoxedCode"/>
      </w:pPr>
      <w:r w:rsidRPr="00F92F52">
        <w:t xml:space="preserve">    </w:t>
      </w:r>
      <w:proofErr w:type="gramStart"/>
      <w:r w:rsidRPr="00F92F52">
        <w:t>print(</w:t>
      </w:r>
      <w:proofErr w:type="gramEnd"/>
      <w:r w:rsidRPr="00F92F52">
        <w:t xml:space="preserve">'Generating:', </w:t>
      </w:r>
      <w:proofErr w:type="spellStart"/>
      <w:r w:rsidRPr="00F92F52">
        <w:t>num_records</w:t>
      </w:r>
      <w:proofErr w:type="spellEnd"/>
      <w:r w:rsidRPr="00F92F52">
        <w:t>, 'records', 'for', topic, '...')</w:t>
      </w:r>
    </w:p>
    <w:p w14:paraId="09A1725D" w14:textId="77777777" w:rsidR="00F92F52" w:rsidRPr="00F92F52" w:rsidRDefault="00F92F52" w:rsidP="00F92F52">
      <w:pPr>
        <w:pStyle w:val="ABoxedCode"/>
      </w:pPr>
      <w:r w:rsidRPr="00F92F52">
        <w:t xml:space="preserve">    for _ in </w:t>
      </w:r>
      <w:proofErr w:type="gramStart"/>
      <w:r w:rsidRPr="00F92F52">
        <w:t>range(</w:t>
      </w:r>
      <w:proofErr w:type="spellStart"/>
      <w:proofErr w:type="gramEnd"/>
      <w:r w:rsidRPr="00F92F52">
        <w:t>num_records</w:t>
      </w:r>
      <w:proofErr w:type="spellEnd"/>
      <w:r w:rsidRPr="00F92F52">
        <w:t xml:space="preserve"> // </w:t>
      </w:r>
      <w:proofErr w:type="spellStart"/>
      <w:r w:rsidRPr="00F92F52">
        <w:t>records_per_batch</w:t>
      </w:r>
      <w:proofErr w:type="spellEnd"/>
      <w:r w:rsidRPr="00F92F52">
        <w:t>):</w:t>
      </w:r>
    </w:p>
    <w:p w14:paraId="11AD0CBD" w14:textId="77777777" w:rsidR="00F92F52" w:rsidRPr="00F92F52" w:rsidRDefault="00F92F52" w:rsidP="00F92F52">
      <w:pPr>
        <w:pStyle w:val="ABoxedCode"/>
      </w:pPr>
      <w:r w:rsidRPr="00F92F52">
        <w:t xml:space="preserve">      records=</w:t>
      </w:r>
      <w:proofErr w:type="spellStart"/>
      <w:r w:rsidRPr="00F92F52">
        <w:t>gen_</w:t>
      </w:r>
      <w:proofErr w:type="gramStart"/>
      <w:r w:rsidRPr="00F92F52">
        <w:t>data</w:t>
      </w:r>
      <w:proofErr w:type="spellEnd"/>
      <w:r w:rsidRPr="00F92F52">
        <w:t>(</w:t>
      </w:r>
      <w:proofErr w:type="gramEnd"/>
      <w:r w:rsidRPr="00F92F52">
        <w:t xml:space="preserve">Topic=topic, </w:t>
      </w:r>
      <w:proofErr w:type="spellStart"/>
      <w:r w:rsidRPr="00F92F52">
        <w:t>Nrecords</w:t>
      </w:r>
      <w:proofErr w:type="spellEnd"/>
      <w:r w:rsidRPr="00F92F52">
        <w:t>=</w:t>
      </w:r>
      <w:proofErr w:type="spellStart"/>
      <w:r w:rsidRPr="00F92F52">
        <w:t>records_per_batch</w:t>
      </w:r>
      <w:proofErr w:type="spellEnd"/>
      <w:r w:rsidRPr="00F92F52">
        <w:t>)</w:t>
      </w:r>
    </w:p>
    <w:p w14:paraId="36CE75EB" w14:textId="77777777" w:rsidR="00F92F52" w:rsidRPr="00F92F52" w:rsidRDefault="00F92F52" w:rsidP="00F92F52">
      <w:pPr>
        <w:pStyle w:val="ABoxedCode"/>
      </w:pPr>
      <w:r w:rsidRPr="00F92F52">
        <w:t xml:space="preserve">      </w:t>
      </w:r>
      <w:proofErr w:type="spellStart"/>
      <w:r w:rsidRPr="00F92F52">
        <w:t>all_records</w:t>
      </w:r>
      <w:proofErr w:type="spellEnd"/>
      <w:r w:rsidRPr="00F92F52">
        <w:t>=</w:t>
      </w:r>
      <w:proofErr w:type="spellStart"/>
      <w:proofErr w:type="gramStart"/>
      <w:r w:rsidRPr="00F92F52">
        <w:t>pd.concat</w:t>
      </w:r>
      <w:proofErr w:type="spellEnd"/>
      <w:proofErr w:type="gramEnd"/>
      <w:r w:rsidRPr="00F92F52">
        <w:t>([</w:t>
      </w:r>
      <w:proofErr w:type="spellStart"/>
      <w:r w:rsidRPr="00F92F52">
        <w:t>all_records</w:t>
      </w:r>
      <w:proofErr w:type="spellEnd"/>
      <w:r w:rsidRPr="00F92F52">
        <w:t>, records])</w:t>
      </w:r>
    </w:p>
    <w:p w14:paraId="298E883F" w14:textId="77777777" w:rsidR="00F92F52" w:rsidRPr="00F92F52" w:rsidRDefault="00F92F52" w:rsidP="00F92F52">
      <w:pPr>
        <w:pStyle w:val="ABoxedCode"/>
      </w:pPr>
      <w:r w:rsidRPr="00F92F52">
        <w:t xml:space="preserve">      </w:t>
      </w:r>
      <w:proofErr w:type="gramStart"/>
      <w:r w:rsidRPr="00F92F52">
        <w:t>print(</w:t>
      </w:r>
      <w:proofErr w:type="gramEnd"/>
      <w:r w:rsidRPr="00F92F52">
        <w:t xml:space="preserve">'Generated:', </w:t>
      </w:r>
      <w:proofErr w:type="spellStart"/>
      <w:r w:rsidRPr="00F92F52">
        <w:t>len</w:t>
      </w:r>
      <w:proofErr w:type="spellEnd"/>
      <w:r w:rsidRPr="00F92F52">
        <w:t>(</w:t>
      </w:r>
      <w:proofErr w:type="spellStart"/>
      <w:r w:rsidRPr="00F92F52">
        <w:t>all_records</w:t>
      </w:r>
      <w:proofErr w:type="spellEnd"/>
      <w:r w:rsidRPr="00F92F52">
        <w:t>), 'records', 'for', topic)</w:t>
      </w:r>
    </w:p>
    <w:p w14:paraId="5C0DA47D" w14:textId="77777777" w:rsidR="00F92F52" w:rsidRPr="00F92F52" w:rsidRDefault="00F92F52" w:rsidP="00F92F52">
      <w:pPr>
        <w:pStyle w:val="ABoxedCode"/>
      </w:pPr>
    </w:p>
    <w:p w14:paraId="126C33D1" w14:textId="77777777" w:rsidR="00F92F52" w:rsidRPr="00F92F52" w:rsidRDefault="00F92F52" w:rsidP="00F92F52">
      <w:pPr>
        <w:pStyle w:val="ABoxedCode"/>
      </w:pPr>
      <w:r w:rsidRPr="00F92F52">
        <w:t xml:space="preserve">    # Generate the remaining records if </w:t>
      </w:r>
      <w:proofErr w:type="spellStart"/>
      <w:r w:rsidRPr="00F92F52">
        <w:t>num_records</w:t>
      </w:r>
      <w:proofErr w:type="spellEnd"/>
      <w:r w:rsidRPr="00F92F52">
        <w:t xml:space="preserve"> </w:t>
      </w:r>
      <w:proofErr w:type="gramStart"/>
      <w:r w:rsidRPr="00F92F52">
        <w:t>is</w:t>
      </w:r>
      <w:proofErr w:type="gramEnd"/>
      <w:r w:rsidRPr="00F92F52">
        <w:t xml:space="preserve"> not a multiple of </w:t>
      </w:r>
      <w:proofErr w:type="spellStart"/>
      <w:r w:rsidRPr="00F92F52">
        <w:t>records_per_batch</w:t>
      </w:r>
      <w:proofErr w:type="spellEnd"/>
    </w:p>
    <w:p w14:paraId="5C0C9BAF" w14:textId="77777777" w:rsidR="00F92F52" w:rsidRPr="00F92F52" w:rsidRDefault="00F92F52" w:rsidP="00F92F52">
      <w:pPr>
        <w:pStyle w:val="ABoxedCode"/>
      </w:pPr>
      <w:r w:rsidRPr="00F92F52">
        <w:t xml:space="preserve">    </w:t>
      </w:r>
      <w:proofErr w:type="spellStart"/>
      <w:r w:rsidRPr="00F92F52">
        <w:t>remaining_records</w:t>
      </w:r>
      <w:proofErr w:type="spellEnd"/>
      <w:r w:rsidRPr="00F92F52">
        <w:t xml:space="preserve"> = </w:t>
      </w:r>
      <w:proofErr w:type="spellStart"/>
      <w:r w:rsidRPr="00F92F52">
        <w:t>num_records</w:t>
      </w:r>
      <w:proofErr w:type="spellEnd"/>
      <w:r w:rsidRPr="00F92F52">
        <w:t xml:space="preserve"> -</w:t>
      </w:r>
      <w:proofErr w:type="spellStart"/>
      <w:r w:rsidRPr="00F92F52">
        <w:t>len</w:t>
      </w:r>
      <w:proofErr w:type="spellEnd"/>
      <w:r w:rsidRPr="00F92F52">
        <w:t>(</w:t>
      </w:r>
      <w:proofErr w:type="spellStart"/>
      <w:r w:rsidRPr="00F92F52">
        <w:t>all_records</w:t>
      </w:r>
      <w:proofErr w:type="spellEnd"/>
      <w:r w:rsidRPr="00F92F52">
        <w:t>)</w:t>
      </w:r>
    </w:p>
    <w:p w14:paraId="6ABD82B4" w14:textId="77777777" w:rsidR="00F92F52" w:rsidRPr="00F92F52" w:rsidRDefault="00F92F52" w:rsidP="00F92F52">
      <w:pPr>
        <w:pStyle w:val="ABoxedCode"/>
      </w:pPr>
      <w:r w:rsidRPr="00F92F52">
        <w:t xml:space="preserve">    if </w:t>
      </w:r>
      <w:proofErr w:type="spellStart"/>
      <w:r w:rsidRPr="00F92F52">
        <w:t>remaining_records</w:t>
      </w:r>
      <w:proofErr w:type="spellEnd"/>
      <w:r w:rsidRPr="00F92F52">
        <w:t xml:space="preserve"> &gt; 0:</w:t>
      </w:r>
    </w:p>
    <w:p w14:paraId="034C3672" w14:textId="77777777" w:rsidR="00F92F52" w:rsidRPr="00F92F52" w:rsidRDefault="00F92F52" w:rsidP="00F92F52">
      <w:pPr>
        <w:pStyle w:val="ABoxedCode"/>
      </w:pPr>
      <w:r w:rsidRPr="00F92F52">
        <w:t xml:space="preserve">       records=</w:t>
      </w:r>
      <w:proofErr w:type="spellStart"/>
      <w:r w:rsidRPr="00F92F52">
        <w:t>gen_</w:t>
      </w:r>
      <w:proofErr w:type="gramStart"/>
      <w:r w:rsidRPr="00F92F52">
        <w:t>data</w:t>
      </w:r>
      <w:proofErr w:type="spellEnd"/>
      <w:r w:rsidRPr="00F92F52">
        <w:t>(</w:t>
      </w:r>
      <w:proofErr w:type="gramEnd"/>
      <w:r w:rsidRPr="00F92F52">
        <w:t xml:space="preserve">Topic=topic, </w:t>
      </w:r>
      <w:proofErr w:type="spellStart"/>
      <w:r w:rsidRPr="00F92F52">
        <w:t>Nrecords</w:t>
      </w:r>
      <w:proofErr w:type="spellEnd"/>
      <w:r w:rsidRPr="00F92F52">
        <w:t>=</w:t>
      </w:r>
      <w:proofErr w:type="spellStart"/>
      <w:r w:rsidRPr="00F92F52">
        <w:t>remaining_records</w:t>
      </w:r>
      <w:proofErr w:type="spellEnd"/>
      <w:r w:rsidRPr="00F92F52">
        <w:t>)</w:t>
      </w:r>
    </w:p>
    <w:p w14:paraId="1DD15AFB" w14:textId="77777777" w:rsidR="00F92F52" w:rsidRPr="00F92F52" w:rsidRDefault="00F92F52" w:rsidP="00F92F52">
      <w:pPr>
        <w:pStyle w:val="ABoxedCode"/>
      </w:pPr>
      <w:r w:rsidRPr="00F92F52">
        <w:t xml:space="preserve">       </w:t>
      </w:r>
      <w:proofErr w:type="spellStart"/>
      <w:r w:rsidRPr="00F92F52">
        <w:t>all_records</w:t>
      </w:r>
      <w:proofErr w:type="spellEnd"/>
      <w:r w:rsidRPr="00F92F52">
        <w:t>=</w:t>
      </w:r>
      <w:proofErr w:type="spellStart"/>
      <w:proofErr w:type="gramStart"/>
      <w:r w:rsidRPr="00F92F52">
        <w:t>pd.concat</w:t>
      </w:r>
      <w:proofErr w:type="spellEnd"/>
      <w:proofErr w:type="gramEnd"/>
      <w:r w:rsidRPr="00F92F52">
        <w:t>([</w:t>
      </w:r>
      <w:proofErr w:type="spellStart"/>
      <w:r w:rsidRPr="00F92F52">
        <w:t>all_records</w:t>
      </w:r>
      <w:proofErr w:type="spellEnd"/>
      <w:r w:rsidRPr="00F92F52">
        <w:t>, records])</w:t>
      </w:r>
    </w:p>
    <w:p w14:paraId="039BFF12" w14:textId="77777777" w:rsidR="00F92F52" w:rsidRPr="00F92F52" w:rsidRDefault="00F92F52" w:rsidP="00F92F52">
      <w:pPr>
        <w:pStyle w:val="ABoxedCode"/>
      </w:pPr>
      <w:r w:rsidRPr="00F92F52">
        <w:t xml:space="preserve">       </w:t>
      </w:r>
      <w:proofErr w:type="gramStart"/>
      <w:r w:rsidRPr="00F92F52">
        <w:t>print(</w:t>
      </w:r>
      <w:proofErr w:type="gramEnd"/>
      <w:r w:rsidRPr="00F92F52">
        <w:t xml:space="preserve">'Generated:', </w:t>
      </w:r>
      <w:proofErr w:type="spellStart"/>
      <w:r w:rsidRPr="00F92F52">
        <w:t>len</w:t>
      </w:r>
      <w:proofErr w:type="spellEnd"/>
      <w:r w:rsidRPr="00F92F52">
        <w:t>(</w:t>
      </w:r>
      <w:proofErr w:type="spellStart"/>
      <w:r w:rsidRPr="00F92F52">
        <w:t>all_records</w:t>
      </w:r>
      <w:proofErr w:type="spellEnd"/>
      <w:r w:rsidRPr="00F92F52">
        <w:t>), 'records', 'for', topic)</w:t>
      </w:r>
    </w:p>
    <w:p w14:paraId="1294FC48" w14:textId="77777777" w:rsidR="00F92F52" w:rsidRPr="00F92F52" w:rsidRDefault="00F92F52" w:rsidP="00F92F52">
      <w:pPr>
        <w:pStyle w:val="ABoxedCode"/>
      </w:pPr>
      <w:r w:rsidRPr="00F92F52">
        <w:t xml:space="preserve">    return </w:t>
      </w:r>
      <w:proofErr w:type="spellStart"/>
      <w:r w:rsidRPr="00F92F52">
        <w:t>all_records</w:t>
      </w:r>
      <w:proofErr w:type="spellEnd"/>
    </w:p>
    <w:p w14:paraId="789F061B" w14:textId="77777777" w:rsidR="00F92F52" w:rsidRPr="00F92F52" w:rsidRDefault="00F92F52" w:rsidP="00F92F52">
      <w:pPr>
        <w:pStyle w:val="ABoxedCode"/>
      </w:pPr>
    </w:p>
    <w:p w14:paraId="07BA439B" w14:textId="77777777" w:rsidR="00F92F52" w:rsidRPr="00F92F52" w:rsidRDefault="00F92F52" w:rsidP="00F92F52">
      <w:pPr>
        <w:pStyle w:val="ABoxedCode"/>
      </w:pPr>
      <w:proofErr w:type="gramStart"/>
      <w:r w:rsidRPr="00F92F52">
        <w:t>print(</w:t>
      </w:r>
      <w:proofErr w:type="gramEnd"/>
      <w:r w:rsidRPr="00F92F52">
        <w:t>'Generating:', 'VS', '...')</w:t>
      </w:r>
    </w:p>
    <w:p w14:paraId="0FC04649" w14:textId="77777777" w:rsidR="00F92F52" w:rsidRPr="00F92F52" w:rsidRDefault="00F92F52" w:rsidP="00F92F52">
      <w:pPr>
        <w:pStyle w:val="ABoxedCode"/>
      </w:pPr>
      <w:proofErr w:type="spellStart"/>
      <w:r w:rsidRPr="00F92F52">
        <w:t>df</w:t>
      </w:r>
      <w:proofErr w:type="spellEnd"/>
      <w:r w:rsidRPr="00F92F52">
        <w:t>=</w:t>
      </w:r>
      <w:proofErr w:type="spellStart"/>
      <w:r w:rsidRPr="00F92F52">
        <w:t>gen_</w:t>
      </w:r>
      <w:proofErr w:type="gramStart"/>
      <w:r w:rsidRPr="00F92F52">
        <w:t>records</w:t>
      </w:r>
      <w:proofErr w:type="spellEnd"/>
      <w:r w:rsidRPr="00F92F52">
        <w:t>(</w:t>
      </w:r>
      <w:proofErr w:type="gramEnd"/>
      <w:r w:rsidRPr="00F92F52">
        <w:t xml:space="preserve">topic='Vital Signs', </w:t>
      </w:r>
      <w:proofErr w:type="spellStart"/>
      <w:r w:rsidRPr="00F92F52">
        <w:t>num_records</w:t>
      </w:r>
      <w:proofErr w:type="spellEnd"/>
      <w:r w:rsidRPr="00F92F52">
        <w:t xml:space="preserve">=100, </w:t>
      </w:r>
      <w:proofErr w:type="spellStart"/>
      <w:r w:rsidRPr="00F92F52">
        <w:t>records_per_batch</w:t>
      </w:r>
      <w:proofErr w:type="spellEnd"/>
      <w:r w:rsidRPr="00F92F52">
        <w:t>=10)</w:t>
      </w:r>
    </w:p>
    <w:p w14:paraId="5E55221A" w14:textId="77777777" w:rsidR="00F92F52" w:rsidRPr="00F92F52" w:rsidRDefault="00F92F52" w:rsidP="00F92F52">
      <w:pPr>
        <w:pStyle w:val="ABoxedCode"/>
      </w:pPr>
    </w:p>
    <w:p w14:paraId="030A3982" w14:textId="77777777" w:rsidR="00F92F52" w:rsidRPr="00F92F52" w:rsidRDefault="00F92F52" w:rsidP="00F92F52">
      <w:pPr>
        <w:pStyle w:val="ABoxedCode"/>
      </w:pPr>
      <w:r w:rsidRPr="00F92F52">
        <w:t># Load the CSV data into a DataFrame</w:t>
      </w:r>
    </w:p>
    <w:p w14:paraId="3A4CDF95" w14:textId="77777777" w:rsidR="00F92F52" w:rsidRPr="00F92F52" w:rsidRDefault="00F92F52" w:rsidP="00F92F52">
      <w:pPr>
        <w:pStyle w:val="ABoxedCode"/>
      </w:pPr>
      <w:proofErr w:type="spellStart"/>
      <w:r w:rsidRPr="00F92F52">
        <w:lastRenderedPageBreak/>
        <w:t>matrix_df</w:t>
      </w:r>
      <w:proofErr w:type="spellEnd"/>
      <w:r w:rsidRPr="00F92F52">
        <w:t xml:space="preserve"> = </w:t>
      </w:r>
      <w:proofErr w:type="spellStart"/>
      <w:proofErr w:type="gramStart"/>
      <w:r w:rsidRPr="00F92F52">
        <w:t>pd.read</w:t>
      </w:r>
      <w:proofErr w:type="gramEnd"/>
      <w:r w:rsidRPr="00F92F52">
        <w:t>_csv</w:t>
      </w:r>
      <w:proofErr w:type="spellEnd"/>
      <w:r w:rsidRPr="00F92F52">
        <w:t xml:space="preserve">('./resources/matrix.csv', </w:t>
      </w:r>
      <w:proofErr w:type="spellStart"/>
      <w:r w:rsidRPr="00F92F52">
        <w:t>dtype</w:t>
      </w:r>
      <w:proofErr w:type="spellEnd"/>
      <w:r w:rsidRPr="00F92F52">
        <w:t xml:space="preserve">={'SITE': </w:t>
      </w:r>
      <w:proofErr w:type="gramStart"/>
      <w:r w:rsidRPr="00F92F52">
        <w:t>str},</w:t>
      </w:r>
      <w:proofErr w:type="gramEnd"/>
      <w:r w:rsidRPr="00F92F52">
        <w:t xml:space="preserve"> </w:t>
      </w:r>
      <w:proofErr w:type="spellStart"/>
      <w:r w:rsidRPr="00F92F52">
        <w:t>low_memory</w:t>
      </w:r>
      <w:proofErr w:type="spellEnd"/>
      <w:r w:rsidRPr="00F92F52">
        <w:t>=False, encoding='ISO-8859-1')</w:t>
      </w:r>
    </w:p>
    <w:p w14:paraId="322A292E" w14:textId="77777777" w:rsidR="00F92F52" w:rsidRPr="00F92F52" w:rsidRDefault="00F92F52" w:rsidP="00F92F52">
      <w:pPr>
        <w:pStyle w:val="ABoxedCode"/>
      </w:pPr>
      <w:proofErr w:type="spellStart"/>
      <w:r w:rsidRPr="00F92F52">
        <w:t>matrix_df.loc</w:t>
      </w:r>
      <w:proofErr w:type="spellEnd"/>
      <w:r w:rsidRPr="00F92F52">
        <w:t>[</w:t>
      </w:r>
      <w:proofErr w:type="spellStart"/>
      <w:r w:rsidRPr="00F92F52">
        <w:t>matrix_df</w:t>
      </w:r>
      <w:proofErr w:type="spellEnd"/>
      <w:r w:rsidRPr="00F92F52">
        <w:t>['VISDAT'</w:t>
      </w:r>
      <w:proofErr w:type="gramStart"/>
      <w:r w:rsidRPr="00F92F52">
        <w:t>].</w:t>
      </w:r>
      <w:proofErr w:type="spellStart"/>
      <w:r w:rsidRPr="00F92F52">
        <w:t>isna</w:t>
      </w:r>
      <w:proofErr w:type="spellEnd"/>
      <w:proofErr w:type="gramEnd"/>
      <w:r w:rsidRPr="00F92F52">
        <w:t xml:space="preserve">(), 'VISDAT'] = </w:t>
      </w:r>
      <w:proofErr w:type="spellStart"/>
      <w:r w:rsidRPr="00F92F52">
        <w:t>matrix_df</w:t>
      </w:r>
      <w:proofErr w:type="spellEnd"/>
      <w:r w:rsidRPr="00F92F52">
        <w:t>['LAST_VISDAT']</w:t>
      </w:r>
    </w:p>
    <w:p w14:paraId="167A9039" w14:textId="77777777" w:rsidR="00F92F52" w:rsidRPr="00F92F52" w:rsidRDefault="00F92F52" w:rsidP="00F92F52">
      <w:pPr>
        <w:pStyle w:val="ABoxedCode"/>
      </w:pPr>
      <w:proofErr w:type="spellStart"/>
      <w:r w:rsidRPr="00F92F52">
        <w:t>form_df</w:t>
      </w:r>
      <w:proofErr w:type="spellEnd"/>
      <w:r w:rsidRPr="00F92F52">
        <w:t xml:space="preserve"> = </w:t>
      </w:r>
      <w:proofErr w:type="spellStart"/>
      <w:r w:rsidRPr="00F92F52">
        <w:t>matrix_df</w:t>
      </w:r>
      <w:proofErr w:type="spellEnd"/>
      <w:r w:rsidRPr="00F92F52">
        <w:t>[</w:t>
      </w:r>
      <w:proofErr w:type="spellStart"/>
      <w:r w:rsidRPr="00F92F52">
        <w:t>matrix_df</w:t>
      </w:r>
      <w:proofErr w:type="spellEnd"/>
      <w:r w:rsidRPr="00F92F52">
        <w:t>['FORM'] == 'VS']</w:t>
      </w:r>
    </w:p>
    <w:p w14:paraId="76FB8B42" w14:textId="77777777" w:rsidR="00F92F52" w:rsidRPr="00F92F52" w:rsidRDefault="00F92F52" w:rsidP="00F92F52">
      <w:pPr>
        <w:pStyle w:val="ABoxedCode"/>
      </w:pPr>
      <w:r w:rsidRPr="00F92F52">
        <w:t># Loop through 'SITE', 'PATIENT_NAME', and 'FOLDER' columns</w:t>
      </w:r>
    </w:p>
    <w:p w14:paraId="2B1A57CB" w14:textId="77777777" w:rsidR="00F92F52" w:rsidRPr="00F92F52" w:rsidRDefault="00F92F52" w:rsidP="00F92F52">
      <w:pPr>
        <w:pStyle w:val="ABoxedCode"/>
      </w:pPr>
      <w:proofErr w:type="spellStart"/>
      <w:r w:rsidRPr="00F92F52">
        <w:t>dfs</w:t>
      </w:r>
      <w:proofErr w:type="spellEnd"/>
      <w:r w:rsidRPr="00F92F52">
        <w:t xml:space="preserve"> = []</w:t>
      </w:r>
    </w:p>
    <w:p w14:paraId="2CA6C11E" w14:textId="77777777" w:rsidR="00F92F52" w:rsidRPr="00F92F52" w:rsidRDefault="00F92F52" w:rsidP="00F92F52">
      <w:pPr>
        <w:pStyle w:val="ABoxedCode"/>
      </w:pPr>
      <w:r w:rsidRPr="00F92F52">
        <w:t xml:space="preserve">for index, row in </w:t>
      </w:r>
      <w:proofErr w:type="spellStart"/>
      <w:r w:rsidRPr="00F92F52">
        <w:t>form_</w:t>
      </w:r>
      <w:proofErr w:type="gramStart"/>
      <w:r w:rsidRPr="00F92F52">
        <w:t>df.iterrows</w:t>
      </w:r>
      <w:proofErr w:type="spellEnd"/>
      <w:proofErr w:type="gramEnd"/>
      <w:r w:rsidRPr="00F92F52">
        <w:t>():</w:t>
      </w:r>
    </w:p>
    <w:p w14:paraId="144B627C" w14:textId="77777777" w:rsidR="00F92F52" w:rsidRPr="00F92F52" w:rsidRDefault="00F92F52" w:rsidP="00F92F52">
      <w:pPr>
        <w:pStyle w:val="ABoxedCode"/>
      </w:pPr>
      <w:r w:rsidRPr="00F92F52">
        <w:t xml:space="preserve">    site = row['SITE']</w:t>
      </w:r>
    </w:p>
    <w:p w14:paraId="2B0DE692" w14:textId="77777777" w:rsidR="00F92F52" w:rsidRPr="00F92F52" w:rsidRDefault="00F92F52" w:rsidP="00F92F52">
      <w:pPr>
        <w:pStyle w:val="ABoxedCode"/>
      </w:pPr>
      <w:r w:rsidRPr="00F92F52">
        <w:t xml:space="preserve">    </w:t>
      </w:r>
      <w:proofErr w:type="spellStart"/>
      <w:r w:rsidRPr="00F92F52">
        <w:t>patient_name</w:t>
      </w:r>
      <w:proofErr w:type="spellEnd"/>
      <w:r w:rsidRPr="00F92F52">
        <w:t xml:space="preserve"> = row['PATIENT_NAME']</w:t>
      </w:r>
    </w:p>
    <w:p w14:paraId="4F53395E" w14:textId="77777777" w:rsidR="00F92F52" w:rsidRPr="00F92F52" w:rsidRDefault="00F92F52" w:rsidP="00F92F52">
      <w:pPr>
        <w:pStyle w:val="ABoxedCode"/>
      </w:pPr>
      <w:r w:rsidRPr="00F92F52">
        <w:t xml:space="preserve">    folder = row['FOLDER']</w:t>
      </w:r>
    </w:p>
    <w:p w14:paraId="46CCAC2E" w14:textId="77777777" w:rsidR="00F92F52" w:rsidRPr="00F92F52" w:rsidRDefault="00F92F52" w:rsidP="00F92F52">
      <w:pPr>
        <w:pStyle w:val="ABoxedCode"/>
      </w:pPr>
      <w:r w:rsidRPr="00F92F52">
        <w:t xml:space="preserve">    </w:t>
      </w:r>
      <w:proofErr w:type="spellStart"/>
      <w:r w:rsidRPr="00F92F52">
        <w:t>record_position</w:t>
      </w:r>
      <w:proofErr w:type="spellEnd"/>
      <w:r w:rsidRPr="00F92F52">
        <w:t>= row['RECORD_POSITION']</w:t>
      </w:r>
    </w:p>
    <w:p w14:paraId="34F6432B" w14:textId="77777777" w:rsidR="00F92F52" w:rsidRPr="00F92F52" w:rsidRDefault="00F92F52" w:rsidP="00F92F52">
      <w:pPr>
        <w:pStyle w:val="ABoxedCode"/>
      </w:pPr>
      <w:r w:rsidRPr="00F92F52">
        <w:t xml:space="preserve">    </w:t>
      </w:r>
      <w:proofErr w:type="spellStart"/>
      <w:r w:rsidRPr="00F92F52">
        <w:t>page_repeatnumber</w:t>
      </w:r>
      <w:proofErr w:type="spellEnd"/>
      <w:r w:rsidRPr="00F92F52">
        <w:t>= row['PAGEREPEATNUMBER']</w:t>
      </w:r>
    </w:p>
    <w:p w14:paraId="667B9605" w14:textId="77777777" w:rsidR="00F92F52" w:rsidRPr="00F92F52" w:rsidRDefault="00F92F52" w:rsidP="00F92F52">
      <w:pPr>
        <w:pStyle w:val="ABoxedCode"/>
      </w:pPr>
      <w:r w:rsidRPr="00F92F52">
        <w:t xml:space="preserve">    </w:t>
      </w:r>
      <w:proofErr w:type="spellStart"/>
      <w:r w:rsidRPr="00F92F52">
        <w:t>visdat</w:t>
      </w:r>
      <w:proofErr w:type="spellEnd"/>
      <w:r w:rsidRPr="00F92F52">
        <w:t xml:space="preserve">= </w:t>
      </w:r>
      <w:proofErr w:type="spellStart"/>
      <w:proofErr w:type="gramStart"/>
      <w:r w:rsidRPr="00F92F52">
        <w:t>datetime.strptime</w:t>
      </w:r>
      <w:proofErr w:type="spellEnd"/>
      <w:proofErr w:type="gramEnd"/>
      <w:r w:rsidRPr="00F92F52">
        <w:t>(row['VISDAT'].replace('-', ''), '%</w:t>
      </w:r>
      <w:proofErr w:type="spellStart"/>
      <w:r w:rsidRPr="00F92F52">
        <w:t>d%b%Y</w:t>
      </w:r>
      <w:proofErr w:type="spellEnd"/>
      <w:r w:rsidRPr="00F92F52">
        <w:t>')</w:t>
      </w:r>
    </w:p>
    <w:p w14:paraId="2E373002" w14:textId="77777777" w:rsidR="00F92F52" w:rsidRPr="00F92F52" w:rsidRDefault="00F92F52" w:rsidP="00F92F52">
      <w:pPr>
        <w:pStyle w:val="ABoxedCode"/>
      </w:pPr>
      <w:r w:rsidRPr="00F92F52">
        <w:t xml:space="preserve">    </w:t>
      </w:r>
      <w:proofErr w:type="spellStart"/>
      <w:r w:rsidRPr="00F92F52">
        <w:t>rand_df</w:t>
      </w:r>
      <w:proofErr w:type="spellEnd"/>
      <w:r w:rsidRPr="00F92F52">
        <w:t xml:space="preserve"> = </w:t>
      </w:r>
      <w:proofErr w:type="spellStart"/>
      <w:r w:rsidRPr="00F92F52">
        <w:t>df.sample</w:t>
      </w:r>
      <w:proofErr w:type="spellEnd"/>
      <w:r w:rsidRPr="00F92F52">
        <w:t>(n=1)</w:t>
      </w:r>
    </w:p>
    <w:p w14:paraId="16398FAD" w14:textId="77777777" w:rsidR="00F92F52" w:rsidRPr="00F92F52" w:rsidRDefault="00F92F52" w:rsidP="00F92F52">
      <w:pPr>
        <w:pStyle w:val="ABoxedCode"/>
      </w:pPr>
      <w:r w:rsidRPr="00F92F52">
        <w:t xml:space="preserve">    </w:t>
      </w:r>
      <w:proofErr w:type="spellStart"/>
      <w:r w:rsidRPr="00F92F52">
        <w:t>rand_</w:t>
      </w:r>
      <w:proofErr w:type="gramStart"/>
      <w:r w:rsidRPr="00F92F52">
        <w:t>df.insert</w:t>
      </w:r>
      <w:proofErr w:type="spellEnd"/>
      <w:proofErr w:type="gramEnd"/>
      <w:r w:rsidRPr="00F92F52">
        <w:t>(0, 'Site', site)</w:t>
      </w:r>
    </w:p>
    <w:p w14:paraId="3949963F" w14:textId="77777777" w:rsidR="00F92F52" w:rsidRPr="00F92F52" w:rsidRDefault="00F92F52" w:rsidP="00F92F52">
      <w:pPr>
        <w:pStyle w:val="ABoxedCode"/>
      </w:pPr>
      <w:r w:rsidRPr="00F92F52">
        <w:t xml:space="preserve">    </w:t>
      </w:r>
      <w:proofErr w:type="spellStart"/>
      <w:r w:rsidRPr="00F92F52">
        <w:t>rand_</w:t>
      </w:r>
      <w:proofErr w:type="gramStart"/>
      <w:r w:rsidRPr="00F92F52">
        <w:t>df.insert</w:t>
      </w:r>
      <w:proofErr w:type="spellEnd"/>
      <w:proofErr w:type="gramEnd"/>
      <w:r w:rsidRPr="00F92F52">
        <w:t>(1, '</w:t>
      </w:r>
      <w:proofErr w:type="spellStart"/>
      <w:r w:rsidRPr="00F92F52">
        <w:t>Patient_Name</w:t>
      </w:r>
      <w:proofErr w:type="spellEnd"/>
      <w:r w:rsidRPr="00F92F52">
        <w:t xml:space="preserve">', </w:t>
      </w:r>
      <w:proofErr w:type="spellStart"/>
      <w:r w:rsidRPr="00F92F52">
        <w:t>patient_name</w:t>
      </w:r>
      <w:proofErr w:type="spellEnd"/>
      <w:r w:rsidRPr="00F92F52">
        <w:t>)</w:t>
      </w:r>
    </w:p>
    <w:p w14:paraId="5715C3C8" w14:textId="77777777" w:rsidR="00F92F52" w:rsidRPr="00F92F52" w:rsidRDefault="00F92F52" w:rsidP="00F92F52">
      <w:pPr>
        <w:pStyle w:val="ABoxedCode"/>
      </w:pPr>
      <w:r w:rsidRPr="00F92F52">
        <w:t xml:space="preserve">    </w:t>
      </w:r>
      <w:proofErr w:type="spellStart"/>
      <w:r w:rsidRPr="00F92F52">
        <w:t>rand_</w:t>
      </w:r>
      <w:proofErr w:type="gramStart"/>
      <w:r w:rsidRPr="00F92F52">
        <w:t>df.insert</w:t>
      </w:r>
      <w:proofErr w:type="spellEnd"/>
      <w:proofErr w:type="gramEnd"/>
      <w:r w:rsidRPr="00F92F52">
        <w:t>(2, 'Folder', folder)</w:t>
      </w:r>
    </w:p>
    <w:p w14:paraId="7904A1C6" w14:textId="77777777" w:rsidR="00F92F52" w:rsidRPr="00F92F52" w:rsidRDefault="00F92F52" w:rsidP="00F92F52">
      <w:pPr>
        <w:pStyle w:val="ABoxedCode"/>
      </w:pPr>
      <w:r w:rsidRPr="00F92F52">
        <w:t xml:space="preserve">    </w:t>
      </w:r>
      <w:proofErr w:type="spellStart"/>
      <w:r w:rsidRPr="00F92F52">
        <w:t>rand_</w:t>
      </w:r>
      <w:proofErr w:type="gramStart"/>
      <w:r w:rsidRPr="00F92F52">
        <w:t>df.insert</w:t>
      </w:r>
      <w:proofErr w:type="spellEnd"/>
      <w:proofErr w:type="gramEnd"/>
      <w:r w:rsidRPr="00F92F52">
        <w:t>(3, '</w:t>
      </w:r>
      <w:proofErr w:type="spellStart"/>
      <w:r w:rsidRPr="00F92F52">
        <w:t>Record_position</w:t>
      </w:r>
      <w:proofErr w:type="spellEnd"/>
      <w:r w:rsidRPr="00F92F52">
        <w:t xml:space="preserve">', </w:t>
      </w:r>
      <w:proofErr w:type="spellStart"/>
      <w:r w:rsidRPr="00F92F52">
        <w:t>record_position</w:t>
      </w:r>
      <w:proofErr w:type="spellEnd"/>
      <w:r w:rsidRPr="00F92F52">
        <w:t>)</w:t>
      </w:r>
    </w:p>
    <w:p w14:paraId="41BF2C21" w14:textId="77777777" w:rsidR="00F92F52" w:rsidRPr="00F92F52" w:rsidRDefault="00F92F52" w:rsidP="00F92F52">
      <w:pPr>
        <w:pStyle w:val="ABoxedCode"/>
      </w:pPr>
      <w:r w:rsidRPr="00F92F52">
        <w:t xml:space="preserve">    </w:t>
      </w:r>
      <w:proofErr w:type="spellStart"/>
      <w:r w:rsidRPr="00F92F52">
        <w:t>rand_</w:t>
      </w:r>
      <w:proofErr w:type="gramStart"/>
      <w:r w:rsidRPr="00F92F52">
        <w:t>df.insert</w:t>
      </w:r>
      <w:proofErr w:type="spellEnd"/>
      <w:proofErr w:type="gramEnd"/>
      <w:r w:rsidRPr="00F92F52">
        <w:t>(4, '</w:t>
      </w:r>
      <w:proofErr w:type="spellStart"/>
      <w:r w:rsidRPr="00F92F52">
        <w:t>Page_repeatnumber</w:t>
      </w:r>
      <w:proofErr w:type="spellEnd"/>
      <w:r w:rsidRPr="00F92F52">
        <w:t xml:space="preserve">', </w:t>
      </w:r>
      <w:proofErr w:type="spellStart"/>
      <w:r w:rsidRPr="00F92F52">
        <w:t>page_repeatnumber</w:t>
      </w:r>
      <w:proofErr w:type="spellEnd"/>
      <w:r w:rsidRPr="00F92F52">
        <w:t>)</w:t>
      </w:r>
    </w:p>
    <w:p w14:paraId="5E0CC9EC" w14:textId="77777777" w:rsidR="00F92F52" w:rsidRPr="00F92F52" w:rsidRDefault="00F92F52" w:rsidP="00F92F52">
      <w:pPr>
        <w:pStyle w:val="ABoxedCode"/>
      </w:pPr>
      <w:r w:rsidRPr="00F92F52">
        <w:t xml:space="preserve">    if </w:t>
      </w:r>
      <w:proofErr w:type="spellStart"/>
      <w:r w:rsidRPr="00F92F52">
        <w:t>rand_df</w:t>
      </w:r>
      <w:proofErr w:type="spellEnd"/>
      <w:r w:rsidRPr="00F92F52">
        <w:t>['VSDAT'</w:t>
      </w:r>
      <w:proofErr w:type="gramStart"/>
      <w:r w:rsidRPr="00F92F52">
        <w:t>].</w:t>
      </w:r>
      <w:proofErr w:type="spellStart"/>
      <w:r w:rsidRPr="00F92F52">
        <w:t>iloc</w:t>
      </w:r>
      <w:proofErr w:type="spellEnd"/>
      <w:proofErr w:type="gramEnd"/>
      <w:r w:rsidRPr="00F92F52">
        <w:t>[0] !</w:t>
      </w:r>
      <w:proofErr w:type="gramStart"/>
      <w:r w:rsidRPr="00F92F52">
        <w:t>= ''</w:t>
      </w:r>
      <w:proofErr w:type="gramEnd"/>
      <w:r w:rsidRPr="00F92F52">
        <w:t>:</w:t>
      </w:r>
    </w:p>
    <w:p w14:paraId="2BAB5E11" w14:textId="77777777" w:rsidR="00F92F52" w:rsidRPr="00F92F52" w:rsidRDefault="00F92F52" w:rsidP="00F92F52">
      <w:pPr>
        <w:pStyle w:val="ABoxedCode"/>
      </w:pPr>
      <w:r w:rsidRPr="00F92F52">
        <w:t xml:space="preserve">       </w:t>
      </w:r>
      <w:proofErr w:type="spellStart"/>
      <w:r w:rsidRPr="00F92F52">
        <w:t>rand_df</w:t>
      </w:r>
      <w:proofErr w:type="spellEnd"/>
      <w:r w:rsidRPr="00F92F52">
        <w:t xml:space="preserve">['VSDAT'] = </w:t>
      </w:r>
      <w:proofErr w:type="spellStart"/>
      <w:proofErr w:type="gramStart"/>
      <w:r w:rsidRPr="00F92F52">
        <w:t>visdat.strftime</w:t>
      </w:r>
      <w:proofErr w:type="spellEnd"/>
      <w:proofErr w:type="gramEnd"/>
      <w:r w:rsidRPr="00F92F52">
        <w:t>('%d %b %Y').upper()</w:t>
      </w:r>
    </w:p>
    <w:p w14:paraId="68448B43" w14:textId="77777777" w:rsidR="00F92F52" w:rsidRPr="00F92F52" w:rsidRDefault="00F92F52" w:rsidP="00F92F52">
      <w:pPr>
        <w:pStyle w:val="ABoxedCode"/>
      </w:pPr>
      <w:r w:rsidRPr="00F92F52">
        <w:t xml:space="preserve">    </w:t>
      </w:r>
      <w:proofErr w:type="spellStart"/>
      <w:proofErr w:type="gramStart"/>
      <w:r w:rsidRPr="00F92F52">
        <w:t>dfs.append</w:t>
      </w:r>
      <w:proofErr w:type="spellEnd"/>
      <w:proofErr w:type="gramEnd"/>
      <w:r w:rsidRPr="00F92F52">
        <w:t>(</w:t>
      </w:r>
      <w:proofErr w:type="spellStart"/>
      <w:r w:rsidRPr="00F92F52">
        <w:t>rand_df</w:t>
      </w:r>
      <w:proofErr w:type="spellEnd"/>
      <w:r w:rsidRPr="00F92F52">
        <w:t>)</w:t>
      </w:r>
    </w:p>
    <w:p w14:paraId="289F886C" w14:textId="77777777" w:rsidR="00F92F52" w:rsidRPr="00F92F52" w:rsidRDefault="00F92F52" w:rsidP="00F92F52">
      <w:pPr>
        <w:pStyle w:val="ABoxedCode"/>
      </w:pPr>
    </w:p>
    <w:p w14:paraId="0B414D1D" w14:textId="77777777" w:rsidR="00F92F52" w:rsidRPr="00F92F52" w:rsidRDefault="00F92F52" w:rsidP="00F92F52">
      <w:pPr>
        <w:pStyle w:val="ABoxedCode"/>
      </w:pPr>
      <w:r w:rsidRPr="00F92F52">
        <w:t xml:space="preserve">result = </w:t>
      </w:r>
      <w:proofErr w:type="spellStart"/>
      <w:proofErr w:type="gramStart"/>
      <w:r w:rsidRPr="00F92F52">
        <w:t>pd.concat</w:t>
      </w:r>
      <w:proofErr w:type="spellEnd"/>
      <w:proofErr w:type="gramEnd"/>
      <w:r w:rsidRPr="00F92F52">
        <w:t>(</w:t>
      </w:r>
      <w:proofErr w:type="spellStart"/>
      <w:r w:rsidRPr="00F92F52">
        <w:t>dfs</w:t>
      </w:r>
      <w:proofErr w:type="spellEnd"/>
      <w:r w:rsidRPr="00F92F52">
        <w:t xml:space="preserve">, </w:t>
      </w:r>
      <w:proofErr w:type="spellStart"/>
      <w:r w:rsidRPr="00F92F52">
        <w:t>ignore_index</w:t>
      </w:r>
      <w:proofErr w:type="spellEnd"/>
      <w:r w:rsidRPr="00F92F52">
        <w:t>=True)</w:t>
      </w:r>
    </w:p>
    <w:p w14:paraId="6337F5A6" w14:textId="77777777" w:rsidR="00F92F52" w:rsidRPr="00F92F52" w:rsidRDefault="00F92F52" w:rsidP="00F92F52">
      <w:pPr>
        <w:pStyle w:val="ABoxedCode"/>
      </w:pPr>
      <w:r w:rsidRPr="00F92F52">
        <w:t>print(result)</w:t>
      </w:r>
    </w:p>
    <w:p w14:paraId="74D7D045" w14:textId="77777777" w:rsidR="00F92F52" w:rsidRPr="00F92F52" w:rsidRDefault="00F92F52" w:rsidP="00F92F52">
      <w:pPr>
        <w:pStyle w:val="ABoxedCode"/>
      </w:pPr>
      <w:proofErr w:type="spellStart"/>
      <w:r w:rsidRPr="00F92F52">
        <w:t>result.to_</w:t>
      </w:r>
      <w:proofErr w:type="gramStart"/>
      <w:r w:rsidRPr="00F92F52">
        <w:t>csv</w:t>
      </w:r>
      <w:proofErr w:type="spellEnd"/>
      <w:r w:rsidRPr="00F92F52">
        <w:t>(</w:t>
      </w:r>
      <w:proofErr w:type="gramEnd"/>
      <w:r w:rsidRPr="00F92F52">
        <w:t xml:space="preserve">"./outputs/csv/vs.csv", </w:t>
      </w:r>
      <w:proofErr w:type="spellStart"/>
      <w:r w:rsidRPr="00F92F52">
        <w:t>sep</w:t>
      </w:r>
      <w:proofErr w:type="spellEnd"/>
      <w:r w:rsidRPr="00F92F52">
        <w:t>="|", index=False)</w:t>
      </w:r>
    </w:p>
    <w:p w14:paraId="165DE7A5" w14:textId="77777777" w:rsidR="00F92F52" w:rsidRPr="00F92F52" w:rsidRDefault="00F92F52" w:rsidP="00F92F52">
      <w:pPr>
        <w:pStyle w:val="ABoxedCode"/>
      </w:pPr>
      <w:proofErr w:type="spellStart"/>
      <w:proofErr w:type="gramStart"/>
      <w:r w:rsidRPr="00F92F52">
        <w:t>pyreadstat.write</w:t>
      </w:r>
      <w:proofErr w:type="gramEnd"/>
      <w:r w:rsidRPr="00F92F52">
        <w:t>_xport</w:t>
      </w:r>
      <w:proofErr w:type="spellEnd"/>
      <w:r w:rsidRPr="00F92F52">
        <w:t>(result, "./outputs/</w:t>
      </w:r>
      <w:proofErr w:type="spellStart"/>
      <w:r w:rsidRPr="00F92F52">
        <w:t>sas</w:t>
      </w:r>
      <w:proofErr w:type="spellEnd"/>
      <w:r w:rsidRPr="00F92F52">
        <w:t>/</w:t>
      </w:r>
      <w:proofErr w:type="spellStart"/>
      <w:r w:rsidRPr="00F92F52">
        <w:t>vs.xpt</w:t>
      </w:r>
      <w:proofErr w:type="spellEnd"/>
      <w:r w:rsidRPr="00F92F52">
        <w:t xml:space="preserve">", </w:t>
      </w:r>
      <w:proofErr w:type="spellStart"/>
      <w:r w:rsidRPr="00F92F52">
        <w:t>table_name</w:t>
      </w:r>
      <w:proofErr w:type="spellEnd"/>
      <w:r w:rsidRPr="00F92F52">
        <w:t>="VS")</w:t>
      </w:r>
    </w:p>
    <w:sectPr w:rsidR="00F92F52" w:rsidRPr="00F92F52" w:rsidSect="00525530">
      <w:headerReference w:type="default" r:id="rId24"/>
      <w:footerReference w:type="default" r:id="rId25"/>
      <w:footerReference w:type="first" r:id="rId26"/>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5AF406" w14:textId="77777777" w:rsidR="006F1CBA" w:rsidRDefault="006F1CBA">
      <w:r>
        <w:separator/>
      </w:r>
    </w:p>
  </w:endnote>
  <w:endnote w:type="continuationSeparator" w:id="0">
    <w:p w14:paraId="312B24B7" w14:textId="77777777" w:rsidR="006F1CBA" w:rsidRDefault="006F1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embedRegular r:id="rId1" w:fontKey="{E304BD34-2CDB-4601-B60C-4E278DC2B829}"/>
  </w:font>
  <w:font w:name="Helvetica">
    <w:panose1 w:val="020B0604020202020204"/>
    <w:charset w:val="00"/>
    <w:family w:val="swiss"/>
    <w:pitch w:val="variable"/>
    <w:sig w:usb0="E0002EFF" w:usb1="C000785B" w:usb2="00000009" w:usb3="00000000" w:csb0="000001FF" w:csb1="00000000"/>
    <w:embedRegular r:id="rId2" w:fontKey="{5C1EBAEE-0574-4D93-8294-F2A16192ED3A}"/>
    <w:embedBold r:id="rId3" w:fontKey="{DD1C8705-0422-4CF7-8773-DDF84F9693DA}"/>
  </w:font>
  <w:font w:name="Tahoma">
    <w:panose1 w:val="020B0604030504040204"/>
    <w:charset w:val="00"/>
    <w:family w:val="swiss"/>
    <w:pitch w:val="variable"/>
    <w:sig w:usb0="E1002EFF" w:usb1="C000605B" w:usb2="00000029" w:usb3="00000000" w:csb0="000101FF" w:csb1="00000000"/>
    <w:embedRegular r:id="rId4" w:fontKey="{379DD51A-E0AD-49A3-A7CA-DC55A0E5495D}"/>
    <w:embedBold r:id="rId5" w:fontKey="{2A9786B2-FB6D-4324-ABCA-D32DF64717A0}"/>
  </w:font>
  <w:font w:name="Book Antiqua">
    <w:altName w:val="Cambria"/>
    <w:panose1 w:val="02040602050305030304"/>
    <w:charset w:val="00"/>
    <w:family w:val="roman"/>
    <w:pitch w:val="variable"/>
    <w:sig w:usb0="00000287" w:usb1="00000000" w:usb2="00000000" w:usb3="00000000" w:csb0="0000009F" w:csb1="00000000"/>
    <w:embedRegular r:id="rId6" w:fontKey="{159AF406-F960-4F15-ABE2-492FB1859FE9}"/>
  </w:font>
  <w:font w:name="Cambria">
    <w:panose1 w:val="02040503050406030204"/>
    <w:charset w:val="00"/>
    <w:family w:val="roman"/>
    <w:pitch w:val="variable"/>
    <w:sig w:usb0="E00006FF" w:usb1="420024FF" w:usb2="02000000" w:usb3="00000000" w:csb0="0000019F" w:csb1="00000000"/>
    <w:embedRegular r:id="rId7" w:fontKey="{BD4C9C5D-3CAE-4B60-A88C-43E3C7D924DF}"/>
    <w:embedBold r:id="rId8" w:fontKey="{5D26FE67-3DF0-4D87-AEF3-9E077AE664E8}"/>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9" w:fontKey="{BE4336C8-E0BF-4B1D-85E8-D1965A9F5F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28C82"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F3FAC">
      <w:rPr>
        <w:rStyle w:val="PageNumber"/>
        <w:noProof/>
      </w:rPr>
      <w:t>5</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7C52C"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F3FA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EE2304" w14:textId="77777777" w:rsidR="006F1CBA" w:rsidRDefault="006F1CBA">
      <w:r>
        <w:separator/>
      </w:r>
    </w:p>
  </w:footnote>
  <w:footnote w:type="continuationSeparator" w:id="0">
    <w:p w14:paraId="20B232DC" w14:textId="77777777" w:rsidR="006F1CBA" w:rsidRDefault="006F1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413BA" w14:textId="77777777" w:rsidR="00525530" w:rsidRPr="00525530" w:rsidRDefault="00525530" w:rsidP="00525530">
    <w:pPr>
      <w:widowControl/>
      <w:spacing w:after="0"/>
      <w:rPr>
        <w:rFonts w:ascii="Arial Narrow" w:hAnsi="Arial Narrow" w:cs="Arial"/>
        <w:szCs w:val="18"/>
      </w:rPr>
    </w:pPr>
  </w:p>
  <w:p w14:paraId="7F45A9EC"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123E6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C2E36A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184E79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9A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686AAE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CC18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7F4899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3E55F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15:restartNumberingAfterBreak="0">
    <w:nsid w:val="42CE0F5D"/>
    <w:multiLevelType w:val="hybridMultilevel"/>
    <w:tmpl w:val="05CEF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8860641">
    <w:abstractNumId w:val="9"/>
  </w:num>
  <w:num w:numId="2" w16cid:durableId="1650818237">
    <w:abstractNumId w:val="7"/>
  </w:num>
  <w:num w:numId="3" w16cid:durableId="193157610">
    <w:abstractNumId w:val="6"/>
  </w:num>
  <w:num w:numId="4" w16cid:durableId="1293318505">
    <w:abstractNumId w:val="5"/>
  </w:num>
  <w:num w:numId="5" w16cid:durableId="46029911">
    <w:abstractNumId w:val="4"/>
  </w:num>
  <w:num w:numId="6" w16cid:durableId="84152296">
    <w:abstractNumId w:val="8"/>
  </w:num>
  <w:num w:numId="7" w16cid:durableId="1735739553">
    <w:abstractNumId w:val="3"/>
  </w:num>
  <w:num w:numId="8" w16cid:durableId="46538217">
    <w:abstractNumId w:val="13"/>
  </w:num>
  <w:num w:numId="9" w16cid:durableId="1748646870">
    <w:abstractNumId w:val="19"/>
  </w:num>
  <w:num w:numId="10" w16cid:durableId="2126465585">
    <w:abstractNumId w:val="2"/>
  </w:num>
  <w:num w:numId="11" w16cid:durableId="2115831077">
    <w:abstractNumId w:val="1"/>
  </w:num>
  <w:num w:numId="12" w16cid:durableId="2040280713">
    <w:abstractNumId w:val="0"/>
  </w:num>
  <w:num w:numId="13" w16cid:durableId="1785421496">
    <w:abstractNumId w:val="8"/>
  </w:num>
  <w:num w:numId="14" w16cid:durableId="554465884">
    <w:abstractNumId w:val="8"/>
    <w:lvlOverride w:ilvl="0">
      <w:startOverride w:val="1"/>
    </w:lvlOverride>
  </w:num>
  <w:num w:numId="15" w16cid:durableId="1498694064">
    <w:abstractNumId w:val="10"/>
  </w:num>
  <w:num w:numId="16" w16cid:durableId="1998532105">
    <w:abstractNumId w:val="18"/>
  </w:num>
  <w:num w:numId="17" w16cid:durableId="1643465813">
    <w:abstractNumId w:val="11"/>
  </w:num>
  <w:num w:numId="18" w16cid:durableId="82267908">
    <w:abstractNumId w:val="16"/>
  </w:num>
  <w:num w:numId="19" w16cid:durableId="1372732719">
    <w:abstractNumId w:val="22"/>
  </w:num>
  <w:num w:numId="20" w16cid:durableId="1074622129">
    <w:abstractNumId w:val="23"/>
  </w:num>
  <w:num w:numId="21" w16cid:durableId="1605725343">
    <w:abstractNumId w:val="21"/>
  </w:num>
  <w:num w:numId="22" w16cid:durableId="565725508">
    <w:abstractNumId w:val="12"/>
  </w:num>
  <w:num w:numId="23" w16cid:durableId="1567454371">
    <w:abstractNumId w:val="14"/>
  </w:num>
  <w:num w:numId="24" w16cid:durableId="415905888">
    <w:abstractNumId w:val="15"/>
  </w:num>
  <w:num w:numId="25" w16cid:durableId="1055616020">
    <w:abstractNumId w:val="17"/>
  </w:num>
  <w:num w:numId="26" w16cid:durableId="481507388">
    <w:abstractNumId w:val="24"/>
  </w:num>
  <w:num w:numId="27" w16cid:durableId="177037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211"/>
    <w:rsid w:val="00001282"/>
    <w:rsid w:val="00012C8D"/>
    <w:rsid w:val="00020E74"/>
    <w:rsid w:val="000218DA"/>
    <w:rsid w:val="00022399"/>
    <w:rsid w:val="00031A7C"/>
    <w:rsid w:val="00035EB2"/>
    <w:rsid w:val="000552A3"/>
    <w:rsid w:val="00060DD9"/>
    <w:rsid w:val="000631F0"/>
    <w:rsid w:val="0006455A"/>
    <w:rsid w:val="00065CDD"/>
    <w:rsid w:val="0006706C"/>
    <w:rsid w:val="00074572"/>
    <w:rsid w:val="000779A9"/>
    <w:rsid w:val="0008520A"/>
    <w:rsid w:val="000853EF"/>
    <w:rsid w:val="00086226"/>
    <w:rsid w:val="000905FB"/>
    <w:rsid w:val="00093203"/>
    <w:rsid w:val="00096857"/>
    <w:rsid w:val="00097B8E"/>
    <w:rsid w:val="000A07DD"/>
    <w:rsid w:val="000A28B2"/>
    <w:rsid w:val="000A39C5"/>
    <w:rsid w:val="000A7BCD"/>
    <w:rsid w:val="000B3956"/>
    <w:rsid w:val="000B7A67"/>
    <w:rsid w:val="000C0E54"/>
    <w:rsid w:val="000C1842"/>
    <w:rsid w:val="000C45FF"/>
    <w:rsid w:val="000D3EDF"/>
    <w:rsid w:val="000D5E7E"/>
    <w:rsid w:val="000D65D4"/>
    <w:rsid w:val="000E411A"/>
    <w:rsid w:val="000E5D16"/>
    <w:rsid w:val="000F00CC"/>
    <w:rsid w:val="000F5452"/>
    <w:rsid w:val="000F641E"/>
    <w:rsid w:val="00102037"/>
    <w:rsid w:val="00103796"/>
    <w:rsid w:val="0010452F"/>
    <w:rsid w:val="00113774"/>
    <w:rsid w:val="001211CD"/>
    <w:rsid w:val="00124E40"/>
    <w:rsid w:val="001318FF"/>
    <w:rsid w:val="0013406E"/>
    <w:rsid w:val="00134360"/>
    <w:rsid w:val="00135114"/>
    <w:rsid w:val="00135FEE"/>
    <w:rsid w:val="001367A5"/>
    <w:rsid w:val="00136E00"/>
    <w:rsid w:val="00137C68"/>
    <w:rsid w:val="00142EC6"/>
    <w:rsid w:val="001442DA"/>
    <w:rsid w:val="00147673"/>
    <w:rsid w:val="00147F87"/>
    <w:rsid w:val="001543A6"/>
    <w:rsid w:val="001614D5"/>
    <w:rsid w:val="00161B73"/>
    <w:rsid w:val="00162491"/>
    <w:rsid w:val="00162B78"/>
    <w:rsid w:val="00163D06"/>
    <w:rsid w:val="00170046"/>
    <w:rsid w:val="0017018F"/>
    <w:rsid w:val="00170953"/>
    <w:rsid w:val="0017382D"/>
    <w:rsid w:val="001804A2"/>
    <w:rsid w:val="001805E2"/>
    <w:rsid w:val="001862AD"/>
    <w:rsid w:val="00192CCC"/>
    <w:rsid w:val="001936C6"/>
    <w:rsid w:val="00196545"/>
    <w:rsid w:val="001A0D72"/>
    <w:rsid w:val="001A1C7E"/>
    <w:rsid w:val="001C48B2"/>
    <w:rsid w:val="001C5EC6"/>
    <w:rsid w:val="001C61DE"/>
    <w:rsid w:val="001C7557"/>
    <w:rsid w:val="001D14DE"/>
    <w:rsid w:val="001D509F"/>
    <w:rsid w:val="001D7C35"/>
    <w:rsid w:val="001E2D04"/>
    <w:rsid w:val="001E3998"/>
    <w:rsid w:val="001E4D2A"/>
    <w:rsid w:val="001E7579"/>
    <w:rsid w:val="001F5ED2"/>
    <w:rsid w:val="00202EFC"/>
    <w:rsid w:val="002053FF"/>
    <w:rsid w:val="00205ED9"/>
    <w:rsid w:val="00212D05"/>
    <w:rsid w:val="002135B7"/>
    <w:rsid w:val="00215F5F"/>
    <w:rsid w:val="00216D8C"/>
    <w:rsid w:val="00224857"/>
    <w:rsid w:val="002252C1"/>
    <w:rsid w:val="00226606"/>
    <w:rsid w:val="0023114D"/>
    <w:rsid w:val="00232E92"/>
    <w:rsid w:val="00233DCB"/>
    <w:rsid w:val="00237B2D"/>
    <w:rsid w:val="00243138"/>
    <w:rsid w:val="002474B3"/>
    <w:rsid w:val="002503C1"/>
    <w:rsid w:val="00255AF8"/>
    <w:rsid w:val="002616F3"/>
    <w:rsid w:val="00261C54"/>
    <w:rsid w:val="00263A84"/>
    <w:rsid w:val="00265945"/>
    <w:rsid w:val="002702EE"/>
    <w:rsid w:val="002755DD"/>
    <w:rsid w:val="00277263"/>
    <w:rsid w:val="00280291"/>
    <w:rsid w:val="00283258"/>
    <w:rsid w:val="00283B64"/>
    <w:rsid w:val="002A23D0"/>
    <w:rsid w:val="002A410B"/>
    <w:rsid w:val="002A7239"/>
    <w:rsid w:val="002B3295"/>
    <w:rsid w:val="002C06A9"/>
    <w:rsid w:val="002C3C3A"/>
    <w:rsid w:val="002C6069"/>
    <w:rsid w:val="002D309A"/>
    <w:rsid w:val="002E37CD"/>
    <w:rsid w:val="002E6187"/>
    <w:rsid w:val="002E6364"/>
    <w:rsid w:val="002E6B48"/>
    <w:rsid w:val="0030406D"/>
    <w:rsid w:val="00304983"/>
    <w:rsid w:val="0031167A"/>
    <w:rsid w:val="003144E4"/>
    <w:rsid w:val="00316BBA"/>
    <w:rsid w:val="0031774A"/>
    <w:rsid w:val="003209AE"/>
    <w:rsid w:val="00322B0B"/>
    <w:rsid w:val="00327769"/>
    <w:rsid w:val="00334DFB"/>
    <w:rsid w:val="0033659C"/>
    <w:rsid w:val="003413EB"/>
    <w:rsid w:val="0034592D"/>
    <w:rsid w:val="003504CB"/>
    <w:rsid w:val="00357BA7"/>
    <w:rsid w:val="0036008A"/>
    <w:rsid w:val="0036099C"/>
    <w:rsid w:val="003625EC"/>
    <w:rsid w:val="003628FA"/>
    <w:rsid w:val="003671F1"/>
    <w:rsid w:val="003709E0"/>
    <w:rsid w:val="00380F58"/>
    <w:rsid w:val="0038162E"/>
    <w:rsid w:val="0039502B"/>
    <w:rsid w:val="003A1539"/>
    <w:rsid w:val="003A3A10"/>
    <w:rsid w:val="003A3CB7"/>
    <w:rsid w:val="003B027C"/>
    <w:rsid w:val="003B2A01"/>
    <w:rsid w:val="003B2B46"/>
    <w:rsid w:val="003B6CF8"/>
    <w:rsid w:val="003C1E1A"/>
    <w:rsid w:val="003C2570"/>
    <w:rsid w:val="003D2AD5"/>
    <w:rsid w:val="003D3CEA"/>
    <w:rsid w:val="003F314E"/>
    <w:rsid w:val="003F4EF3"/>
    <w:rsid w:val="003F6F04"/>
    <w:rsid w:val="003F6FA1"/>
    <w:rsid w:val="004011DE"/>
    <w:rsid w:val="00404ACE"/>
    <w:rsid w:val="00406DA6"/>
    <w:rsid w:val="00406E7F"/>
    <w:rsid w:val="004139CE"/>
    <w:rsid w:val="00414889"/>
    <w:rsid w:val="004148C0"/>
    <w:rsid w:val="004159E7"/>
    <w:rsid w:val="00417FBF"/>
    <w:rsid w:val="00425F21"/>
    <w:rsid w:val="004275AE"/>
    <w:rsid w:val="00432E20"/>
    <w:rsid w:val="00434BB8"/>
    <w:rsid w:val="0044378C"/>
    <w:rsid w:val="00463065"/>
    <w:rsid w:val="00463BA3"/>
    <w:rsid w:val="00464E5B"/>
    <w:rsid w:val="004769FB"/>
    <w:rsid w:val="004826F7"/>
    <w:rsid w:val="004860D4"/>
    <w:rsid w:val="004905E4"/>
    <w:rsid w:val="00494CE8"/>
    <w:rsid w:val="00495D3A"/>
    <w:rsid w:val="004A1476"/>
    <w:rsid w:val="004B1746"/>
    <w:rsid w:val="004E0ABE"/>
    <w:rsid w:val="004E3E32"/>
    <w:rsid w:val="004E404B"/>
    <w:rsid w:val="004E707D"/>
    <w:rsid w:val="004F26EA"/>
    <w:rsid w:val="004F4E9C"/>
    <w:rsid w:val="004F63E6"/>
    <w:rsid w:val="00501BE4"/>
    <w:rsid w:val="0050544B"/>
    <w:rsid w:val="005061A4"/>
    <w:rsid w:val="00512FDE"/>
    <w:rsid w:val="00523A72"/>
    <w:rsid w:val="00523D3D"/>
    <w:rsid w:val="00525530"/>
    <w:rsid w:val="00525B60"/>
    <w:rsid w:val="00525EA7"/>
    <w:rsid w:val="0053612C"/>
    <w:rsid w:val="00537A80"/>
    <w:rsid w:val="00544E30"/>
    <w:rsid w:val="0054511D"/>
    <w:rsid w:val="005456A6"/>
    <w:rsid w:val="00546C52"/>
    <w:rsid w:val="00550C43"/>
    <w:rsid w:val="0055206E"/>
    <w:rsid w:val="005667D7"/>
    <w:rsid w:val="00566D3C"/>
    <w:rsid w:val="005737E1"/>
    <w:rsid w:val="00574587"/>
    <w:rsid w:val="00574C89"/>
    <w:rsid w:val="00577F01"/>
    <w:rsid w:val="005818C7"/>
    <w:rsid w:val="00583F4C"/>
    <w:rsid w:val="00587E74"/>
    <w:rsid w:val="00592DB3"/>
    <w:rsid w:val="005A36BF"/>
    <w:rsid w:val="005A3E7F"/>
    <w:rsid w:val="005A663C"/>
    <w:rsid w:val="005B174F"/>
    <w:rsid w:val="005C01D2"/>
    <w:rsid w:val="005C08F8"/>
    <w:rsid w:val="005C2A9F"/>
    <w:rsid w:val="005C31D1"/>
    <w:rsid w:val="005C412E"/>
    <w:rsid w:val="005D0904"/>
    <w:rsid w:val="005D17E3"/>
    <w:rsid w:val="005D2148"/>
    <w:rsid w:val="005E1369"/>
    <w:rsid w:val="005E2A41"/>
    <w:rsid w:val="005E610E"/>
    <w:rsid w:val="005E7B73"/>
    <w:rsid w:val="005E7C02"/>
    <w:rsid w:val="005F20E0"/>
    <w:rsid w:val="005F3235"/>
    <w:rsid w:val="005F756B"/>
    <w:rsid w:val="006020CF"/>
    <w:rsid w:val="00603763"/>
    <w:rsid w:val="00613D73"/>
    <w:rsid w:val="00617C96"/>
    <w:rsid w:val="006205D0"/>
    <w:rsid w:val="0062404B"/>
    <w:rsid w:val="006248C2"/>
    <w:rsid w:val="00624EDE"/>
    <w:rsid w:val="00626B1E"/>
    <w:rsid w:val="00627845"/>
    <w:rsid w:val="00631DE9"/>
    <w:rsid w:val="00636347"/>
    <w:rsid w:val="00650E5F"/>
    <w:rsid w:val="00652690"/>
    <w:rsid w:val="00653434"/>
    <w:rsid w:val="00655AF9"/>
    <w:rsid w:val="00660AE3"/>
    <w:rsid w:val="0067005A"/>
    <w:rsid w:val="00670F43"/>
    <w:rsid w:val="0067400F"/>
    <w:rsid w:val="0069658F"/>
    <w:rsid w:val="006A03BD"/>
    <w:rsid w:val="006A4D30"/>
    <w:rsid w:val="006A76EB"/>
    <w:rsid w:val="006B0C60"/>
    <w:rsid w:val="006B1225"/>
    <w:rsid w:val="006B3D3D"/>
    <w:rsid w:val="006B7F12"/>
    <w:rsid w:val="006D0F27"/>
    <w:rsid w:val="006F1CBA"/>
    <w:rsid w:val="006F3E36"/>
    <w:rsid w:val="006F44C3"/>
    <w:rsid w:val="006F67FD"/>
    <w:rsid w:val="007030DF"/>
    <w:rsid w:val="00703614"/>
    <w:rsid w:val="00703FFF"/>
    <w:rsid w:val="00712086"/>
    <w:rsid w:val="0073612B"/>
    <w:rsid w:val="00741A1F"/>
    <w:rsid w:val="00741D18"/>
    <w:rsid w:val="00750D9F"/>
    <w:rsid w:val="00754108"/>
    <w:rsid w:val="00756492"/>
    <w:rsid w:val="00757A6E"/>
    <w:rsid w:val="00762137"/>
    <w:rsid w:val="0076465A"/>
    <w:rsid w:val="00787E12"/>
    <w:rsid w:val="0079480C"/>
    <w:rsid w:val="007A2ACE"/>
    <w:rsid w:val="007A3B88"/>
    <w:rsid w:val="007A43C1"/>
    <w:rsid w:val="007A515D"/>
    <w:rsid w:val="007A660D"/>
    <w:rsid w:val="007B6CCE"/>
    <w:rsid w:val="007B7010"/>
    <w:rsid w:val="007C012B"/>
    <w:rsid w:val="007C0B87"/>
    <w:rsid w:val="007C2F8E"/>
    <w:rsid w:val="007D3942"/>
    <w:rsid w:val="007D4191"/>
    <w:rsid w:val="007D432C"/>
    <w:rsid w:val="007D5C89"/>
    <w:rsid w:val="007E1D47"/>
    <w:rsid w:val="007E21B3"/>
    <w:rsid w:val="007E2E49"/>
    <w:rsid w:val="007E651A"/>
    <w:rsid w:val="007F115E"/>
    <w:rsid w:val="007F1854"/>
    <w:rsid w:val="007F4B5A"/>
    <w:rsid w:val="00800251"/>
    <w:rsid w:val="00801EFF"/>
    <w:rsid w:val="00811277"/>
    <w:rsid w:val="00814FAE"/>
    <w:rsid w:val="00825DBA"/>
    <w:rsid w:val="0082683A"/>
    <w:rsid w:val="00831CE8"/>
    <w:rsid w:val="00840BFB"/>
    <w:rsid w:val="00855690"/>
    <w:rsid w:val="00855AC2"/>
    <w:rsid w:val="00860F5F"/>
    <w:rsid w:val="008613B4"/>
    <w:rsid w:val="00864BF4"/>
    <w:rsid w:val="00876EC7"/>
    <w:rsid w:val="008863FC"/>
    <w:rsid w:val="00887416"/>
    <w:rsid w:val="008903C6"/>
    <w:rsid w:val="008946DD"/>
    <w:rsid w:val="00894E34"/>
    <w:rsid w:val="00895254"/>
    <w:rsid w:val="00897119"/>
    <w:rsid w:val="008A4744"/>
    <w:rsid w:val="008B290C"/>
    <w:rsid w:val="008B3338"/>
    <w:rsid w:val="008B4C07"/>
    <w:rsid w:val="008C1B32"/>
    <w:rsid w:val="008C1B48"/>
    <w:rsid w:val="008C55B7"/>
    <w:rsid w:val="008C6BE3"/>
    <w:rsid w:val="008D0EFE"/>
    <w:rsid w:val="008D22B8"/>
    <w:rsid w:val="008E192F"/>
    <w:rsid w:val="008E253A"/>
    <w:rsid w:val="008E2A87"/>
    <w:rsid w:val="008E7527"/>
    <w:rsid w:val="009071A3"/>
    <w:rsid w:val="00913154"/>
    <w:rsid w:val="009178E3"/>
    <w:rsid w:val="00917D76"/>
    <w:rsid w:val="00921BB9"/>
    <w:rsid w:val="00924640"/>
    <w:rsid w:val="009302E5"/>
    <w:rsid w:val="00931517"/>
    <w:rsid w:val="00931670"/>
    <w:rsid w:val="00933BCB"/>
    <w:rsid w:val="00933FFD"/>
    <w:rsid w:val="009373F8"/>
    <w:rsid w:val="00940957"/>
    <w:rsid w:val="00944B91"/>
    <w:rsid w:val="00957B3C"/>
    <w:rsid w:val="009623A7"/>
    <w:rsid w:val="00963130"/>
    <w:rsid w:val="00963402"/>
    <w:rsid w:val="009719E3"/>
    <w:rsid w:val="00974D11"/>
    <w:rsid w:val="00975154"/>
    <w:rsid w:val="009836E1"/>
    <w:rsid w:val="00992590"/>
    <w:rsid w:val="009939C5"/>
    <w:rsid w:val="00997E35"/>
    <w:rsid w:val="009A5B83"/>
    <w:rsid w:val="009A7C34"/>
    <w:rsid w:val="009B1A43"/>
    <w:rsid w:val="009B4F9B"/>
    <w:rsid w:val="009B5C93"/>
    <w:rsid w:val="009C1EE5"/>
    <w:rsid w:val="009C2B01"/>
    <w:rsid w:val="009D422C"/>
    <w:rsid w:val="009E49C4"/>
    <w:rsid w:val="009E77F4"/>
    <w:rsid w:val="009F032D"/>
    <w:rsid w:val="009F20B8"/>
    <w:rsid w:val="00A0156B"/>
    <w:rsid w:val="00A01AE7"/>
    <w:rsid w:val="00A03F21"/>
    <w:rsid w:val="00A06277"/>
    <w:rsid w:val="00A07AA8"/>
    <w:rsid w:val="00A07B3B"/>
    <w:rsid w:val="00A11FF6"/>
    <w:rsid w:val="00A126A2"/>
    <w:rsid w:val="00A12C3F"/>
    <w:rsid w:val="00A15FBB"/>
    <w:rsid w:val="00A1766D"/>
    <w:rsid w:val="00A21CF7"/>
    <w:rsid w:val="00A24434"/>
    <w:rsid w:val="00A30046"/>
    <w:rsid w:val="00A31BD3"/>
    <w:rsid w:val="00A34C3E"/>
    <w:rsid w:val="00A42CA7"/>
    <w:rsid w:val="00A46654"/>
    <w:rsid w:val="00A50A7E"/>
    <w:rsid w:val="00A5490E"/>
    <w:rsid w:val="00A57E73"/>
    <w:rsid w:val="00A64653"/>
    <w:rsid w:val="00A6642F"/>
    <w:rsid w:val="00A707A6"/>
    <w:rsid w:val="00A93501"/>
    <w:rsid w:val="00A94387"/>
    <w:rsid w:val="00A95BF9"/>
    <w:rsid w:val="00AA308D"/>
    <w:rsid w:val="00AB0011"/>
    <w:rsid w:val="00AB0850"/>
    <w:rsid w:val="00AB613C"/>
    <w:rsid w:val="00AB6A17"/>
    <w:rsid w:val="00AC5FC0"/>
    <w:rsid w:val="00AD2C87"/>
    <w:rsid w:val="00AD3886"/>
    <w:rsid w:val="00AD4AAB"/>
    <w:rsid w:val="00AD776B"/>
    <w:rsid w:val="00AD7EAD"/>
    <w:rsid w:val="00AF1D20"/>
    <w:rsid w:val="00AF2305"/>
    <w:rsid w:val="00AF4E43"/>
    <w:rsid w:val="00AF7EB4"/>
    <w:rsid w:val="00B0189C"/>
    <w:rsid w:val="00B137C3"/>
    <w:rsid w:val="00B16F23"/>
    <w:rsid w:val="00B214F8"/>
    <w:rsid w:val="00B25F52"/>
    <w:rsid w:val="00B27FA9"/>
    <w:rsid w:val="00B3031C"/>
    <w:rsid w:val="00B34026"/>
    <w:rsid w:val="00B3774C"/>
    <w:rsid w:val="00B4478D"/>
    <w:rsid w:val="00B4661D"/>
    <w:rsid w:val="00B47219"/>
    <w:rsid w:val="00B47B17"/>
    <w:rsid w:val="00B5015A"/>
    <w:rsid w:val="00B52F9B"/>
    <w:rsid w:val="00B530E3"/>
    <w:rsid w:val="00B71610"/>
    <w:rsid w:val="00B74FBD"/>
    <w:rsid w:val="00B77481"/>
    <w:rsid w:val="00B77D9C"/>
    <w:rsid w:val="00B823A2"/>
    <w:rsid w:val="00B85542"/>
    <w:rsid w:val="00B85C69"/>
    <w:rsid w:val="00B90244"/>
    <w:rsid w:val="00B912F4"/>
    <w:rsid w:val="00B94A08"/>
    <w:rsid w:val="00BA47E1"/>
    <w:rsid w:val="00BA5522"/>
    <w:rsid w:val="00BA617A"/>
    <w:rsid w:val="00BB7DB7"/>
    <w:rsid w:val="00BC5964"/>
    <w:rsid w:val="00BC5B54"/>
    <w:rsid w:val="00BD2B41"/>
    <w:rsid w:val="00BD63CF"/>
    <w:rsid w:val="00BD70D2"/>
    <w:rsid w:val="00BD783E"/>
    <w:rsid w:val="00BD7D7E"/>
    <w:rsid w:val="00BE04B9"/>
    <w:rsid w:val="00BE21C8"/>
    <w:rsid w:val="00BF3FAC"/>
    <w:rsid w:val="00BF4C5B"/>
    <w:rsid w:val="00C03DF9"/>
    <w:rsid w:val="00C04898"/>
    <w:rsid w:val="00C11B81"/>
    <w:rsid w:val="00C16742"/>
    <w:rsid w:val="00C17E13"/>
    <w:rsid w:val="00C2565E"/>
    <w:rsid w:val="00C25672"/>
    <w:rsid w:val="00C26AAC"/>
    <w:rsid w:val="00C26BE0"/>
    <w:rsid w:val="00C274D9"/>
    <w:rsid w:val="00C36B0F"/>
    <w:rsid w:val="00C42E5F"/>
    <w:rsid w:val="00C4671B"/>
    <w:rsid w:val="00C46D2D"/>
    <w:rsid w:val="00C55147"/>
    <w:rsid w:val="00C5587F"/>
    <w:rsid w:val="00C57397"/>
    <w:rsid w:val="00C62BC9"/>
    <w:rsid w:val="00C703DC"/>
    <w:rsid w:val="00C81055"/>
    <w:rsid w:val="00C92FBC"/>
    <w:rsid w:val="00C94CC0"/>
    <w:rsid w:val="00C96B00"/>
    <w:rsid w:val="00CA4B04"/>
    <w:rsid w:val="00CA4FD9"/>
    <w:rsid w:val="00CA73BF"/>
    <w:rsid w:val="00CB1249"/>
    <w:rsid w:val="00CB1C1F"/>
    <w:rsid w:val="00CC31B9"/>
    <w:rsid w:val="00CC3407"/>
    <w:rsid w:val="00CC59DC"/>
    <w:rsid w:val="00CD1CDE"/>
    <w:rsid w:val="00CD2AB9"/>
    <w:rsid w:val="00CD4D4C"/>
    <w:rsid w:val="00CE35C8"/>
    <w:rsid w:val="00CE3E93"/>
    <w:rsid w:val="00CE4995"/>
    <w:rsid w:val="00CF04F7"/>
    <w:rsid w:val="00CF486D"/>
    <w:rsid w:val="00D00830"/>
    <w:rsid w:val="00D0227F"/>
    <w:rsid w:val="00D02666"/>
    <w:rsid w:val="00D053C8"/>
    <w:rsid w:val="00D1320E"/>
    <w:rsid w:val="00D20026"/>
    <w:rsid w:val="00D20DFA"/>
    <w:rsid w:val="00D21349"/>
    <w:rsid w:val="00D223BB"/>
    <w:rsid w:val="00D24A79"/>
    <w:rsid w:val="00D32DC6"/>
    <w:rsid w:val="00D338EC"/>
    <w:rsid w:val="00D34289"/>
    <w:rsid w:val="00D405CF"/>
    <w:rsid w:val="00D43209"/>
    <w:rsid w:val="00D473C3"/>
    <w:rsid w:val="00D4792C"/>
    <w:rsid w:val="00D525F7"/>
    <w:rsid w:val="00D56055"/>
    <w:rsid w:val="00D61D89"/>
    <w:rsid w:val="00D67317"/>
    <w:rsid w:val="00D67E6D"/>
    <w:rsid w:val="00D70048"/>
    <w:rsid w:val="00D73E5B"/>
    <w:rsid w:val="00D754B2"/>
    <w:rsid w:val="00D77C73"/>
    <w:rsid w:val="00D854A6"/>
    <w:rsid w:val="00D90770"/>
    <w:rsid w:val="00D957F9"/>
    <w:rsid w:val="00DA15A1"/>
    <w:rsid w:val="00DA38F2"/>
    <w:rsid w:val="00DB3466"/>
    <w:rsid w:val="00DB6211"/>
    <w:rsid w:val="00DB70D8"/>
    <w:rsid w:val="00DC184F"/>
    <w:rsid w:val="00DD1D28"/>
    <w:rsid w:val="00DD31EB"/>
    <w:rsid w:val="00DD334B"/>
    <w:rsid w:val="00DD3376"/>
    <w:rsid w:val="00DD47DB"/>
    <w:rsid w:val="00DD4AF8"/>
    <w:rsid w:val="00DE17C6"/>
    <w:rsid w:val="00DE22C6"/>
    <w:rsid w:val="00DE2339"/>
    <w:rsid w:val="00DE33D3"/>
    <w:rsid w:val="00DE710A"/>
    <w:rsid w:val="00DE776A"/>
    <w:rsid w:val="00DF2F11"/>
    <w:rsid w:val="00DF7A71"/>
    <w:rsid w:val="00E01800"/>
    <w:rsid w:val="00E022A7"/>
    <w:rsid w:val="00E040A7"/>
    <w:rsid w:val="00E05B8F"/>
    <w:rsid w:val="00E175C9"/>
    <w:rsid w:val="00E20E9C"/>
    <w:rsid w:val="00E274E1"/>
    <w:rsid w:val="00E4543C"/>
    <w:rsid w:val="00E46913"/>
    <w:rsid w:val="00E47CFC"/>
    <w:rsid w:val="00E50803"/>
    <w:rsid w:val="00E57684"/>
    <w:rsid w:val="00E57CAE"/>
    <w:rsid w:val="00E61173"/>
    <w:rsid w:val="00E639CF"/>
    <w:rsid w:val="00E75305"/>
    <w:rsid w:val="00E81D41"/>
    <w:rsid w:val="00E9126A"/>
    <w:rsid w:val="00E91FAB"/>
    <w:rsid w:val="00E92EAE"/>
    <w:rsid w:val="00EA4E87"/>
    <w:rsid w:val="00EB3031"/>
    <w:rsid w:val="00EB66F7"/>
    <w:rsid w:val="00EC203A"/>
    <w:rsid w:val="00EC37B2"/>
    <w:rsid w:val="00EC37D7"/>
    <w:rsid w:val="00EC624C"/>
    <w:rsid w:val="00ED20D5"/>
    <w:rsid w:val="00ED2B7F"/>
    <w:rsid w:val="00ED3992"/>
    <w:rsid w:val="00ED4DFA"/>
    <w:rsid w:val="00ED7F36"/>
    <w:rsid w:val="00EE13E8"/>
    <w:rsid w:val="00EE27DB"/>
    <w:rsid w:val="00EE44C7"/>
    <w:rsid w:val="00EE5E30"/>
    <w:rsid w:val="00EF03F1"/>
    <w:rsid w:val="00EF32E9"/>
    <w:rsid w:val="00F022C4"/>
    <w:rsid w:val="00F02BDA"/>
    <w:rsid w:val="00F15808"/>
    <w:rsid w:val="00F201E9"/>
    <w:rsid w:val="00F23349"/>
    <w:rsid w:val="00F2404E"/>
    <w:rsid w:val="00F256B7"/>
    <w:rsid w:val="00F33B32"/>
    <w:rsid w:val="00F41A66"/>
    <w:rsid w:val="00F42B63"/>
    <w:rsid w:val="00F462BD"/>
    <w:rsid w:val="00F548F2"/>
    <w:rsid w:val="00F54B99"/>
    <w:rsid w:val="00F57530"/>
    <w:rsid w:val="00F607D6"/>
    <w:rsid w:val="00F624B1"/>
    <w:rsid w:val="00F73E42"/>
    <w:rsid w:val="00F75FF2"/>
    <w:rsid w:val="00F77DFE"/>
    <w:rsid w:val="00F92F52"/>
    <w:rsid w:val="00F96B3C"/>
    <w:rsid w:val="00FB2F5E"/>
    <w:rsid w:val="00FB3650"/>
    <w:rsid w:val="00FB50DA"/>
    <w:rsid w:val="00FC048A"/>
    <w:rsid w:val="00FC0BC4"/>
    <w:rsid w:val="00FC7DB8"/>
    <w:rsid w:val="00FC7E5C"/>
    <w:rsid w:val="00FD5D94"/>
    <w:rsid w:val="00FD7765"/>
    <w:rsid w:val="00FE19C7"/>
    <w:rsid w:val="00FE7A15"/>
    <w:rsid w:val="00FF19DF"/>
    <w:rsid w:val="00FF1EC0"/>
    <w:rsid w:val="00FF3B3A"/>
    <w:rsid w:val="00FF65C1"/>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8B9030"/>
  <w15:docId w15:val="{10D75E47-BBDD-4B4E-A605-14C638781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paragraph" w:customStyle="1" w:styleId="ABoxedCode">
    <w:name w:val="ABoxedCode"/>
    <w:basedOn w:val="Normal"/>
    <w:qFormat/>
    <w:rsid w:val="00AF1D20"/>
    <w:pPr>
      <w:widowControl/>
      <w:pBdr>
        <w:top w:val="single" w:sz="6" w:space="1" w:color="auto"/>
        <w:left w:val="single" w:sz="6" w:space="4" w:color="auto"/>
        <w:bottom w:val="single" w:sz="6" w:space="1" w:color="auto"/>
        <w:right w:val="single" w:sz="6" w:space="4" w:color="auto"/>
      </w:pBdr>
      <w:spacing w:after="0"/>
      <w:ind w:left="90" w:right="144"/>
    </w:pPr>
    <w:rPr>
      <w:rFonts w:ascii="Courier New" w:hAnsi="Courier New"/>
      <w:color w:val="000000"/>
      <w:sz w:val="17"/>
      <w:szCs w:val="18"/>
    </w:rPr>
  </w:style>
  <w:style w:type="paragraph" w:customStyle="1" w:styleId="ABoxedCodeLast">
    <w:name w:val="ABoxedCodeLast"/>
    <w:basedOn w:val="ABoxedCode"/>
    <w:qFormat/>
    <w:rsid w:val="00AF1D20"/>
    <w:pPr>
      <w:spacing w:after="180"/>
    </w:pPr>
  </w:style>
  <w:style w:type="character" w:styleId="UnresolvedMention">
    <w:name w:val="Unresolved Mention"/>
    <w:basedOn w:val="DefaultParagraphFont"/>
    <w:uiPriority w:val="99"/>
    <w:semiHidden/>
    <w:unhideWhenUsed/>
    <w:rsid w:val="00B3774C"/>
    <w:rPr>
      <w:color w:val="605E5C"/>
      <w:shd w:val="clear" w:color="auto" w:fill="E1DFDD"/>
    </w:rPr>
  </w:style>
  <w:style w:type="paragraph" w:styleId="NormalWeb">
    <w:name w:val="Normal (Web)"/>
    <w:basedOn w:val="Normal"/>
    <w:semiHidden/>
    <w:unhideWhenUsed/>
    <w:rsid w:val="00237B2D"/>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328">
      <w:bodyDiv w:val="1"/>
      <w:marLeft w:val="0"/>
      <w:marRight w:val="0"/>
      <w:marTop w:val="0"/>
      <w:marBottom w:val="0"/>
      <w:divBdr>
        <w:top w:val="none" w:sz="0" w:space="0" w:color="auto"/>
        <w:left w:val="none" w:sz="0" w:space="0" w:color="auto"/>
        <w:bottom w:val="none" w:sz="0" w:space="0" w:color="auto"/>
        <w:right w:val="none" w:sz="0" w:space="0" w:color="auto"/>
      </w:divBdr>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40678496">
      <w:bodyDiv w:val="1"/>
      <w:marLeft w:val="0"/>
      <w:marRight w:val="0"/>
      <w:marTop w:val="0"/>
      <w:marBottom w:val="0"/>
      <w:divBdr>
        <w:top w:val="none" w:sz="0" w:space="0" w:color="auto"/>
        <w:left w:val="none" w:sz="0" w:space="0" w:color="auto"/>
        <w:bottom w:val="none" w:sz="0" w:space="0" w:color="auto"/>
        <w:right w:val="none" w:sz="0" w:space="0" w:color="auto"/>
      </w:divBdr>
      <w:divsChild>
        <w:div w:id="633878022">
          <w:marLeft w:val="0"/>
          <w:marRight w:val="0"/>
          <w:marTop w:val="0"/>
          <w:marBottom w:val="0"/>
          <w:divBdr>
            <w:top w:val="none" w:sz="0" w:space="0" w:color="auto"/>
            <w:left w:val="none" w:sz="0" w:space="0" w:color="auto"/>
            <w:bottom w:val="none" w:sz="0" w:space="0" w:color="auto"/>
            <w:right w:val="none" w:sz="0" w:space="0" w:color="auto"/>
          </w:divBdr>
          <w:divsChild>
            <w:div w:id="1295529338">
              <w:marLeft w:val="0"/>
              <w:marRight w:val="0"/>
              <w:marTop w:val="0"/>
              <w:marBottom w:val="0"/>
              <w:divBdr>
                <w:top w:val="none" w:sz="0" w:space="0" w:color="auto"/>
                <w:left w:val="none" w:sz="0" w:space="0" w:color="auto"/>
                <w:bottom w:val="none" w:sz="0" w:space="0" w:color="auto"/>
                <w:right w:val="none" w:sz="0" w:space="0" w:color="auto"/>
              </w:divBdr>
              <w:divsChild>
                <w:div w:id="1030302021">
                  <w:marLeft w:val="0"/>
                  <w:marRight w:val="0"/>
                  <w:marTop w:val="0"/>
                  <w:marBottom w:val="0"/>
                  <w:divBdr>
                    <w:top w:val="none" w:sz="0" w:space="0" w:color="auto"/>
                    <w:left w:val="none" w:sz="0" w:space="0" w:color="auto"/>
                    <w:bottom w:val="none" w:sz="0" w:space="0" w:color="auto"/>
                    <w:right w:val="none" w:sz="0" w:space="0" w:color="auto"/>
                  </w:divBdr>
                  <w:divsChild>
                    <w:div w:id="1888561143">
                      <w:marLeft w:val="0"/>
                      <w:marRight w:val="0"/>
                      <w:marTop w:val="0"/>
                      <w:marBottom w:val="0"/>
                      <w:divBdr>
                        <w:top w:val="none" w:sz="0" w:space="0" w:color="auto"/>
                        <w:left w:val="none" w:sz="0" w:space="0" w:color="auto"/>
                        <w:bottom w:val="none" w:sz="0" w:space="0" w:color="auto"/>
                        <w:right w:val="none" w:sz="0" w:space="0" w:color="auto"/>
                      </w:divBdr>
                      <w:divsChild>
                        <w:div w:id="1801878923">
                          <w:marLeft w:val="0"/>
                          <w:marRight w:val="0"/>
                          <w:marTop w:val="0"/>
                          <w:marBottom w:val="0"/>
                          <w:divBdr>
                            <w:top w:val="none" w:sz="0" w:space="0" w:color="auto"/>
                            <w:left w:val="none" w:sz="0" w:space="0" w:color="auto"/>
                            <w:bottom w:val="none" w:sz="0" w:space="0" w:color="auto"/>
                            <w:right w:val="none" w:sz="0" w:space="0" w:color="auto"/>
                          </w:divBdr>
                          <w:divsChild>
                            <w:div w:id="10740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89220">
      <w:bodyDiv w:val="1"/>
      <w:marLeft w:val="0"/>
      <w:marRight w:val="0"/>
      <w:marTop w:val="0"/>
      <w:marBottom w:val="0"/>
      <w:divBdr>
        <w:top w:val="none" w:sz="0" w:space="0" w:color="auto"/>
        <w:left w:val="none" w:sz="0" w:space="0" w:color="auto"/>
        <w:bottom w:val="none" w:sz="0" w:space="0" w:color="auto"/>
        <w:right w:val="none" w:sz="0" w:space="0" w:color="auto"/>
      </w:divBdr>
    </w:div>
    <w:div w:id="290329945">
      <w:bodyDiv w:val="1"/>
      <w:marLeft w:val="0"/>
      <w:marRight w:val="0"/>
      <w:marTop w:val="0"/>
      <w:marBottom w:val="0"/>
      <w:divBdr>
        <w:top w:val="none" w:sz="0" w:space="0" w:color="auto"/>
        <w:left w:val="none" w:sz="0" w:space="0" w:color="auto"/>
        <w:bottom w:val="none" w:sz="0" w:space="0" w:color="auto"/>
        <w:right w:val="none" w:sz="0" w:space="0" w:color="auto"/>
      </w:divBdr>
    </w:div>
    <w:div w:id="333265142">
      <w:bodyDiv w:val="1"/>
      <w:marLeft w:val="0"/>
      <w:marRight w:val="0"/>
      <w:marTop w:val="0"/>
      <w:marBottom w:val="0"/>
      <w:divBdr>
        <w:top w:val="none" w:sz="0" w:space="0" w:color="auto"/>
        <w:left w:val="none" w:sz="0" w:space="0" w:color="auto"/>
        <w:bottom w:val="none" w:sz="0" w:space="0" w:color="auto"/>
        <w:right w:val="none" w:sz="0" w:space="0" w:color="auto"/>
      </w:divBdr>
      <w:divsChild>
        <w:div w:id="1848128212">
          <w:marLeft w:val="547"/>
          <w:marRight w:val="0"/>
          <w:marTop w:val="0"/>
          <w:marBottom w:val="0"/>
          <w:divBdr>
            <w:top w:val="none" w:sz="0" w:space="0" w:color="auto"/>
            <w:left w:val="none" w:sz="0" w:space="0" w:color="auto"/>
            <w:bottom w:val="none" w:sz="0" w:space="0" w:color="auto"/>
            <w:right w:val="none" w:sz="0" w:space="0" w:color="auto"/>
          </w:divBdr>
        </w:div>
      </w:divsChild>
    </w:div>
    <w:div w:id="334915670">
      <w:bodyDiv w:val="1"/>
      <w:marLeft w:val="0"/>
      <w:marRight w:val="0"/>
      <w:marTop w:val="0"/>
      <w:marBottom w:val="0"/>
      <w:divBdr>
        <w:top w:val="none" w:sz="0" w:space="0" w:color="auto"/>
        <w:left w:val="none" w:sz="0" w:space="0" w:color="auto"/>
        <w:bottom w:val="none" w:sz="0" w:space="0" w:color="auto"/>
        <w:right w:val="none" w:sz="0" w:space="0" w:color="auto"/>
      </w:divBdr>
    </w:div>
    <w:div w:id="347483970">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37106831">
      <w:bodyDiv w:val="1"/>
      <w:marLeft w:val="0"/>
      <w:marRight w:val="0"/>
      <w:marTop w:val="0"/>
      <w:marBottom w:val="0"/>
      <w:divBdr>
        <w:top w:val="none" w:sz="0" w:space="0" w:color="auto"/>
        <w:left w:val="none" w:sz="0" w:space="0" w:color="auto"/>
        <w:bottom w:val="none" w:sz="0" w:space="0" w:color="auto"/>
        <w:right w:val="none" w:sz="0" w:space="0" w:color="auto"/>
      </w:divBdr>
    </w:div>
    <w:div w:id="683674019">
      <w:bodyDiv w:val="1"/>
      <w:marLeft w:val="0"/>
      <w:marRight w:val="0"/>
      <w:marTop w:val="0"/>
      <w:marBottom w:val="0"/>
      <w:divBdr>
        <w:top w:val="none" w:sz="0" w:space="0" w:color="auto"/>
        <w:left w:val="none" w:sz="0" w:space="0" w:color="auto"/>
        <w:bottom w:val="none" w:sz="0" w:space="0" w:color="auto"/>
        <w:right w:val="none" w:sz="0" w:space="0" w:color="auto"/>
      </w:divBdr>
    </w:div>
    <w:div w:id="734474184">
      <w:bodyDiv w:val="1"/>
      <w:marLeft w:val="0"/>
      <w:marRight w:val="0"/>
      <w:marTop w:val="0"/>
      <w:marBottom w:val="0"/>
      <w:divBdr>
        <w:top w:val="none" w:sz="0" w:space="0" w:color="auto"/>
        <w:left w:val="none" w:sz="0" w:space="0" w:color="auto"/>
        <w:bottom w:val="none" w:sz="0" w:space="0" w:color="auto"/>
        <w:right w:val="none" w:sz="0" w:space="0" w:color="auto"/>
      </w:divBdr>
      <w:divsChild>
        <w:div w:id="1137528485">
          <w:marLeft w:val="547"/>
          <w:marRight w:val="0"/>
          <w:marTop w:val="0"/>
          <w:marBottom w:val="0"/>
          <w:divBdr>
            <w:top w:val="none" w:sz="0" w:space="0" w:color="auto"/>
            <w:left w:val="none" w:sz="0" w:space="0" w:color="auto"/>
            <w:bottom w:val="none" w:sz="0" w:space="0" w:color="auto"/>
            <w:right w:val="none" w:sz="0" w:space="0" w:color="auto"/>
          </w:divBdr>
        </w:div>
      </w:divsChild>
    </w:div>
    <w:div w:id="812219398">
      <w:bodyDiv w:val="1"/>
      <w:marLeft w:val="0"/>
      <w:marRight w:val="0"/>
      <w:marTop w:val="0"/>
      <w:marBottom w:val="0"/>
      <w:divBdr>
        <w:top w:val="none" w:sz="0" w:space="0" w:color="auto"/>
        <w:left w:val="none" w:sz="0" w:space="0" w:color="auto"/>
        <w:bottom w:val="none" w:sz="0" w:space="0" w:color="auto"/>
        <w:right w:val="none" w:sz="0" w:space="0" w:color="auto"/>
      </w:divBdr>
    </w:div>
    <w:div w:id="864441431">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276787756">
      <w:bodyDiv w:val="1"/>
      <w:marLeft w:val="0"/>
      <w:marRight w:val="0"/>
      <w:marTop w:val="0"/>
      <w:marBottom w:val="0"/>
      <w:divBdr>
        <w:top w:val="none" w:sz="0" w:space="0" w:color="auto"/>
        <w:left w:val="none" w:sz="0" w:space="0" w:color="auto"/>
        <w:bottom w:val="none" w:sz="0" w:space="0" w:color="auto"/>
        <w:right w:val="none" w:sz="0" w:space="0" w:color="auto"/>
      </w:divBdr>
    </w:div>
    <w:div w:id="1509445960">
      <w:bodyDiv w:val="1"/>
      <w:marLeft w:val="0"/>
      <w:marRight w:val="0"/>
      <w:marTop w:val="0"/>
      <w:marBottom w:val="0"/>
      <w:divBdr>
        <w:top w:val="none" w:sz="0" w:space="0" w:color="auto"/>
        <w:left w:val="none" w:sz="0" w:space="0" w:color="auto"/>
        <w:bottom w:val="none" w:sz="0" w:space="0" w:color="auto"/>
        <w:right w:val="none" w:sz="0" w:space="0" w:color="auto"/>
      </w:divBdr>
    </w:div>
    <w:div w:id="1597329878">
      <w:bodyDiv w:val="1"/>
      <w:marLeft w:val="0"/>
      <w:marRight w:val="0"/>
      <w:marTop w:val="0"/>
      <w:marBottom w:val="0"/>
      <w:divBdr>
        <w:top w:val="none" w:sz="0" w:space="0" w:color="auto"/>
        <w:left w:val="none" w:sz="0" w:space="0" w:color="auto"/>
        <w:bottom w:val="none" w:sz="0" w:space="0" w:color="auto"/>
        <w:right w:val="none" w:sz="0" w:space="0" w:color="auto"/>
      </w:divBdr>
    </w:div>
    <w:div w:id="1732923378">
      <w:bodyDiv w:val="1"/>
      <w:marLeft w:val="0"/>
      <w:marRight w:val="0"/>
      <w:marTop w:val="0"/>
      <w:marBottom w:val="0"/>
      <w:divBdr>
        <w:top w:val="none" w:sz="0" w:space="0" w:color="auto"/>
        <w:left w:val="none" w:sz="0" w:space="0" w:color="auto"/>
        <w:bottom w:val="none" w:sz="0" w:space="0" w:color="auto"/>
        <w:right w:val="none" w:sz="0" w:space="0" w:color="auto"/>
      </w:divBdr>
      <w:divsChild>
        <w:div w:id="105123900">
          <w:marLeft w:val="0"/>
          <w:marRight w:val="0"/>
          <w:marTop w:val="0"/>
          <w:marBottom w:val="0"/>
          <w:divBdr>
            <w:top w:val="none" w:sz="0" w:space="0" w:color="auto"/>
            <w:left w:val="none" w:sz="0" w:space="0" w:color="auto"/>
            <w:bottom w:val="none" w:sz="0" w:space="0" w:color="auto"/>
            <w:right w:val="none" w:sz="0" w:space="0" w:color="auto"/>
          </w:divBdr>
          <w:divsChild>
            <w:div w:id="1346905267">
              <w:marLeft w:val="0"/>
              <w:marRight w:val="0"/>
              <w:marTop w:val="0"/>
              <w:marBottom w:val="0"/>
              <w:divBdr>
                <w:top w:val="none" w:sz="0" w:space="0" w:color="auto"/>
                <w:left w:val="none" w:sz="0" w:space="0" w:color="auto"/>
                <w:bottom w:val="none" w:sz="0" w:space="0" w:color="auto"/>
                <w:right w:val="none" w:sz="0" w:space="0" w:color="auto"/>
              </w:divBdr>
              <w:divsChild>
                <w:div w:id="434055033">
                  <w:marLeft w:val="0"/>
                  <w:marRight w:val="0"/>
                  <w:marTop w:val="0"/>
                  <w:marBottom w:val="0"/>
                  <w:divBdr>
                    <w:top w:val="none" w:sz="0" w:space="0" w:color="auto"/>
                    <w:left w:val="none" w:sz="0" w:space="0" w:color="auto"/>
                    <w:bottom w:val="none" w:sz="0" w:space="0" w:color="auto"/>
                    <w:right w:val="none" w:sz="0" w:space="0" w:color="auto"/>
                  </w:divBdr>
                  <w:divsChild>
                    <w:div w:id="216400056">
                      <w:marLeft w:val="0"/>
                      <w:marRight w:val="0"/>
                      <w:marTop w:val="0"/>
                      <w:marBottom w:val="0"/>
                      <w:divBdr>
                        <w:top w:val="none" w:sz="0" w:space="0" w:color="auto"/>
                        <w:left w:val="none" w:sz="0" w:space="0" w:color="auto"/>
                        <w:bottom w:val="none" w:sz="0" w:space="0" w:color="auto"/>
                        <w:right w:val="none" w:sz="0" w:space="0" w:color="auto"/>
                      </w:divBdr>
                      <w:divsChild>
                        <w:div w:id="1396124972">
                          <w:marLeft w:val="0"/>
                          <w:marRight w:val="0"/>
                          <w:marTop w:val="0"/>
                          <w:marBottom w:val="0"/>
                          <w:divBdr>
                            <w:top w:val="none" w:sz="0" w:space="0" w:color="auto"/>
                            <w:left w:val="none" w:sz="0" w:space="0" w:color="auto"/>
                            <w:bottom w:val="none" w:sz="0" w:space="0" w:color="auto"/>
                            <w:right w:val="none" w:sz="0" w:space="0" w:color="auto"/>
                          </w:divBdr>
                          <w:divsChild>
                            <w:div w:id="19385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808085">
      <w:bodyDiv w:val="1"/>
      <w:marLeft w:val="0"/>
      <w:marRight w:val="0"/>
      <w:marTop w:val="0"/>
      <w:marBottom w:val="0"/>
      <w:divBdr>
        <w:top w:val="none" w:sz="0" w:space="0" w:color="auto"/>
        <w:left w:val="none" w:sz="0" w:space="0" w:color="auto"/>
        <w:bottom w:val="none" w:sz="0" w:space="0" w:color="auto"/>
        <w:right w:val="none" w:sz="0" w:space="0" w:color="auto"/>
      </w:divBdr>
      <w:divsChild>
        <w:div w:id="1751737280">
          <w:marLeft w:val="547"/>
          <w:marRight w:val="0"/>
          <w:marTop w:val="0"/>
          <w:marBottom w:val="0"/>
          <w:divBdr>
            <w:top w:val="none" w:sz="0" w:space="0" w:color="auto"/>
            <w:left w:val="none" w:sz="0" w:space="0" w:color="auto"/>
            <w:bottom w:val="none" w:sz="0" w:space="0" w:color="auto"/>
            <w:right w:val="none" w:sz="0" w:space="0" w:color="auto"/>
          </w:divBdr>
        </w:div>
      </w:divsChild>
    </w:div>
    <w:div w:id="1814254764">
      <w:bodyDiv w:val="1"/>
      <w:marLeft w:val="0"/>
      <w:marRight w:val="0"/>
      <w:marTop w:val="0"/>
      <w:marBottom w:val="0"/>
      <w:divBdr>
        <w:top w:val="none" w:sz="0" w:space="0" w:color="auto"/>
        <w:left w:val="none" w:sz="0" w:space="0" w:color="auto"/>
        <w:bottom w:val="none" w:sz="0" w:space="0" w:color="auto"/>
        <w:right w:val="none" w:sz="0" w:space="0" w:color="auto"/>
      </w:divBdr>
      <w:divsChild>
        <w:div w:id="253243471">
          <w:marLeft w:val="547"/>
          <w:marRight w:val="0"/>
          <w:marTop w:val="0"/>
          <w:marBottom w:val="0"/>
          <w:divBdr>
            <w:top w:val="none" w:sz="0" w:space="0" w:color="auto"/>
            <w:left w:val="none" w:sz="0" w:space="0" w:color="auto"/>
            <w:bottom w:val="none" w:sz="0" w:space="0" w:color="auto"/>
            <w:right w:val="none" w:sz="0" w:space="0" w:color="auto"/>
          </w:divBdr>
        </w:div>
      </w:divsChild>
    </w:div>
    <w:div w:id="1829249362">
      <w:bodyDiv w:val="1"/>
      <w:marLeft w:val="0"/>
      <w:marRight w:val="0"/>
      <w:marTop w:val="0"/>
      <w:marBottom w:val="0"/>
      <w:divBdr>
        <w:top w:val="none" w:sz="0" w:space="0" w:color="auto"/>
        <w:left w:val="none" w:sz="0" w:space="0" w:color="auto"/>
        <w:bottom w:val="none" w:sz="0" w:space="0" w:color="auto"/>
        <w:right w:val="none" w:sz="0" w:space="0" w:color="auto"/>
      </w:divBdr>
    </w:div>
    <w:div w:id="2009600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diagramLayout" Target="diagrams/layout1.xml"/><Relationship Id="rId18" Type="http://schemas.openxmlformats.org/officeDocument/2006/relationships/image" Target="media/image2.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1.png"/><Relationship Id="rId25" Type="http://schemas.openxmlformats.org/officeDocument/2006/relationships/footer" Target="footer1.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diagramColors" Target="diagrams/colors1.xml"/><Relationship Id="rId23" Type="http://schemas.openxmlformats.org/officeDocument/2006/relationships/hyperlink" Target="https://www.ecrscorp.com/" TargetMode="External"/><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diagramQuickStyle" Target="diagrams/quickStyle1.xml"/><Relationship Id="rId22" Type="http://schemas.openxmlformats.org/officeDocument/2006/relationships/hyperlink" Target="mailto:max.ma@ecrscorp.com"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ma\Projects\Training\PharmaSUG\PharmaSUG2025_Paper_Template%20-%20Copy.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A1CB01-B7FE-47C9-BC98-117ED4B840D9}" type="doc">
      <dgm:prSet loTypeId="urn:microsoft.com/office/officeart/2005/8/layout/process1" loCatId="process" qsTypeId="urn:microsoft.com/office/officeart/2005/8/quickstyle/simple1" qsCatId="simple" csTypeId="urn:microsoft.com/office/officeart/2005/8/colors/accent1_2" csCatId="accent1" phldr="1"/>
      <dgm:spPr/>
    </dgm:pt>
    <dgm:pt modelId="{F160C507-A633-496B-9BB6-23ED0C1C8056}">
      <dgm:prSet phldrT="[Text]"/>
      <dgm:spPr/>
      <dgm:t>
        <a:bodyPr/>
        <a:lstStyle/>
        <a:p>
          <a:r>
            <a:rPr lang="en-US" dirty="0"/>
            <a:t>Develop Synthetic Data Generation Specification (SDGS)  </a:t>
          </a:r>
        </a:p>
      </dgm:t>
    </dgm:pt>
    <dgm:pt modelId="{D2B32532-903F-4725-8365-ACA4E8875ED5}" type="parTrans" cxnId="{D0D414D6-9CC5-4FF3-B50F-8E4F12934DAB}">
      <dgm:prSet/>
      <dgm:spPr/>
      <dgm:t>
        <a:bodyPr/>
        <a:lstStyle/>
        <a:p>
          <a:endParaRPr lang="en-US"/>
        </a:p>
      </dgm:t>
    </dgm:pt>
    <dgm:pt modelId="{9578623B-2CAB-4FD7-BE11-DBAD00BA61A0}" type="sibTrans" cxnId="{D0D414D6-9CC5-4FF3-B50F-8E4F12934DAB}">
      <dgm:prSet/>
      <dgm:spPr/>
      <dgm:t>
        <a:bodyPr/>
        <a:lstStyle/>
        <a:p>
          <a:endParaRPr lang="en-US"/>
        </a:p>
      </dgm:t>
    </dgm:pt>
    <dgm:pt modelId="{9AF0D51A-35BA-41A6-8BD1-DCE016CDCB99}">
      <dgm:prSet phldrT="[Text]"/>
      <dgm:spPr/>
      <dgm:t>
        <a:bodyPr/>
        <a:lstStyle/>
        <a:p>
          <a:r>
            <a:rPr lang="en-US" dirty="0"/>
            <a:t>Generate Python Code Using SAS</a:t>
          </a:r>
        </a:p>
      </dgm:t>
    </dgm:pt>
    <dgm:pt modelId="{D35C97A1-BB83-473F-996B-598926BAFEFF}" type="parTrans" cxnId="{F1BB8D84-9464-4253-97B9-F82F52CD9B17}">
      <dgm:prSet/>
      <dgm:spPr/>
      <dgm:t>
        <a:bodyPr/>
        <a:lstStyle/>
        <a:p>
          <a:endParaRPr lang="en-US"/>
        </a:p>
      </dgm:t>
    </dgm:pt>
    <dgm:pt modelId="{B356A42B-DC92-4DCB-AB46-D1EACB761188}" type="sibTrans" cxnId="{F1BB8D84-9464-4253-97B9-F82F52CD9B17}">
      <dgm:prSet/>
      <dgm:spPr/>
      <dgm:t>
        <a:bodyPr/>
        <a:lstStyle/>
        <a:p>
          <a:endParaRPr lang="en-US"/>
        </a:p>
      </dgm:t>
    </dgm:pt>
    <dgm:pt modelId="{6758FB37-3F7A-4742-99B8-748B248B3322}">
      <dgm:prSet phldrT="[Text]"/>
      <dgm:spPr/>
      <dgm:t>
        <a:bodyPr/>
        <a:lstStyle/>
        <a:p>
          <a:r>
            <a:rPr lang="en-US" dirty="0"/>
            <a:t>Execute Python Code to Generate  Synthetic Data</a:t>
          </a:r>
        </a:p>
      </dgm:t>
    </dgm:pt>
    <dgm:pt modelId="{B6EC5398-802F-48F6-9A29-F05082B92549}" type="parTrans" cxnId="{35AD3B75-144A-4C44-8DF0-22AD8E3E487F}">
      <dgm:prSet/>
      <dgm:spPr/>
      <dgm:t>
        <a:bodyPr/>
        <a:lstStyle/>
        <a:p>
          <a:endParaRPr lang="en-US"/>
        </a:p>
      </dgm:t>
    </dgm:pt>
    <dgm:pt modelId="{DF58CD8A-398F-42D8-87BB-711BCE1D1E63}" type="sibTrans" cxnId="{35AD3B75-144A-4C44-8DF0-22AD8E3E487F}">
      <dgm:prSet/>
      <dgm:spPr/>
      <dgm:t>
        <a:bodyPr/>
        <a:lstStyle/>
        <a:p>
          <a:endParaRPr lang="en-US"/>
        </a:p>
      </dgm:t>
    </dgm:pt>
    <dgm:pt modelId="{C77435CB-1702-425B-BAF2-6F92C8AF7FBA}" type="pres">
      <dgm:prSet presAssocID="{53A1CB01-B7FE-47C9-BC98-117ED4B840D9}" presName="Name0" presStyleCnt="0">
        <dgm:presLayoutVars>
          <dgm:dir/>
          <dgm:resizeHandles val="exact"/>
        </dgm:presLayoutVars>
      </dgm:prSet>
      <dgm:spPr/>
    </dgm:pt>
    <dgm:pt modelId="{1D272558-C5EF-4031-B28F-168CCFC965E3}" type="pres">
      <dgm:prSet presAssocID="{F160C507-A633-496B-9BB6-23ED0C1C8056}" presName="node" presStyleLbl="node1" presStyleIdx="0" presStyleCnt="3" custScaleX="130623" custLinFactNeighborY="1416">
        <dgm:presLayoutVars>
          <dgm:bulletEnabled val="1"/>
        </dgm:presLayoutVars>
      </dgm:prSet>
      <dgm:spPr/>
    </dgm:pt>
    <dgm:pt modelId="{1FEFF35F-3299-4949-A0B1-2D4585247626}" type="pres">
      <dgm:prSet presAssocID="{9578623B-2CAB-4FD7-BE11-DBAD00BA61A0}" presName="sibTrans" presStyleLbl="sibTrans2D1" presStyleIdx="0" presStyleCnt="2"/>
      <dgm:spPr/>
    </dgm:pt>
    <dgm:pt modelId="{B502F3CA-7F8A-4855-B3D3-3D73CBD5C7FD}" type="pres">
      <dgm:prSet presAssocID="{9578623B-2CAB-4FD7-BE11-DBAD00BA61A0}" presName="connectorText" presStyleLbl="sibTrans2D1" presStyleIdx="0" presStyleCnt="2"/>
      <dgm:spPr/>
    </dgm:pt>
    <dgm:pt modelId="{67082373-1797-468F-947F-9431728D326F}" type="pres">
      <dgm:prSet presAssocID="{9AF0D51A-35BA-41A6-8BD1-DCE016CDCB99}" presName="node" presStyleLbl="node1" presStyleIdx="1" presStyleCnt="3">
        <dgm:presLayoutVars>
          <dgm:bulletEnabled val="1"/>
        </dgm:presLayoutVars>
      </dgm:prSet>
      <dgm:spPr/>
    </dgm:pt>
    <dgm:pt modelId="{7C7EADC3-C93F-444F-A8AC-EDA516C0A898}" type="pres">
      <dgm:prSet presAssocID="{B356A42B-DC92-4DCB-AB46-D1EACB761188}" presName="sibTrans" presStyleLbl="sibTrans2D1" presStyleIdx="1" presStyleCnt="2"/>
      <dgm:spPr/>
    </dgm:pt>
    <dgm:pt modelId="{23113331-19D6-4C59-AA5F-3E38610BC28A}" type="pres">
      <dgm:prSet presAssocID="{B356A42B-DC92-4DCB-AB46-D1EACB761188}" presName="connectorText" presStyleLbl="sibTrans2D1" presStyleIdx="1" presStyleCnt="2"/>
      <dgm:spPr/>
    </dgm:pt>
    <dgm:pt modelId="{3CB89238-DB5F-496C-A5A9-F09B25EBD2E7}" type="pres">
      <dgm:prSet presAssocID="{6758FB37-3F7A-4742-99B8-748B248B3322}" presName="node" presStyleLbl="node1" presStyleIdx="2" presStyleCnt="3">
        <dgm:presLayoutVars>
          <dgm:bulletEnabled val="1"/>
        </dgm:presLayoutVars>
      </dgm:prSet>
      <dgm:spPr/>
    </dgm:pt>
  </dgm:ptLst>
  <dgm:cxnLst>
    <dgm:cxn modelId="{5D844C0F-0D3B-4E47-A799-7F3481BDEE18}" type="presOf" srcId="{B356A42B-DC92-4DCB-AB46-D1EACB761188}" destId="{23113331-19D6-4C59-AA5F-3E38610BC28A}" srcOrd="1" destOrd="0" presId="urn:microsoft.com/office/officeart/2005/8/layout/process1"/>
    <dgm:cxn modelId="{30BDD927-20AC-4B24-A71C-013632A4B1D8}" type="presOf" srcId="{9AF0D51A-35BA-41A6-8BD1-DCE016CDCB99}" destId="{67082373-1797-468F-947F-9431728D326F}" srcOrd="0" destOrd="0" presId="urn:microsoft.com/office/officeart/2005/8/layout/process1"/>
    <dgm:cxn modelId="{C59B753F-9229-4B10-A60D-1D522C4E9123}" type="presOf" srcId="{9578623B-2CAB-4FD7-BE11-DBAD00BA61A0}" destId="{B502F3CA-7F8A-4855-B3D3-3D73CBD5C7FD}" srcOrd="1" destOrd="0" presId="urn:microsoft.com/office/officeart/2005/8/layout/process1"/>
    <dgm:cxn modelId="{ADF42150-804B-461A-841E-B0FE92E2069B}" type="presOf" srcId="{6758FB37-3F7A-4742-99B8-748B248B3322}" destId="{3CB89238-DB5F-496C-A5A9-F09B25EBD2E7}" srcOrd="0" destOrd="0" presId="urn:microsoft.com/office/officeart/2005/8/layout/process1"/>
    <dgm:cxn modelId="{35AD3B75-144A-4C44-8DF0-22AD8E3E487F}" srcId="{53A1CB01-B7FE-47C9-BC98-117ED4B840D9}" destId="{6758FB37-3F7A-4742-99B8-748B248B3322}" srcOrd="2" destOrd="0" parTransId="{B6EC5398-802F-48F6-9A29-F05082B92549}" sibTransId="{DF58CD8A-398F-42D8-87BB-711BCE1D1E63}"/>
    <dgm:cxn modelId="{F1BB8D84-9464-4253-97B9-F82F52CD9B17}" srcId="{53A1CB01-B7FE-47C9-BC98-117ED4B840D9}" destId="{9AF0D51A-35BA-41A6-8BD1-DCE016CDCB99}" srcOrd="1" destOrd="0" parTransId="{D35C97A1-BB83-473F-996B-598926BAFEFF}" sibTransId="{B356A42B-DC92-4DCB-AB46-D1EACB761188}"/>
    <dgm:cxn modelId="{035ED2AA-8725-4DD2-A484-581D0BC6AD4B}" type="presOf" srcId="{53A1CB01-B7FE-47C9-BC98-117ED4B840D9}" destId="{C77435CB-1702-425B-BAF2-6F92C8AF7FBA}" srcOrd="0" destOrd="0" presId="urn:microsoft.com/office/officeart/2005/8/layout/process1"/>
    <dgm:cxn modelId="{D0D414D6-9CC5-4FF3-B50F-8E4F12934DAB}" srcId="{53A1CB01-B7FE-47C9-BC98-117ED4B840D9}" destId="{F160C507-A633-496B-9BB6-23ED0C1C8056}" srcOrd="0" destOrd="0" parTransId="{D2B32532-903F-4725-8365-ACA4E8875ED5}" sibTransId="{9578623B-2CAB-4FD7-BE11-DBAD00BA61A0}"/>
    <dgm:cxn modelId="{36D4D5DA-40CF-4F62-A037-7F6C85EDF0AC}" type="presOf" srcId="{B356A42B-DC92-4DCB-AB46-D1EACB761188}" destId="{7C7EADC3-C93F-444F-A8AC-EDA516C0A898}" srcOrd="0" destOrd="0" presId="urn:microsoft.com/office/officeart/2005/8/layout/process1"/>
    <dgm:cxn modelId="{D018C2F0-3AFE-47F8-B032-BA52D71DE394}" type="presOf" srcId="{9578623B-2CAB-4FD7-BE11-DBAD00BA61A0}" destId="{1FEFF35F-3299-4949-A0B1-2D4585247626}" srcOrd="0" destOrd="0" presId="urn:microsoft.com/office/officeart/2005/8/layout/process1"/>
    <dgm:cxn modelId="{67DB2FFF-6645-4EFD-B9A2-76FABA234AD4}" type="presOf" srcId="{F160C507-A633-496B-9BB6-23ED0C1C8056}" destId="{1D272558-C5EF-4031-B28F-168CCFC965E3}" srcOrd="0" destOrd="0" presId="urn:microsoft.com/office/officeart/2005/8/layout/process1"/>
    <dgm:cxn modelId="{A8FE0136-265B-47C4-A6A0-B74A550CA6AD}" type="presParOf" srcId="{C77435CB-1702-425B-BAF2-6F92C8AF7FBA}" destId="{1D272558-C5EF-4031-B28F-168CCFC965E3}" srcOrd="0" destOrd="0" presId="urn:microsoft.com/office/officeart/2005/8/layout/process1"/>
    <dgm:cxn modelId="{59ED23D8-72D2-44E7-B9A7-5F66B4A59515}" type="presParOf" srcId="{C77435CB-1702-425B-BAF2-6F92C8AF7FBA}" destId="{1FEFF35F-3299-4949-A0B1-2D4585247626}" srcOrd="1" destOrd="0" presId="urn:microsoft.com/office/officeart/2005/8/layout/process1"/>
    <dgm:cxn modelId="{D233312B-CB21-47C5-96A3-A1C831387012}" type="presParOf" srcId="{1FEFF35F-3299-4949-A0B1-2D4585247626}" destId="{B502F3CA-7F8A-4855-B3D3-3D73CBD5C7FD}" srcOrd="0" destOrd="0" presId="urn:microsoft.com/office/officeart/2005/8/layout/process1"/>
    <dgm:cxn modelId="{1B091E60-B2E0-4A9A-A548-190F553A386E}" type="presParOf" srcId="{C77435CB-1702-425B-BAF2-6F92C8AF7FBA}" destId="{67082373-1797-468F-947F-9431728D326F}" srcOrd="2" destOrd="0" presId="urn:microsoft.com/office/officeart/2005/8/layout/process1"/>
    <dgm:cxn modelId="{A9C0F268-F8E6-4EE7-9851-CEF65F858568}" type="presParOf" srcId="{C77435CB-1702-425B-BAF2-6F92C8AF7FBA}" destId="{7C7EADC3-C93F-444F-A8AC-EDA516C0A898}" srcOrd="3" destOrd="0" presId="urn:microsoft.com/office/officeart/2005/8/layout/process1"/>
    <dgm:cxn modelId="{2972E492-FC2D-4CB6-A8A3-1BAC46855748}" type="presParOf" srcId="{7C7EADC3-C93F-444F-A8AC-EDA516C0A898}" destId="{23113331-19D6-4C59-AA5F-3E38610BC28A}" srcOrd="0" destOrd="0" presId="urn:microsoft.com/office/officeart/2005/8/layout/process1"/>
    <dgm:cxn modelId="{60637CBE-76A7-4379-A0DF-E5E1C8A0FDFF}" type="presParOf" srcId="{C77435CB-1702-425B-BAF2-6F92C8AF7FBA}" destId="{3CB89238-DB5F-496C-A5A9-F09B25EBD2E7}" srcOrd="4"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272558-C5EF-4031-B28F-168CCFC965E3}">
      <dsp:nvSpPr>
        <dsp:cNvPr id="0" name=""/>
        <dsp:cNvSpPr/>
      </dsp:nvSpPr>
      <dsp:spPr>
        <a:xfrm>
          <a:off x="1304" y="0"/>
          <a:ext cx="1626275" cy="7810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Develop Synthetic Data Generation Specification (SDGS)  </a:t>
          </a:r>
        </a:p>
      </dsp:txBody>
      <dsp:txXfrm>
        <a:off x="24180" y="22876"/>
        <a:ext cx="1580523" cy="735298"/>
      </dsp:txXfrm>
    </dsp:sp>
    <dsp:sp modelId="{1FEFF35F-3299-4949-A0B1-2D4585247626}">
      <dsp:nvSpPr>
        <dsp:cNvPr id="0" name=""/>
        <dsp:cNvSpPr/>
      </dsp:nvSpPr>
      <dsp:spPr>
        <a:xfrm>
          <a:off x="1752081" y="236143"/>
          <a:ext cx="263943" cy="30876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752081" y="297896"/>
        <a:ext cx="184760" cy="185257"/>
      </dsp:txXfrm>
    </dsp:sp>
    <dsp:sp modelId="{67082373-1797-468F-947F-9431728D326F}">
      <dsp:nvSpPr>
        <dsp:cNvPr id="0" name=""/>
        <dsp:cNvSpPr/>
      </dsp:nvSpPr>
      <dsp:spPr>
        <a:xfrm>
          <a:off x="2125585" y="0"/>
          <a:ext cx="1245014" cy="7810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Generate Python Code Using SAS</a:t>
          </a:r>
        </a:p>
      </dsp:txBody>
      <dsp:txXfrm>
        <a:off x="2148461" y="22876"/>
        <a:ext cx="1199262" cy="735298"/>
      </dsp:txXfrm>
    </dsp:sp>
    <dsp:sp modelId="{7C7EADC3-C93F-444F-A8AC-EDA516C0A898}">
      <dsp:nvSpPr>
        <dsp:cNvPr id="0" name=""/>
        <dsp:cNvSpPr/>
      </dsp:nvSpPr>
      <dsp:spPr>
        <a:xfrm>
          <a:off x="3495101" y="236143"/>
          <a:ext cx="263943" cy="30876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3495101" y="297896"/>
        <a:ext cx="184760" cy="185257"/>
      </dsp:txXfrm>
    </dsp:sp>
    <dsp:sp modelId="{3CB89238-DB5F-496C-A5A9-F09B25EBD2E7}">
      <dsp:nvSpPr>
        <dsp:cNvPr id="0" name=""/>
        <dsp:cNvSpPr/>
      </dsp:nvSpPr>
      <dsp:spPr>
        <a:xfrm>
          <a:off x="3868606" y="0"/>
          <a:ext cx="1245014" cy="7810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Execute Python Code to Generate  Synthetic Data</a:t>
          </a:r>
        </a:p>
      </dsp:txBody>
      <dsp:txXfrm>
        <a:off x="3891482" y="22876"/>
        <a:ext cx="1199262" cy="73529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customXsn xmlns="http://schemas.microsoft.com/office/2006/metadata/customXsn">
  <xsnLocation/>
  <cached>True</cached>
  <openByDefault>True</openByDefault>
  <xsnScope/>
</customXsn>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2.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4.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5.xml><?xml version="1.0" encoding="utf-8"?>
<ds:datastoreItem xmlns:ds="http://schemas.openxmlformats.org/officeDocument/2006/customXml" ds:itemID="{5EECBA88-A91D-48BA-97E5-BFFD356C7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PharmaSUG2025_Paper_Template - Copy.dotx</Template>
  <TotalTime>1586</TotalTime>
  <Pages>16</Pages>
  <Words>6577</Words>
  <Characters>37491</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43981</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 Ma</dc:creator>
  <cp:lastModifiedBy>Max Ma</cp:lastModifiedBy>
  <cp:revision>357</cp:revision>
  <cp:lastPrinted>2014-08-01T19:07:00Z</cp:lastPrinted>
  <dcterms:created xsi:type="dcterms:W3CDTF">2025-01-22T18:54:00Z</dcterms:created>
  <dcterms:modified xsi:type="dcterms:W3CDTF">2025-01-23T22:49:00Z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